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5A09" w14:textId="45CC43B8" w:rsidR="00BD0E9E" w:rsidRPr="00FF1AE3" w:rsidRDefault="005C3AE0" w:rsidP="00220D60">
      <w:pPr>
        <w:pStyle w:val="Titel"/>
      </w:pPr>
      <w:r w:rsidRPr="00FF1AE3">
        <w:t>ERS3864</w:t>
      </w:r>
    </w:p>
    <w:p w14:paraId="4EC760D2" w14:textId="38E49E77" w:rsidR="00220D60" w:rsidRPr="00FF1AE3" w:rsidRDefault="005C3AE0" w:rsidP="00220D60">
      <w:pPr>
        <w:pStyle w:val="Untertitel"/>
      </w:pPr>
      <w:r w:rsidRPr="00FF1AE3">
        <w:t>A complete guide through</w:t>
      </w:r>
      <w:r w:rsidR="00220D60" w:rsidRPr="00FF1AE3">
        <w:t xml:space="preserve"> the wonders of ERS systems</w:t>
      </w:r>
    </w:p>
    <w:p w14:paraId="35A00E67" w14:textId="77777777" w:rsidR="00220D60" w:rsidRPr="00FF1AE3" w:rsidRDefault="00220D60" w:rsidP="00220D60"/>
    <w:p w14:paraId="5C0691BC" w14:textId="1E312639" w:rsidR="00220D60" w:rsidRPr="00FF1AE3" w:rsidRDefault="00220D60" w:rsidP="00220D60">
      <w:pPr>
        <w:jc w:val="center"/>
      </w:pPr>
      <w:r w:rsidRPr="00FF1AE3">
        <w:rPr>
          <w:noProof/>
        </w:rPr>
        <w:drawing>
          <wp:inline distT="0" distB="0" distL="0" distR="0" wp14:anchorId="55C678AE" wp14:editId="1BBFB6F7">
            <wp:extent cx="5619338" cy="446722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5620070" cy="4467807"/>
                    </a:xfrm>
                    <a:prstGeom prst="rect">
                      <a:avLst/>
                    </a:prstGeom>
                  </pic:spPr>
                </pic:pic>
              </a:graphicData>
            </a:graphic>
          </wp:inline>
        </w:drawing>
      </w:r>
    </w:p>
    <w:p w14:paraId="5E940D9B" w14:textId="76FE0321" w:rsidR="00220D60" w:rsidRPr="00FF1AE3" w:rsidRDefault="00220D60" w:rsidP="00220D60">
      <w:pPr>
        <w:jc w:val="center"/>
      </w:pPr>
      <w:r w:rsidRPr="00FF1AE3">
        <w:rPr>
          <w:noProof/>
        </w:rPr>
        <w:drawing>
          <wp:inline distT="0" distB="0" distL="0" distR="0" wp14:anchorId="09CAF557" wp14:editId="7FF79511">
            <wp:extent cx="3790950" cy="3064144"/>
            <wp:effectExtent l="0" t="0" r="0" b="3175"/>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805144" cy="3075617"/>
                    </a:xfrm>
                    <a:prstGeom prst="rect">
                      <a:avLst/>
                    </a:prstGeom>
                  </pic:spPr>
                </pic:pic>
              </a:graphicData>
            </a:graphic>
          </wp:inline>
        </w:drawing>
      </w:r>
    </w:p>
    <w:p w14:paraId="184C093D" w14:textId="298AEF22" w:rsidR="00726461" w:rsidRPr="00FF1AE3" w:rsidRDefault="00220D60" w:rsidP="00220D60">
      <w:pPr>
        <w:pStyle w:val="TFCAutor"/>
      </w:pPr>
      <w:r w:rsidRPr="00FF1AE3">
        <w:t>By RascalFoxfire</w:t>
      </w:r>
      <w:r w:rsidR="00726461" w:rsidRPr="00FF1AE3">
        <w:br w:type="page"/>
      </w:r>
    </w:p>
    <w:sdt>
      <w:sdtPr>
        <w:rPr>
          <w:rFonts w:eastAsiaTheme="minorHAnsi" w:cstheme="minorBidi"/>
          <w:color w:val="auto"/>
          <w:sz w:val="22"/>
          <w:szCs w:val="22"/>
          <w:lang w:eastAsia="en-US"/>
        </w:rPr>
        <w:id w:val="1261953932"/>
        <w:docPartObj>
          <w:docPartGallery w:val="Table of Contents"/>
          <w:docPartUnique/>
        </w:docPartObj>
      </w:sdtPr>
      <w:sdtEndPr>
        <w:rPr>
          <w:b/>
          <w:bCs/>
        </w:rPr>
      </w:sdtEndPr>
      <w:sdtContent>
        <w:p w14:paraId="380B1A17" w14:textId="53EF9744" w:rsidR="00726461" w:rsidRPr="00FF1AE3" w:rsidRDefault="00220D60">
          <w:pPr>
            <w:pStyle w:val="Inhaltsverzeichnisberschrift"/>
          </w:pPr>
          <w:r w:rsidRPr="00FF1AE3">
            <w:t>Index</w:t>
          </w:r>
        </w:p>
        <w:p w14:paraId="1E213A28" w14:textId="57DC18DD" w:rsidR="00CB4FE5" w:rsidRDefault="00726461">
          <w:pPr>
            <w:pStyle w:val="Verzeichnis1"/>
            <w:tabs>
              <w:tab w:val="right" w:leader="dot" w:pos="9062"/>
            </w:tabs>
            <w:rPr>
              <w:rFonts w:asciiTheme="minorHAnsi" w:eastAsiaTheme="minorEastAsia" w:hAnsiTheme="minorHAnsi"/>
              <w:noProof/>
              <w:lang w:val="de-DE" w:eastAsia="de-DE"/>
            </w:rPr>
          </w:pPr>
          <w:r w:rsidRPr="00FF1AE3">
            <w:fldChar w:fldCharType="begin"/>
          </w:r>
          <w:r w:rsidRPr="00FF1AE3">
            <w:instrText xml:space="preserve"> TOC \o "1-3" \h \z \u </w:instrText>
          </w:r>
          <w:r w:rsidRPr="00FF1AE3">
            <w:fldChar w:fldCharType="separate"/>
          </w:r>
          <w:hyperlink w:anchor="_Toc79275079" w:history="1">
            <w:r w:rsidR="00CB4FE5" w:rsidRPr="00D17784">
              <w:rPr>
                <w:rStyle w:val="Hyperlink"/>
                <w:noProof/>
              </w:rPr>
              <w:t>Introduction</w:t>
            </w:r>
            <w:r w:rsidR="00CB4FE5">
              <w:rPr>
                <w:noProof/>
                <w:webHidden/>
              </w:rPr>
              <w:tab/>
            </w:r>
            <w:r w:rsidR="00CB4FE5">
              <w:rPr>
                <w:noProof/>
                <w:webHidden/>
              </w:rPr>
              <w:fldChar w:fldCharType="begin"/>
            </w:r>
            <w:r w:rsidR="00CB4FE5">
              <w:rPr>
                <w:noProof/>
                <w:webHidden/>
              </w:rPr>
              <w:instrText xml:space="preserve"> PAGEREF _Toc79275079 \h </w:instrText>
            </w:r>
            <w:r w:rsidR="00CB4FE5">
              <w:rPr>
                <w:noProof/>
                <w:webHidden/>
              </w:rPr>
            </w:r>
            <w:r w:rsidR="00CB4FE5">
              <w:rPr>
                <w:noProof/>
                <w:webHidden/>
              </w:rPr>
              <w:fldChar w:fldCharType="separate"/>
            </w:r>
            <w:r w:rsidR="00CB4FE5">
              <w:rPr>
                <w:noProof/>
                <w:webHidden/>
              </w:rPr>
              <w:t>4</w:t>
            </w:r>
            <w:r w:rsidR="00CB4FE5">
              <w:rPr>
                <w:noProof/>
                <w:webHidden/>
              </w:rPr>
              <w:fldChar w:fldCharType="end"/>
            </w:r>
          </w:hyperlink>
        </w:p>
        <w:p w14:paraId="7BC0D649" w14:textId="6329B7C3" w:rsidR="00CB4FE5" w:rsidRDefault="00CB4FE5">
          <w:pPr>
            <w:pStyle w:val="Verzeichnis1"/>
            <w:tabs>
              <w:tab w:val="right" w:leader="dot" w:pos="9062"/>
            </w:tabs>
            <w:rPr>
              <w:rFonts w:asciiTheme="minorHAnsi" w:eastAsiaTheme="minorEastAsia" w:hAnsiTheme="minorHAnsi"/>
              <w:noProof/>
              <w:lang w:val="de-DE" w:eastAsia="de-DE"/>
            </w:rPr>
          </w:pPr>
          <w:hyperlink w:anchor="_Toc79275080" w:history="1">
            <w:r w:rsidRPr="00D17784">
              <w:rPr>
                <w:rStyle w:val="Hyperlink"/>
                <w:noProof/>
              </w:rPr>
              <w:t>Technical specifications</w:t>
            </w:r>
            <w:r>
              <w:rPr>
                <w:noProof/>
                <w:webHidden/>
              </w:rPr>
              <w:tab/>
            </w:r>
            <w:r>
              <w:rPr>
                <w:noProof/>
                <w:webHidden/>
              </w:rPr>
              <w:fldChar w:fldCharType="begin"/>
            </w:r>
            <w:r>
              <w:rPr>
                <w:noProof/>
                <w:webHidden/>
              </w:rPr>
              <w:instrText xml:space="preserve"> PAGEREF _Toc79275080 \h </w:instrText>
            </w:r>
            <w:r>
              <w:rPr>
                <w:noProof/>
                <w:webHidden/>
              </w:rPr>
            </w:r>
            <w:r>
              <w:rPr>
                <w:noProof/>
                <w:webHidden/>
              </w:rPr>
              <w:fldChar w:fldCharType="separate"/>
            </w:r>
            <w:r>
              <w:rPr>
                <w:noProof/>
                <w:webHidden/>
              </w:rPr>
              <w:t>4</w:t>
            </w:r>
            <w:r>
              <w:rPr>
                <w:noProof/>
                <w:webHidden/>
              </w:rPr>
              <w:fldChar w:fldCharType="end"/>
            </w:r>
          </w:hyperlink>
        </w:p>
        <w:p w14:paraId="2FE9B2D8" w14:textId="49E26AF1" w:rsidR="00CB4FE5" w:rsidRDefault="00CB4FE5">
          <w:pPr>
            <w:pStyle w:val="Verzeichnis1"/>
            <w:tabs>
              <w:tab w:val="right" w:leader="dot" w:pos="9062"/>
            </w:tabs>
            <w:rPr>
              <w:rFonts w:asciiTheme="minorHAnsi" w:eastAsiaTheme="minorEastAsia" w:hAnsiTheme="minorHAnsi"/>
              <w:noProof/>
              <w:lang w:val="de-DE" w:eastAsia="de-DE"/>
            </w:rPr>
          </w:pPr>
          <w:hyperlink w:anchor="_Toc79275081" w:history="1">
            <w:r w:rsidRPr="00D17784">
              <w:rPr>
                <w:rStyle w:val="Hyperlink"/>
                <w:noProof/>
              </w:rPr>
              <w:t>1. Getting started</w:t>
            </w:r>
            <w:r>
              <w:rPr>
                <w:noProof/>
                <w:webHidden/>
              </w:rPr>
              <w:tab/>
            </w:r>
            <w:r>
              <w:rPr>
                <w:noProof/>
                <w:webHidden/>
              </w:rPr>
              <w:fldChar w:fldCharType="begin"/>
            </w:r>
            <w:r>
              <w:rPr>
                <w:noProof/>
                <w:webHidden/>
              </w:rPr>
              <w:instrText xml:space="preserve"> PAGEREF _Toc79275081 \h </w:instrText>
            </w:r>
            <w:r>
              <w:rPr>
                <w:noProof/>
                <w:webHidden/>
              </w:rPr>
            </w:r>
            <w:r>
              <w:rPr>
                <w:noProof/>
                <w:webHidden/>
              </w:rPr>
              <w:fldChar w:fldCharType="separate"/>
            </w:r>
            <w:r>
              <w:rPr>
                <w:noProof/>
                <w:webHidden/>
              </w:rPr>
              <w:t>5</w:t>
            </w:r>
            <w:r>
              <w:rPr>
                <w:noProof/>
                <w:webHidden/>
              </w:rPr>
              <w:fldChar w:fldCharType="end"/>
            </w:r>
          </w:hyperlink>
        </w:p>
        <w:p w14:paraId="337ED9EB" w14:textId="0F8C7D29" w:rsidR="00CB4FE5" w:rsidRDefault="00CB4FE5">
          <w:pPr>
            <w:pStyle w:val="Verzeichnis2"/>
            <w:tabs>
              <w:tab w:val="right" w:leader="dot" w:pos="9062"/>
            </w:tabs>
            <w:rPr>
              <w:rFonts w:asciiTheme="minorHAnsi" w:eastAsiaTheme="minorEastAsia" w:hAnsiTheme="minorHAnsi"/>
              <w:noProof/>
              <w:lang w:val="de-DE" w:eastAsia="de-DE"/>
            </w:rPr>
          </w:pPr>
          <w:hyperlink w:anchor="_Toc79275082" w:history="1">
            <w:r w:rsidRPr="00D17784">
              <w:rPr>
                <w:rStyle w:val="Hyperlink"/>
                <w:noProof/>
              </w:rPr>
              <w:t>1.1 Set up the computer</w:t>
            </w:r>
            <w:r>
              <w:rPr>
                <w:noProof/>
                <w:webHidden/>
              </w:rPr>
              <w:tab/>
            </w:r>
            <w:r>
              <w:rPr>
                <w:noProof/>
                <w:webHidden/>
              </w:rPr>
              <w:fldChar w:fldCharType="begin"/>
            </w:r>
            <w:r>
              <w:rPr>
                <w:noProof/>
                <w:webHidden/>
              </w:rPr>
              <w:instrText xml:space="preserve"> PAGEREF _Toc79275082 \h </w:instrText>
            </w:r>
            <w:r>
              <w:rPr>
                <w:noProof/>
                <w:webHidden/>
              </w:rPr>
            </w:r>
            <w:r>
              <w:rPr>
                <w:noProof/>
                <w:webHidden/>
              </w:rPr>
              <w:fldChar w:fldCharType="separate"/>
            </w:r>
            <w:r>
              <w:rPr>
                <w:noProof/>
                <w:webHidden/>
              </w:rPr>
              <w:t>5</w:t>
            </w:r>
            <w:r>
              <w:rPr>
                <w:noProof/>
                <w:webHidden/>
              </w:rPr>
              <w:fldChar w:fldCharType="end"/>
            </w:r>
          </w:hyperlink>
        </w:p>
        <w:p w14:paraId="247AD0DC" w14:textId="40930CC3" w:rsidR="00CB4FE5" w:rsidRDefault="00CB4FE5">
          <w:pPr>
            <w:pStyle w:val="Verzeichnis2"/>
            <w:tabs>
              <w:tab w:val="right" w:leader="dot" w:pos="9062"/>
            </w:tabs>
            <w:rPr>
              <w:rFonts w:asciiTheme="minorHAnsi" w:eastAsiaTheme="minorEastAsia" w:hAnsiTheme="minorHAnsi"/>
              <w:noProof/>
              <w:lang w:val="de-DE" w:eastAsia="de-DE"/>
            </w:rPr>
          </w:pPr>
          <w:hyperlink w:anchor="_Toc79275083" w:history="1">
            <w:r w:rsidRPr="00D17784">
              <w:rPr>
                <w:rStyle w:val="Hyperlink"/>
                <w:noProof/>
              </w:rPr>
              <w:t>1.2 Make the CPU do something</w:t>
            </w:r>
            <w:r>
              <w:rPr>
                <w:noProof/>
                <w:webHidden/>
              </w:rPr>
              <w:tab/>
            </w:r>
            <w:r>
              <w:rPr>
                <w:noProof/>
                <w:webHidden/>
              </w:rPr>
              <w:fldChar w:fldCharType="begin"/>
            </w:r>
            <w:r>
              <w:rPr>
                <w:noProof/>
                <w:webHidden/>
              </w:rPr>
              <w:instrText xml:space="preserve"> PAGEREF _Toc79275083 \h </w:instrText>
            </w:r>
            <w:r>
              <w:rPr>
                <w:noProof/>
                <w:webHidden/>
              </w:rPr>
            </w:r>
            <w:r>
              <w:rPr>
                <w:noProof/>
                <w:webHidden/>
              </w:rPr>
              <w:fldChar w:fldCharType="separate"/>
            </w:r>
            <w:r>
              <w:rPr>
                <w:noProof/>
                <w:webHidden/>
              </w:rPr>
              <w:t>6</w:t>
            </w:r>
            <w:r>
              <w:rPr>
                <w:noProof/>
                <w:webHidden/>
              </w:rPr>
              <w:fldChar w:fldCharType="end"/>
            </w:r>
          </w:hyperlink>
        </w:p>
        <w:p w14:paraId="16AB3C26" w14:textId="5F38DCDE" w:rsidR="00CB4FE5" w:rsidRDefault="00CB4FE5">
          <w:pPr>
            <w:pStyle w:val="Verzeichnis2"/>
            <w:tabs>
              <w:tab w:val="right" w:leader="dot" w:pos="9062"/>
            </w:tabs>
            <w:rPr>
              <w:rFonts w:asciiTheme="minorHAnsi" w:eastAsiaTheme="minorEastAsia" w:hAnsiTheme="minorHAnsi"/>
              <w:noProof/>
              <w:lang w:val="de-DE" w:eastAsia="de-DE"/>
            </w:rPr>
          </w:pPr>
          <w:hyperlink w:anchor="_Toc79275084" w:history="1">
            <w:r w:rsidRPr="00D17784">
              <w:rPr>
                <w:rStyle w:val="Hyperlink"/>
                <w:noProof/>
              </w:rPr>
              <w:t>1.3 Hello World!</w:t>
            </w:r>
            <w:r>
              <w:rPr>
                <w:noProof/>
                <w:webHidden/>
              </w:rPr>
              <w:tab/>
            </w:r>
            <w:r>
              <w:rPr>
                <w:noProof/>
                <w:webHidden/>
              </w:rPr>
              <w:fldChar w:fldCharType="begin"/>
            </w:r>
            <w:r>
              <w:rPr>
                <w:noProof/>
                <w:webHidden/>
              </w:rPr>
              <w:instrText xml:space="preserve"> PAGEREF _Toc79275084 \h </w:instrText>
            </w:r>
            <w:r>
              <w:rPr>
                <w:noProof/>
                <w:webHidden/>
              </w:rPr>
            </w:r>
            <w:r>
              <w:rPr>
                <w:noProof/>
                <w:webHidden/>
              </w:rPr>
              <w:fldChar w:fldCharType="separate"/>
            </w:r>
            <w:r>
              <w:rPr>
                <w:noProof/>
                <w:webHidden/>
              </w:rPr>
              <w:t>7</w:t>
            </w:r>
            <w:r>
              <w:rPr>
                <w:noProof/>
                <w:webHidden/>
              </w:rPr>
              <w:fldChar w:fldCharType="end"/>
            </w:r>
          </w:hyperlink>
        </w:p>
        <w:p w14:paraId="422F486F" w14:textId="0EC3E533" w:rsidR="00CB4FE5" w:rsidRDefault="00CB4FE5">
          <w:pPr>
            <w:pStyle w:val="Verzeichnis2"/>
            <w:tabs>
              <w:tab w:val="right" w:leader="dot" w:pos="9062"/>
            </w:tabs>
            <w:rPr>
              <w:rFonts w:asciiTheme="minorHAnsi" w:eastAsiaTheme="minorEastAsia" w:hAnsiTheme="minorHAnsi"/>
              <w:noProof/>
              <w:lang w:val="de-DE" w:eastAsia="de-DE"/>
            </w:rPr>
          </w:pPr>
          <w:hyperlink w:anchor="_Toc79275085" w:history="1">
            <w:r w:rsidRPr="00D17784">
              <w:rPr>
                <w:rStyle w:val="Hyperlink"/>
                <w:noProof/>
              </w:rPr>
              <w:t>1.4 What is next?</w:t>
            </w:r>
            <w:r>
              <w:rPr>
                <w:noProof/>
                <w:webHidden/>
              </w:rPr>
              <w:tab/>
            </w:r>
            <w:r>
              <w:rPr>
                <w:noProof/>
                <w:webHidden/>
              </w:rPr>
              <w:fldChar w:fldCharType="begin"/>
            </w:r>
            <w:r>
              <w:rPr>
                <w:noProof/>
                <w:webHidden/>
              </w:rPr>
              <w:instrText xml:space="preserve"> PAGEREF _Toc79275085 \h </w:instrText>
            </w:r>
            <w:r>
              <w:rPr>
                <w:noProof/>
                <w:webHidden/>
              </w:rPr>
            </w:r>
            <w:r>
              <w:rPr>
                <w:noProof/>
                <w:webHidden/>
              </w:rPr>
              <w:fldChar w:fldCharType="separate"/>
            </w:r>
            <w:r>
              <w:rPr>
                <w:noProof/>
                <w:webHidden/>
              </w:rPr>
              <w:t>8</w:t>
            </w:r>
            <w:r>
              <w:rPr>
                <w:noProof/>
                <w:webHidden/>
              </w:rPr>
              <w:fldChar w:fldCharType="end"/>
            </w:r>
          </w:hyperlink>
        </w:p>
        <w:p w14:paraId="2AFAA0DE" w14:textId="440FB36B" w:rsidR="00CB4FE5" w:rsidRDefault="00CB4FE5">
          <w:pPr>
            <w:pStyle w:val="Verzeichnis1"/>
            <w:tabs>
              <w:tab w:val="right" w:leader="dot" w:pos="9062"/>
            </w:tabs>
            <w:rPr>
              <w:rFonts w:asciiTheme="minorHAnsi" w:eastAsiaTheme="minorEastAsia" w:hAnsiTheme="minorHAnsi"/>
              <w:noProof/>
              <w:lang w:val="de-DE" w:eastAsia="de-DE"/>
            </w:rPr>
          </w:pPr>
          <w:hyperlink w:anchor="_Toc79275086" w:history="1">
            <w:r w:rsidRPr="00D17784">
              <w:rPr>
                <w:rStyle w:val="Hyperlink"/>
                <w:noProof/>
              </w:rPr>
              <w:t>2. Technical details</w:t>
            </w:r>
            <w:r>
              <w:rPr>
                <w:noProof/>
                <w:webHidden/>
              </w:rPr>
              <w:tab/>
            </w:r>
            <w:r>
              <w:rPr>
                <w:noProof/>
                <w:webHidden/>
              </w:rPr>
              <w:fldChar w:fldCharType="begin"/>
            </w:r>
            <w:r>
              <w:rPr>
                <w:noProof/>
                <w:webHidden/>
              </w:rPr>
              <w:instrText xml:space="preserve"> PAGEREF _Toc79275086 \h </w:instrText>
            </w:r>
            <w:r>
              <w:rPr>
                <w:noProof/>
                <w:webHidden/>
              </w:rPr>
            </w:r>
            <w:r>
              <w:rPr>
                <w:noProof/>
                <w:webHidden/>
              </w:rPr>
              <w:fldChar w:fldCharType="separate"/>
            </w:r>
            <w:r>
              <w:rPr>
                <w:noProof/>
                <w:webHidden/>
              </w:rPr>
              <w:t>9</w:t>
            </w:r>
            <w:r>
              <w:rPr>
                <w:noProof/>
                <w:webHidden/>
              </w:rPr>
              <w:fldChar w:fldCharType="end"/>
            </w:r>
          </w:hyperlink>
        </w:p>
        <w:p w14:paraId="6BFA369E" w14:textId="01FF3CDF" w:rsidR="00CB4FE5" w:rsidRDefault="00CB4FE5">
          <w:pPr>
            <w:pStyle w:val="Verzeichnis2"/>
            <w:tabs>
              <w:tab w:val="right" w:leader="dot" w:pos="9062"/>
            </w:tabs>
            <w:rPr>
              <w:rFonts w:asciiTheme="minorHAnsi" w:eastAsiaTheme="minorEastAsia" w:hAnsiTheme="minorHAnsi"/>
              <w:noProof/>
              <w:lang w:val="de-DE" w:eastAsia="de-DE"/>
            </w:rPr>
          </w:pPr>
          <w:hyperlink w:anchor="_Toc79275087" w:history="1">
            <w:r w:rsidRPr="00D17784">
              <w:rPr>
                <w:rStyle w:val="Hyperlink"/>
                <w:noProof/>
              </w:rPr>
              <w:t>2.1 CPU RX 8 Lepton</w:t>
            </w:r>
            <w:r>
              <w:rPr>
                <w:noProof/>
                <w:webHidden/>
              </w:rPr>
              <w:tab/>
            </w:r>
            <w:r>
              <w:rPr>
                <w:noProof/>
                <w:webHidden/>
              </w:rPr>
              <w:fldChar w:fldCharType="begin"/>
            </w:r>
            <w:r>
              <w:rPr>
                <w:noProof/>
                <w:webHidden/>
              </w:rPr>
              <w:instrText xml:space="preserve"> PAGEREF _Toc79275087 \h </w:instrText>
            </w:r>
            <w:r>
              <w:rPr>
                <w:noProof/>
                <w:webHidden/>
              </w:rPr>
            </w:r>
            <w:r>
              <w:rPr>
                <w:noProof/>
                <w:webHidden/>
              </w:rPr>
              <w:fldChar w:fldCharType="separate"/>
            </w:r>
            <w:r>
              <w:rPr>
                <w:noProof/>
                <w:webHidden/>
              </w:rPr>
              <w:t>9</w:t>
            </w:r>
            <w:r>
              <w:rPr>
                <w:noProof/>
                <w:webHidden/>
              </w:rPr>
              <w:fldChar w:fldCharType="end"/>
            </w:r>
          </w:hyperlink>
        </w:p>
        <w:p w14:paraId="790E40A8" w14:textId="3B46A178" w:rsidR="00CB4FE5" w:rsidRDefault="00CB4FE5">
          <w:pPr>
            <w:pStyle w:val="Verzeichnis3"/>
            <w:tabs>
              <w:tab w:val="right" w:leader="dot" w:pos="9062"/>
            </w:tabs>
            <w:rPr>
              <w:rFonts w:asciiTheme="minorHAnsi" w:eastAsiaTheme="minorEastAsia" w:hAnsiTheme="minorHAnsi"/>
              <w:noProof/>
              <w:lang w:val="de-DE" w:eastAsia="de-DE"/>
            </w:rPr>
          </w:pPr>
          <w:hyperlink w:anchor="_Toc79275088" w:history="1">
            <w:r w:rsidRPr="00D17784">
              <w:rPr>
                <w:rStyle w:val="Hyperlink"/>
                <w:noProof/>
              </w:rPr>
              <w:t>2.1.1 The ALU</w:t>
            </w:r>
            <w:r>
              <w:rPr>
                <w:noProof/>
                <w:webHidden/>
              </w:rPr>
              <w:tab/>
            </w:r>
            <w:r>
              <w:rPr>
                <w:noProof/>
                <w:webHidden/>
              </w:rPr>
              <w:fldChar w:fldCharType="begin"/>
            </w:r>
            <w:r>
              <w:rPr>
                <w:noProof/>
                <w:webHidden/>
              </w:rPr>
              <w:instrText xml:space="preserve"> PAGEREF _Toc79275088 \h </w:instrText>
            </w:r>
            <w:r>
              <w:rPr>
                <w:noProof/>
                <w:webHidden/>
              </w:rPr>
            </w:r>
            <w:r>
              <w:rPr>
                <w:noProof/>
                <w:webHidden/>
              </w:rPr>
              <w:fldChar w:fldCharType="separate"/>
            </w:r>
            <w:r>
              <w:rPr>
                <w:noProof/>
                <w:webHidden/>
              </w:rPr>
              <w:t>9</w:t>
            </w:r>
            <w:r>
              <w:rPr>
                <w:noProof/>
                <w:webHidden/>
              </w:rPr>
              <w:fldChar w:fldCharType="end"/>
            </w:r>
          </w:hyperlink>
        </w:p>
        <w:p w14:paraId="32D37793" w14:textId="4FC3891F" w:rsidR="00CB4FE5" w:rsidRDefault="00CB4FE5">
          <w:pPr>
            <w:pStyle w:val="Verzeichnis3"/>
            <w:tabs>
              <w:tab w:val="right" w:leader="dot" w:pos="9062"/>
            </w:tabs>
            <w:rPr>
              <w:rFonts w:asciiTheme="minorHAnsi" w:eastAsiaTheme="minorEastAsia" w:hAnsiTheme="minorHAnsi"/>
              <w:noProof/>
              <w:lang w:val="de-DE" w:eastAsia="de-DE"/>
            </w:rPr>
          </w:pPr>
          <w:hyperlink w:anchor="_Toc79275089" w:history="1">
            <w:r w:rsidRPr="00D17784">
              <w:rPr>
                <w:rStyle w:val="Hyperlink"/>
                <w:noProof/>
              </w:rPr>
              <w:t>2.1.2 Registers</w:t>
            </w:r>
            <w:r>
              <w:rPr>
                <w:noProof/>
                <w:webHidden/>
              </w:rPr>
              <w:tab/>
            </w:r>
            <w:r>
              <w:rPr>
                <w:noProof/>
                <w:webHidden/>
              </w:rPr>
              <w:fldChar w:fldCharType="begin"/>
            </w:r>
            <w:r>
              <w:rPr>
                <w:noProof/>
                <w:webHidden/>
              </w:rPr>
              <w:instrText xml:space="preserve"> PAGEREF _Toc79275089 \h </w:instrText>
            </w:r>
            <w:r>
              <w:rPr>
                <w:noProof/>
                <w:webHidden/>
              </w:rPr>
            </w:r>
            <w:r>
              <w:rPr>
                <w:noProof/>
                <w:webHidden/>
              </w:rPr>
              <w:fldChar w:fldCharType="separate"/>
            </w:r>
            <w:r>
              <w:rPr>
                <w:noProof/>
                <w:webHidden/>
              </w:rPr>
              <w:t>10</w:t>
            </w:r>
            <w:r>
              <w:rPr>
                <w:noProof/>
                <w:webHidden/>
              </w:rPr>
              <w:fldChar w:fldCharType="end"/>
            </w:r>
          </w:hyperlink>
        </w:p>
        <w:p w14:paraId="759F16B2" w14:textId="31C0C71F" w:rsidR="00CB4FE5" w:rsidRDefault="00CB4FE5">
          <w:pPr>
            <w:pStyle w:val="Verzeichnis3"/>
            <w:tabs>
              <w:tab w:val="right" w:leader="dot" w:pos="9062"/>
            </w:tabs>
            <w:rPr>
              <w:rFonts w:asciiTheme="minorHAnsi" w:eastAsiaTheme="minorEastAsia" w:hAnsiTheme="minorHAnsi"/>
              <w:noProof/>
              <w:lang w:val="de-DE" w:eastAsia="de-DE"/>
            </w:rPr>
          </w:pPr>
          <w:hyperlink w:anchor="_Toc79275090" w:history="1">
            <w:r w:rsidRPr="00D17784">
              <w:rPr>
                <w:rStyle w:val="Hyperlink"/>
                <w:noProof/>
              </w:rPr>
              <w:t>2.1.3 Counter</w:t>
            </w:r>
            <w:r>
              <w:rPr>
                <w:noProof/>
                <w:webHidden/>
              </w:rPr>
              <w:tab/>
            </w:r>
            <w:r>
              <w:rPr>
                <w:noProof/>
                <w:webHidden/>
              </w:rPr>
              <w:fldChar w:fldCharType="begin"/>
            </w:r>
            <w:r>
              <w:rPr>
                <w:noProof/>
                <w:webHidden/>
              </w:rPr>
              <w:instrText xml:space="preserve"> PAGEREF _Toc79275090 \h </w:instrText>
            </w:r>
            <w:r>
              <w:rPr>
                <w:noProof/>
                <w:webHidden/>
              </w:rPr>
            </w:r>
            <w:r>
              <w:rPr>
                <w:noProof/>
                <w:webHidden/>
              </w:rPr>
              <w:fldChar w:fldCharType="separate"/>
            </w:r>
            <w:r>
              <w:rPr>
                <w:noProof/>
                <w:webHidden/>
              </w:rPr>
              <w:t>11</w:t>
            </w:r>
            <w:r>
              <w:rPr>
                <w:noProof/>
                <w:webHidden/>
              </w:rPr>
              <w:fldChar w:fldCharType="end"/>
            </w:r>
          </w:hyperlink>
        </w:p>
        <w:p w14:paraId="733691C3" w14:textId="4E053598" w:rsidR="00CB4FE5" w:rsidRDefault="00CB4FE5">
          <w:pPr>
            <w:pStyle w:val="Verzeichnis3"/>
            <w:tabs>
              <w:tab w:val="right" w:leader="dot" w:pos="9062"/>
            </w:tabs>
            <w:rPr>
              <w:rFonts w:asciiTheme="minorHAnsi" w:eastAsiaTheme="minorEastAsia" w:hAnsiTheme="minorHAnsi"/>
              <w:noProof/>
              <w:lang w:val="de-DE" w:eastAsia="de-DE"/>
            </w:rPr>
          </w:pPr>
          <w:hyperlink w:anchor="_Toc79275091" w:history="1">
            <w:r w:rsidRPr="00D17784">
              <w:rPr>
                <w:rStyle w:val="Hyperlink"/>
                <w:noProof/>
              </w:rPr>
              <w:t>2.1.4 CU</w:t>
            </w:r>
            <w:r>
              <w:rPr>
                <w:noProof/>
                <w:webHidden/>
              </w:rPr>
              <w:tab/>
            </w:r>
            <w:r>
              <w:rPr>
                <w:noProof/>
                <w:webHidden/>
              </w:rPr>
              <w:fldChar w:fldCharType="begin"/>
            </w:r>
            <w:r>
              <w:rPr>
                <w:noProof/>
                <w:webHidden/>
              </w:rPr>
              <w:instrText xml:space="preserve"> PAGEREF _Toc79275091 \h </w:instrText>
            </w:r>
            <w:r>
              <w:rPr>
                <w:noProof/>
                <w:webHidden/>
              </w:rPr>
            </w:r>
            <w:r>
              <w:rPr>
                <w:noProof/>
                <w:webHidden/>
              </w:rPr>
              <w:fldChar w:fldCharType="separate"/>
            </w:r>
            <w:r>
              <w:rPr>
                <w:noProof/>
                <w:webHidden/>
              </w:rPr>
              <w:t>11</w:t>
            </w:r>
            <w:r>
              <w:rPr>
                <w:noProof/>
                <w:webHidden/>
              </w:rPr>
              <w:fldChar w:fldCharType="end"/>
            </w:r>
          </w:hyperlink>
        </w:p>
        <w:p w14:paraId="0F82E3A6" w14:textId="7DAB160E" w:rsidR="00CB4FE5" w:rsidRDefault="00CB4FE5">
          <w:pPr>
            <w:pStyle w:val="Verzeichnis3"/>
            <w:tabs>
              <w:tab w:val="right" w:leader="dot" w:pos="9062"/>
            </w:tabs>
            <w:rPr>
              <w:rFonts w:asciiTheme="minorHAnsi" w:eastAsiaTheme="minorEastAsia" w:hAnsiTheme="minorHAnsi"/>
              <w:noProof/>
              <w:lang w:val="de-DE" w:eastAsia="de-DE"/>
            </w:rPr>
          </w:pPr>
          <w:hyperlink w:anchor="_Toc79275092" w:history="1">
            <w:r w:rsidRPr="00D17784">
              <w:rPr>
                <w:rStyle w:val="Hyperlink"/>
                <w:noProof/>
              </w:rPr>
              <w:t>2.1.5 RAM</w:t>
            </w:r>
            <w:r>
              <w:rPr>
                <w:noProof/>
                <w:webHidden/>
              </w:rPr>
              <w:tab/>
            </w:r>
            <w:r>
              <w:rPr>
                <w:noProof/>
                <w:webHidden/>
              </w:rPr>
              <w:fldChar w:fldCharType="begin"/>
            </w:r>
            <w:r>
              <w:rPr>
                <w:noProof/>
                <w:webHidden/>
              </w:rPr>
              <w:instrText xml:space="preserve"> PAGEREF _Toc79275092 \h </w:instrText>
            </w:r>
            <w:r>
              <w:rPr>
                <w:noProof/>
                <w:webHidden/>
              </w:rPr>
            </w:r>
            <w:r>
              <w:rPr>
                <w:noProof/>
                <w:webHidden/>
              </w:rPr>
              <w:fldChar w:fldCharType="separate"/>
            </w:r>
            <w:r>
              <w:rPr>
                <w:noProof/>
                <w:webHidden/>
              </w:rPr>
              <w:t>11</w:t>
            </w:r>
            <w:r>
              <w:rPr>
                <w:noProof/>
                <w:webHidden/>
              </w:rPr>
              <w:fldChar w:fldCharType="end"/>
            </w:r>
          </w:hyperlink>
        </w:p>
        <w:p w14:paraId="2B6409E2" w14:textId="015ED281" w:rsidR="00CB4FE5" w:rsidRDefault="00CB4FE5">
          <w:pPr>
            <w:pStyle w:val="Verzeichnis3"/>
            <w:tabs>
              <w:tab w:val="right" w:leader="dot" w:pos="9062"/>
            </w:tabs>
            <w:rPr>
              <w:rFonts w:asciiTheme="minorHAnsi" w:eastAsiaTheme="minorEastAsia" w:hAnsiTheme="minorHAnsi"/>
              <w:noProof/>
              <w:lang w:val="de-DE" w:eastAsia="de-DE"/>
            </w:rPr>
          </w:pPr>
          <w:hyperlink w:anchor="_Toc79275093" w:history="1">
            <w:r w:rsidRPr="00D17784">
              <w:rPr>
                <w:rStyle w:val="Hyperlink"/>
                <w:noProof/>
              </w:rPr>
              <w:t>2.1.6 Interrupt controller</w:t>
            </w:r>
            <w:r>
              <w:rPr>
                <w:noProof/>
                <w:webHidden/>
              </w:rPr>
              <w:tab/>
            </w:r>
            <w:r>
              <w:rPr>
                <w:noProof/>
                <w:webHidden/>
              </w:rPr>
              <w:fldChar w:fldCharType="begin"/>
            </w:r>
            <w:r>
              <w:rPr>
                <w:noProof/>
                <w:webHidden/>
              </w:rPr>
              <w:instrText xml:space="preserve"> PAGEREF _Toc79275093 \h </w:instrText>
            </w:r>
            <w:r>
              <w:rPr>
                <w:noProof/>
                <w:webHidden/>
              </w:rPr>
            </w:r>
            <w:r>
              <w:rPr>
                <w:noProof/>
                <w:webHidden/>
              </w:rPr>
              <w:fldChar w:fldCharType="separate"/>
            </w:r>
            <w:r>
              <w:rPr>
                <w:noProof/>
                <w:webHidden/>
              </w:rPr>
              <w:t>11</w:t>
            </w:r>
            <w:r>
              <w:rPr>
                <w:noProof/>
                <w:webHidden/>
              </w:rPr>
              <w:fldChar w:fldCharType="end"/>
            </w:r>
          </w:hyperlink>
        </w:p>
        <w:p w14:paraId="37DBEDE1" w14:textId="289BF849" w:rsidR="00CB4FE5" w:rsidRDefault="00CB4FE5">
          <w:pPr>
            <w:pStyle w:val="Verzeichnis3"/>
            <w:tabs>
              <w:tab w:val="right" w:leader="dot" w:pos="9062"/>
            </w:tabs>
            <w:rPr>
              <w:rFonts w:asciiTheme="minorHAnsi" w:eastAsiaTheme="minorEastAsia" w:hAnsiTheme="minorHAnsi"/>
              <w:noProof/>
              <w:lang w:val="de-DE" w:eastAsia="de-DE"/>
            </w:rPr>
          </w:pPr>
          <w:hyperlink w:anchor="_Toc79275094" w:history="1">
            <w:r w:rsidRPr="00D17784">
              <w:rPr>
                <w:rStyle w:val="Hyperlink"/>
                <w:noProof/>
              </w:rPr>
              <w:t>2.1.7 Memory management unit</w:t>
            </w:r>
            <w:r>
              <w:rPr>
                <w:noProof/>
                <w:webHidden/>
              </w:rPr>
              <w:tab/>
            </w:r>
            <w:r>
              <w:rPr>
                <w:noProof/>
                <w:webHidden/>
              </w:rPr>
              <w:fldChar w:fldCharType="begin"/>
            </w:r>
            <w:r>
              <w:rPr>
                <w:noProof/>
                <w:webHidden/>
              </w:rPr>
              <w:instrText xml:space="preserve"> PAGEREF _Toc79275094 \h </w:instrText>
            </w:r>
            <w:r>
              <w:rPr>
                <w:noProof/>
                <w:webHidden/>
              </w:rPr>
            </w:r>
            <w:r>
              <w:rPr>
                <w:noProof/>
                <w:webHidden/>
              </w:rPr>
              <w:fldChar w:fldCharType="separate"/>
            </w:r>
            <w:r>
              <w:rPr>
                <w:noProof/>
                <w:webHidden/>
              </w:rPr>
              <w:t>12</w:t>
            </w:r>
            <w:r>
              <w:rPr>
                <w:noProof/>
                <w:webHidden/>
              </w:rPr>
              <w:fldChar w:fldCharType="end"/>
            </w:r>
          </w:hyperlink>
        </w:p>
        <w:p w14:paraId="0B41B538" w14:textId="511823AA" w:rsidR="00CB4FE5" w:rsidRDefault="00CB4FE5">
          <w:pPr>
            <w:pStyle w:val="Verzeichnis2"/>
            <w:tabs>
              <w:tab w:val="right" w:leader="dot" w:pos="9062"/>
            </w:tabs>
            <w:rPr>
              <w:rFonts w:asciiTheme="minorHAnsi" w:eastAsiaTheme="minorEastAsia" w:hAnsiTheme="minorHAnsi"/>
              <w:noProof/>
              <w:lang w:val="de-DE" w:eastAsia="de-DE"/>
            </w:rPr>
          </w:pPr>
          <w:hyperlink w:anchor="_Toc79275095" w:history="1">
            <w:r w:rsidRPr="00D17784">
              <w:rPr>
                <w:rStyle w:val="Hyperlink"/>
                <w:noProof/>
              </w:rPr>
              <w:t>2.2 Bus and Modules</w:t>
            </w:r>
            <w:r>
              <w:rPr>
                <w:noProof/>
                <w:webHidden/>
              </w:rPr>
              <w:tab/>
            </w:r>
            <w:r>
              <w:rPr>
                <w:noProof/>
                <w:webHidden/>
              </w:rPr>
              <w:fldChar w:fldCharType="begin"/>
            </w:r>
            <w:r>
              <w:rPr>
                <w:noProof/>
                <w:webHidden/>
              </w:rPr>
              <w:instrText xml:space="preserve"> PAGEREF _Toc79275095 \h </w:instrText>
            </w:r>
            <w:r>
              <w:rPr>
                <w:noProof/>
                <w:webHidden/>
              </w:rPr>
            </w:r>
            <w:r>
              <w:rPr>
                <w:noProof/>
                <w:webHidden/>
              </w:rPr>
              <w:fldChar w:fldCharType="separate"/>
            </w:r>
            <w:r>
              <w:rPr>
                <w:noProof/>
                <w:webHidden/>
              </w:rPr>
              <w:t>12</w:t>
            </w:r>
            <w:r>
              <w:rPr>
                <w:noProof/>
                <w:webHidden/>
              </w:rPr>
              <w:fldChar w:fldCharType="end"/>
            </w:r>
          </w:hyperlink>
        </w:p>
        <w:p w14:paraId="72D1EF12" w14:textId="11436434" w:rsidR="00CB4FE5" w:rsidRDefault="00CB4FE5">
          <w:pPr>
            <w:pStyle w:val="Verzeichnis3"/>
            <w:tabs>
              <w:tab w:val="right" w:leader="dot" w:pos="9062"/>
            </w:tabs>
            <w:rPr>
              <w:rFonts w:asciiTheme="minorHAnsi" w:eastAsiaTheme="minorEastAsia" w:hAnsiTheme="minorHAnsi"/>
              <w:noProof/>
              <w:lang w:val="de-DE" w:eastAsia="de-DE"/>
            </w:rPr>
          </w:pPr>
          <w:hyperlink w:anchor="_Toc79275096" w:history="1">
            <w:r w:rsidRPr="00D17784">
              <w:rPr>
                <w:rStyle w:val="Hyperlink"/>
                <w:noProof/>
              </w:rPr>
              <w:t>2.2.1 Bus</w:t>
            </w:r>
            <w:r>
              <w:rPr>
                <w:noProof/>
                <w:webHidden/>
              </w:rPr>
              <w:tab/>
            </w:r>
            <w:r>
              <w:rPr>
                <w:noProof/>
                <w:webHidden/>
              </w:rPr>
              <w:fldChar w:fldCharType="begin"/>
            </w:r>
            <w:r>
              <w:rPr>
                <w:noProof/>
                <w:webHidden/>
              </w:rPr>
              <w:instrText xml:space="preserve"> PAGEREF _Toc79275096 \h </w:instrText>
            </w:r>
            <w:r>
              <w:rPr>
                <w:noProof/>
                <w:webHidden/>
              </w:rPr>
            </w:r>
            <w:r>
              <w:rPr>
                <w:noProof/>
                <w:webHidden/>
              </w:rPr>
              <w:fldChar w:fldCharType="separate"/>
            </w:r>
            <w:r>
              <w:rPr>
                <w:noProof/>
                <w:webHidden/>
              </w:rPr>
              <w:t>12</w:t>
            </w:r>
            <w:r>
              <w:rPr>
                <w:noProof/>
                <w:webHidden/>
              </w:rPr>
              <w:fldChar w:fldCharType="end"/>
            </w:r>
          </w:hyperlink>
        </w:p>
        <w:p w14:paraId="7ACD7B8C" w14:textId="19C42BDE" w:rsidR="00CB4FE5" w:rsidRDefault="00CB4FE5">
          <w:pPr>
            <w:pStyle w:val="Verzeichnis3"/>
            <w:tabs>
              <w:tab w:val="right" w:leader="dot" w:pos="9062"/>
            </w:tabs>
            <w:rPr>
              <w:rFonts w:asciiTheme="minorHAnsi" w:eastAsiaTheme="minorEastAsia" w:hAnsiTheme="minorHAnsi"/>
              <w:noProof/>
              <w:lang w:val="de-DE" w:eastAsia="de-DE"/>
            </w:rPr>
          </w:pPr>
          <w:hyperlink w:anchor="_Toc79275097" w:history="1">
            <w:r w:rsidRPr="00D17784">
              <w:rPr>
                <w:rStyle w:val="Hyperlink"/>
                <w:noProof/>
              </w:rPr>
              <w:t>2.2.2 Keyboard</w:t>
            </w:r>
            <w:r>
              <w:rPr>
                <w:noProof/>
                <w:webHidden/>
              </w:rPr>
              <w:tab/>
            </w:r>
            <w:r>
              <w:rPr>
                <w:noProof/>
                <w:webHidden/>
              </w:rPr>
              <w:fldChar w:fldCharType="begin"/>
            </w:r>
            <w:r>
              <w:rPr>
                <w:noProof/>
                <w:webHidden/>
              </w:rPr>
              <w:instrText xml:space="preserve"> PAGEREF _Toc79275097 \h </w:instrText>
            </w:r>
            <w:r>
              <w:rPr>
                <w:noProof/>
                <w:webHidden/>
              </w:rPr>
            </w:r>
            <w:r>
              <w:rPr>
                <w:noProof/>
                <w:webHidden/>
              </w:rPr>
              <w:fldChar w:fldCharType="separate"/>
            </w:r>
            <w:r>
              <w:rPr>
                <w:noProof/>
                <w:webHidden/>
              </w:rPr>
              <w:t>12</w:t>
            </w:r>
            <w:r>
              <w:rPr>
                <w:noProof/>
                <w:webHidden/>
              </w:rPr>
              <w:fldChar w:fldCharType="end"/>
            </w:r>
          </w:hyperlink>
        </w:p>
        <w:p w14:paraId="3809AD5C" w14:textId="26F7A08D" w:rsidR="00CB4FE5" w:rsidRDefault="00CB4FE5">
          <w:pPr>
            <w:pStyle w:val="Verzeichnis3"/>
            <w:tabs>
              <w:tab w:val="right" w:leader="dot" w:pos="9062"/>
            </w:tabs>
            <w:rPr>
              <w:rFonts w:asciiTheme="minorHAnsi" w:eastAsiaTheme="minorEastAsia" w:hAnsiTheme="minorHAnsi"/>
              <w:noProof/>
              <w:lang w:val="de-DE" w:eastAsia="de-DE"/>
            </w:rPr>
          </w:pPr>
          <w:hyperlink w:anchor="_Toc79275098" w:history="1">
            <w:r w:rsidRPr="00D17784">
              <w:rPr>
                <w:rStyle w:val="Hyperlink"/>
                <w:noProof/>
              </w:rPr>
              <w:t>2.2.3 Terminal</w:t>
            </w:r>
            <w:r>
              <w:rPr>
                <w:noProof/>
                <w:webHidden/>
              </w:rPr>
              <w:tab/>
            </w:r>
            <w:r>
              <w:rPr>
                <w:noProof/>
                <w:webHidden/>
              </w:rPr>
              <w:fldChar w:fldCharType="begin"/>
            </w:r>
            <w:r>
              <w:rPr>
                <w:noProof/>
                <w:webHidden/>
              </w:rPr>
              <w:instrText xml:space="preserve"> PAGEREF _Toc79275098 \h </w:instrText>
            </w:r>
            <w:r>
              <w:rPr>
                <w:noProof/>
                <w:webHidden/>
              </w:rPr>
            </w:r>
            <w:r>
              <w:rPr>
                <w:noProof/>
                <w:webHidden/>
              </w:rPr>
              <w:fldChar w:fldCharType="separate"/>
            </w:r>
            <w:r>
              <w:rPr>
                <w:noProof/>
                <w:webHidden/>
              </w:rPr>
              <w:t>12</w:t>
            </w:r>
            <w:r>
              <w:rPr>
                <w:noProof/>
                <w:webHidden/>
              </w:rPr>
              <w:fldChar w:fldCharType="end"/>
            </w:r>
          </w:hyperlink>
        </w:p>
        <w:p w14:paraId="664C73DE" w14:textId="463A0ADD" w:rsidR="00CB4FE5" w:rsidRDefault="00CB4FE5">
          <w:pPr>
            <w:pStyle w:val="Verzeichnis3"/>
            <w:tabs>
              <w:tab w:val="right" w:leader="dot" w:pos="9062"/>
            </w:tabs>
            <w:rPr>
              <w:rFonts w:asciiTheme="minorHAnsi" w:eastAsiaTheme="minorEastAsia" w:hAnsiTheme="minorHAnsi"/>
              <w:noProof/>
              <w:lang w:val="de-DE" w:eastAsia="de-DE"/>
            </w:rPr>
          </w:pPr>
          <w:hyperlink w:anchor="_Toc79275099" w:history="1">
            <w:r w:rsidRPr="00D17784">
              <w:rPr>
                <w:rStyle w:val="Hyperlink"/>
                <w:noProof/>
              </w:rPr>
              <w:t>2.2.4 The not-an-IDE-controller</w:t>
            </w:r>
            <w:r>
              <w:rPr>
                <w:noProof/>
                <w:webHidden/>
              </w:rPr>
              <w:tab/>
            </w:r>
            <w:r>
              <w:rPr>
                <w:noProof/>
                <w:webHidden/>
              </w:rPr>
              <w:fldChar w:fldCharType="begin"/>
            </w:r>
            <w:r>
              <w:rPr>
                <w:noProof/>
                <w:webHidden/>
              </w:rPr>
              <w:instrText xml:space="preserve"> PAGEREF _Toc79275099 \h </w:instrText>
            </w:r>
            <w:r>
              <w:rPr>
                <w:noProof/>
                <w:webHidden/>
              </w:rPr>
            </w:r>
            <w:r>
              <w:rPr>
                <w:noProof/>
                <w:webHidden/>
              </w:rPr>
              <w:fldChar w:fldCharType="separate"/>
            </w:r>
            <w:r>
              <w:rPr>
                <w:noProof/>
                <w:webHidden/>
              </w:rPr>
              <w:t>12</w:t>
            </w:r>
            <w:r>
              <w:rPr>
                <w:noProof/>
                <w:webHidden/>
              </w:rPr>
              <w:fldChar w:fldCharType="end"/>
            </w:r>
          </w:hyperlink>
        </w:p>
        <w:p w14:paraId="1E05F680" w14:textId="02ED1404" w:rsidR="00CB4FE5" w:rsidRDefault="00CB4FE5">
          <w:pPr>
            <w:pStyle w:val="Verzeichnis1"/>
            <w:tabs>
              <w:tab w:val="right" w:leader="dot" w:pos="9062"/>
            </w:tabs>
            <w:rPr>
              <w:rFonts w:asciiTheme="minorHAnsi" w:eastAsiaTheme="minorEastAsia" w:hAnsiTheme="minorHAnsi"/>
              <w:noProof/>
              <w:lang w:val="de-DE" w:eastAsia="de-DE"/>
            </w:rPr>
          </w:pPr>
          <w:hyperlink w:anchor="_Toc79275100" w:history="1">
            <w:r w:rsidRPr="00D17784">
              <w:rPr>
                <w:rStyle w:val="Hyperlink"/>
                <w:noProof/>
              </w:rPr>
              <w:t>3. Basics of programming and operations</w:t>
            </w:r>
            <w:r>
              <w:rPr>
                <w:noProof/>
                <w:webHidden/>
              </w:rPr>
              <w:tab/>
            </w:r>
            <w:r>
              <w:rPr>
                <w:noProof/>
                <w:webHidden/>
              </w:rPr>
              <w:fldChar w:fldCharType="begin"/>
            </w:r>
            <w:r>
              <w:rPr>
                <w:noProof/>
                <w:webHidden/>
              </w:rPr>
              <w:instrText xml:space="preserve"> PAGEREF _Toc79275100 \h </w:instrText>
            </w:r>
            <w:r>
              <w:rPr>
                <w:noProof/>
                <w:webHidden/>
              </w:rPr>
            </w:r>
            <w:r>
              <w:rPr>
                <w:noProof/>
                <w:webHidden/>
              </w:rPr>
              <w:fldChar w:fldCharType="separate"/>
            </w:r>
            <w:r>
              <w:rPr>
                <w:noProof/>
                <w:webHidden/>
              </w:rPr>
              <w:t>13</w:t>
            </w:r>
            <w:r>
              <w:rPr>
                <w:noProof/>
                <w:webHidden/>
              </w:rPr>
              <w:fldChar w:fldCharType="end"/>
            </w:r>
          </w:hyperlink>
        </w:p>
        <w:p w14:paraId="65CE40B9" w14:textId="2E34785C" w:rsidR="00CB4FE5" w:rsidRDefault="00CB4FE5">
          <w:pPr>
            <w:pStyle w:val="Verzeichnis2"/>
            <w:tabs>
              <w:tab w:val="right" w:leader="dot" w:pos="9062"/>
            </w:tabs>
            <w:rPr>
              <w:rFonts w:asciiTheme="minorHAnsi" w:eastAsiaTheme="minorEastAsia" w:hAnsiTheme="minorHAnsi"/>
              <w:noProof/>
              <w:lang w:val="de-DE" w:eastAsia="de-DE"/>
            </w:rPr>
          </w:pPr>
          <w:hyperlink w:anchor="_Toc79275101" w:history="1">
            <w:r w:rsidRPr="00D17784">
              <w:rPr>
                <w:rStyle w:val="Hyperlink"/>
                <w:noProof/>
              </w:rPr>
              <w:t>3.1 “Variables” and Values</w:t>
            </w:r>
            <w:r>
              <w:rPr>
                <w:noProof/>
                <w:webHidden/>
              </w:rPr>
              <w:tab/>
            </w:r>
            <w:r>
              <w:rPr>
                <w:noProof/>
                <w:webHidden/>
              </w:rPr>
              <w:fldChar w:fldCharType="begin"/>
            </w:r>
            <w:r>
              <w:rPr>
                <w:noProof/>
                <w:webHidden/>
              </w:rPr>
              <w:instrText xml:space="preserve"> PAGEREF _Toc79275101 \h </w:instrText>
            </w:r>
            <w:r>
              <w:rPr>
                <w:noProof/>
                <w:webHidden/>
              </w:rPr>
            </w:r>
            <w:r>
              <w:rPr>
                <w:noProof/>
                <w:webHidden/>
              </w:rPr>
              <w:fldChar w:fldCharType="separate"/>
            </w:r>
            <w:r>
              <w:rPr>
                <w:noProof/>
                <w:webHidden/>
              </w:rPr>
              <w:t>13</w:t>
            </w:r>
            <w:r>
              <w:rPr>
                <w:noProof/>
                <w:webHidden/>
              </w:rPr>
              <w:fldChar w:fldCharType="end"/>
            </w:r>
          </w:hyperlink>
        </w:p>
        <w:p w14:paraId="3495EA33" w14:textId="3D88E1C2" w:rsidR="00CB4FE5" w:rsidRDefault="00CB4FE5">
          <w:pPr>
            <w:pStyle w:val="Verzeichnis2"/>
            <w:tabs>
              <w:tab w:val="right" w:leader="dot" w:pos="9062"/>
            </w:tabs>
            <w:rPr>
              <w:rFonts w:asciiTheme="minorHAnsi" w:eastAsiaTheme="minorEastAsia" w:hAnsiTheme="minorHAnsi"/>
              <w:noProof/>
              <w:lang w:val="de-DE" w:eastAsia="de-DE"/>
            </w:rPr>
          </w:pPr>
          <w:hyperlink w:anchor="_Toc79275102" w:history="1">
            <w:r w:rsidRPr="00D17784">
              <w:rPr>
                <w:rStyle w:val="Hyperlink"/>
                <w:noProof/>
              </w:rPr>
              <w:t>3.2 The RAM</w:t>
            </w:r>
            <w:r>
              <w:rPr>
                <w:noProof/>
                <w:webHidden/>
              </w:rPr>
              <w:tab/>
            </w:r>
            <w:r>
              <w:rPr>
                <w:noProof/>
                <w:webHidden/>
              </w:rPr>
              <w:fldChar w:fldCharType="begin"/>
            </w:r>
            <w:r>
              <w:rPr>
                <w:noProof/>
                <w:webHidden/>
              </w:rPr>
              <w:instrText xml:space="preserve"> PAGEREF _Toc79275102 \h </w:instrText>
            </w:r>
            <w:r>
              <w:rPr>
                <w:noProof/>
                <w:webHidden/>
              </w:rPr>
            </w:r>
            <w:r>
              <w:rPr>
                <w:noProof/>
                <w:webHidden/>
              </w:rPr>
              <w:fldChar w:fldCharType="separate"/>
            </w:r>
            <w:r>
              <w:rPr>
                <w:noProof/>
                <w:webHidden/>
              </w:rPr>
              <w:t>13</w:t>
            </w:r>
            <w:r>
              <w:rPr>
                <w:noProof/>
                <w:webHidden/>
              </w:rPr>
              <w:fldChar w:fldCharType="end"/>
            </w:r>
          </w:hyperlink>
        </w:p>
        <w:p w14:paraId="76467D11" w14:textId="5BC79683" w:rsidR="00CB4FE5" w:rsidRDefault="00CB4FE5">
          <w:pPr>
            <w:pStyle w:val="Verzeichnis2"/>
            <w:tabs>
              <w:tab w:val="right" w:leader="dot" w:pos="9062"/>
            </w:tabs>
            <w:rPr>
              <w:rFonts w:asciiTheme="minorHAnsi" w:eastAsiaTheme="minorEastAsia" w:hAnsiTheme="minorHAnsi"/>
              <w:noProof/>
              <w:lang w:val="de-DE" w:eastAsia="de-DE"/>
            </w:rPr>
          </w:pPr>
          <w:hyperlink w:anchor="_Toc79275103" w:history="1">
            <w:r w:rsidRPr="00D17784">
              <w:rPr>
                <w:rStyle w:val="Hyperlink"/>
                <w:noProof/>
              </w:rPr>
              <w:t>3.3 Time to calculate</w:t>
            </w:r>
            <w:r>
              <w:rPr>
                <w:noProof/>
                <w:webHidden/>
              </w:rPr>
              <w:tab/>
            </w:r>
            <w:r>
              <w:rPr>
                <w:noProof/>
                <w:webHidden/>
              </w:rPr>
              <w:fldChar w:fldCharType="begin"/>
            </w:r>
            <w:r>
              <w:rPr>
                <w:noProof/>
                <w:webHidden/>
              </w:rPr>
              <w:instrText xml:space="preserve"> PAGEREF _Toc79275103 \h </w:instrText>
            </w:r>
            <w:r>
              <w:rPr>
                <w:noProof/>
                <w:webHidden/>
              </w:rPr>
            </w:r>
            <w:r>
              <w:rPr>
                <w:noProof/>
                <w:webHidden/>
              </w:rPr>
              <w:fldChar w:fldCharType="separate"/>
            </w:r>
            <w:r>
              <w:rPr>
                <w:noProof/>
                <w:webHidden/>
              </w:rPr>
              <w:t>14</w:t>
            </w:r>
            <w:r>
              <w:rPr>
                <w:noProof/>
                <w:webHidden/>
              </w:rPr>
              <w:fldChar w:fldCharType="end"/>
            </w:r>
          </w:hyperlink>
        </w:p>
        <w:p w14:paraId="0938ED84" w14:textId="742938B9" w:rsidR="00CB4FE5" w:rsidRDefault="00CB4FE5">
          <w:pPr>
            <w:pStyle w:val="Verzeichnis2"/>
            <w:tabs>
              <w:tab w:val="right" w:leader="dot" w:pos="9062"/>
            </w:tabs>
            <w:rPr>
              <w:rFonts w:asciiTheme="minorHAnsi" w:eastAsiaTheme="minorEastAsia" w:hAnsiTheme="minorHAnsi"/>
              <w:noProof/>
              <w:lang w:val="de-DE" w:eastAsia="de-DE"/>
            </w:rPr>
          </w:pPr>
          <w:hyperlink w:anchor="_Toc79275104" w:history="1">
            <w:r w:rsidRPr="00D17784">
              <w:rPr>
                <w:rStyle w:val="Hyperlink"/>
                <w:noProof/>
              </w:rPr>
              <w:t>3.4 Jump, branches, and operation addresses</w:t>
            </w:r>
            <w:r>
              <w:rPr>
                <w:noProof/>
                <w:webHidden/>
              </w:rPr>
              <w:tab/>
            </w:r>
            <w:r>
              <w:rPr>
                <w:noProof/>
                <w:webHidden/>
              </w:rPr>
              <w:fldChar w:fldCharType="begin"/>
            </w:r>
            <w:r>
              <w:rPr>
                <w:noProof/>
                <w:webHidden/>
              </w:rPr>
              <w:instrText xml:space="preserve"> PAGEREF _Toc79275104 \h </w:instrText>
            </w:r>
            <w:r>
              <w:rPr>
                <w:noProof/>
                <w:webHidden/>
              </w:rPr>
            </w:r>
            <w:r>
              <w:rPr>
                <w:noProof/>
                <w:webHidden/>
              </w:rPr>
              <w:fldChar w:fldCharType="separate"/>
            </w:r>
            <w:r>
              <w:rPr>
                <w:noProof/>
                <w:webHidden/>
              </w:rPr>
              <w:t>14</w:t>
            </w:r>
            <w:r>
              <w:rPr>
                <w:noProof/>
                <w:webHidden/>
              </w:rPr>
              <w:fldChar w:fldCharType="end"/>
            </w:r>
          </w:hyperlink>
        </w:p>
        <w:p w14:paraId="67FC89A3" w14:textId="2B174D85" w:rsidR="00CB4FE5" w:rsidRDefault="00CB4FE5">
          <w:pPr>
            <w:pStyle w:val="Verzeichnis1"/>
            <w:tabs>
              <w:tab w:val="right" w:leader="dot" w:pos="9062"/>
            </w:tabs>
            <w:rPr>
              <w:rFonts w:asciiTheme="minorHAnsi" w:eastAsiaTheme="minorEastAsia" w:hAnsiTheme="minorHAnsi"/>
              <w:noProof/>
              <w:lang w:val="de-DE" w:eastAsia="de-DE"/>
            </w:rPr>
          </w:pPr>
          <w:hyperlink w:anchor="_Toc79275105" w:history="1">
            <w:r w:rsidRPr="00D17784">
              <w:rPr>
                <w:rStyle w:val="Hyperlink"/>
                <w:noProof/>
              </w:rPr>
              <w:t>4. Advanced operations</w:t>
            </w:r>
            <w:r>
              <w:rPr>
                <w:noProof/>
                <w:webHidden/>
              </w:rPr>
              <w:tab/>
            </w:r>
            <w:r>
              <w:rPr>
                <w:noProof/>
                <w:webHidden/>
              </w:rPr>
              <w:fldChar w:fldCharType="begin"/>
            </w:r>
            <w:r>
              <w:rPr>
                <w:noProof/>
                <w:webHidden/>
              </w:rPr>
              <w:instrText xml:space="preserve"> PAGEREF _Toc79275105 \h </w:instrText>
            </w:r>
            <w:r>
              <w:rPr>
                <w:noProof/>
                <w:webHidden/>
              </w:rPr>
            </w:r>
            <w:r>
              <w:rPr>
                <w:noProof/>
                <w:webHidden/>
              </w:rPr>
              <w:fldChar w:fldCharType="separate"/>
            </w:r>
            <w:r>
              <w:rPr>
                <w:noProof/>
                <w:webHidden/>
              </w:rPr>
              <w:t>16</w:t>
            </w:r>
            <w:r>
              <w:rPr>
                <w:noProof/>
                <w:webHidden/>
              </w:rPr>
              <w:fldChar w:fldCharType="end"/>
            </w:r>
          </w:hyperlink>
        </w:p>
        <w:p w14:paraId="5E392441" w14:textId="7C9A7B1F" w:rsidR="00CB4FE5" w:rsidRDefault="00CB4FE5">
          <w:pPr>
            <w:pStyle w:val="Verzeichnis2"/>
            <w:tabs>
              <w:tab w:val="right" w:leader="dot" w:pos="9062"/>
            </w:tabs>
            <w:rPr>
              <w:rFonts w:asciiTheme="minorHAnsi" w:eastAsiaTheme="minorEastAsia" w:hAnsiTheme="minorHAnsi"/>
              <w:noProof/>
              <w:lang w:val="de-DE" w:eastAsia="de-DE"/>
            </w:rPr>
          </w:pPr>
          <w:hyperlink w:anchor="_Toc79275106" w:history="1">
            <w:r w:rsidRPr="00D17784">
              <w:rPr>
                <w:rStyle w:val="Hyperlink"/>
                <w:noProof/>
              </w:rPr>
              <w:t>4.1 Output</w:t>
            </w:r>
            <w:r>
              <w:rPr>
                <w:noProof/>
                <w:webHidden/>
              </w:rPr>
              <w:tab/>
            </w:r>
            <w:r>
              <w:rPr>
                <w:noProof/>
                <w:webHidden/>
              </w:rPr>
              <w:fldChar w:fldCharType="begin"/>
            </w:r>
            <w:r>
              <w:rPr>
                <w:noProof/>
                <w:webHidden/>
              </w:rPr>
              <w:instrText xml:space="preserve"> PAGEREF _Toc79275106 \h </w:instrText>
            </w:r>
            <w:r>
              <w:rPr>
                <w:noProof/>
                <w:webHidden/>
              </w:rPr>
            </w:r>
            <w:r>
              <w:rPr>
                <w:noProof/>
                <w:webHidden/>
              </w:rPr>
              <w:fldChar w:fldCharType="separate"/>
            </w:r>
            <w:r>
              <w:rPr>
                <w:noProof/>
                <w:webHidden/>
              </w:rPr>
              <w:t>16</w:t>
            </w:r>
            <w:r>
              <w:rPr>
                <w:noProof/>
                <w:webHidden/>
              </w:rPr>
              <w:fldChar w:fldCharType="end"/>
            </w:r>
          </w:hyperlink>
        </w:p>
        <w:p w14:paraId="5130BCFC" w14:textId="7387ADE2" w:rsidR="00CB4FE5" w:rsidRDefault="00CB4FE5">
          <w:pPr>
            <w:pStyle w:val="Verzeichnis2"/>
            <w:tabs>
              <w:tab w:val="right" w:leader="dot" w:pos="9062"/>
            </w:tabs>
            <w:rPr>
              <w:rFonts w:asciiTheme="minorHAnsi" w:eastAsiaTheme="minorEastAsia" w:hAnsiTheme="minorHAnsi"/>
              <w:noProof/>
              <w:lang w:val="de-DE" w:eastAsia="de-DE"/>
            </w:rPr>
          </w:pPr>
          <w:hyperlink w:anchor="_Toc79275107" w:history="1">
            <w:r w:rsidRPr="00D17784">
              <w:rPr>
                <w:rStyle w:val="Hyperlink"/>
                <w:noProof/>
              </w:rPr>
              <w:t>4.2 Interrupts and Input</w:t>
            </w:r>
            <w:r>
              <w:rPr>
                <w:noProof/>
                <w:webHidden/>
              </w:rPr>
              <w:tab/>
            </w:r>
            <w:r>
              <w:rPr>
                <w:noProof/>
                <w:webHidden/>
              </w:rPr>
              <w:fldChar w:fldCharType="begin"/>
            </w:r>
            <w:r>
              <w:rPr>
                <w:noProof/>
                <w:webHidden/>
              </w:rPr>
              <w:instrText xml:space="preserve"> PAGEREF _Toc79275107 \h </w:instrText>
            </w:r>
            <w:r>
              <w:rPr>
                <w:noProof/>
                <w:webHidden/>
              </w:rPr>
            </w:r>
            <w:r>
              <w:rPr>
                <w:noProof/>
                <w:webHidden/>
              </w:rPr>
              <w:fldChar w:fldCharType="separate"/>
            </w:r>
            <w:r>
              <w:rPr>
                <w:noProof/>
                <w:webHidden/>
              </w:rPr>
              <w:t>16</w:t>
            </w:r>
            <w:r>
              <w:rPr>
                <w:noProof/>
                <w:webHidden/>
              </w:rPr>
              <w:fldChar w:fldCharType="end"/>
            </w:r>
          </w:hyperlink>
        </w:p>
        <w:p w14:paraId="55CEF48D" w14:textId="00194221" w:rsidR="00CB4FE5" w:rsidRDefault="00CB4FE5">
          <w:pPr>
            <w:pStyle w:val="Verzeichnis2"/>
            <w:tabs>
              <w:tab w:val="right" w:leader="dot" w:pos="9062"/>
            </w:tabs>
            <w:rPr>
              <w:rFonts w:asciiTheme="minorHAnsi" w:eastAsiaTheme="minorEastAsia" w:hAnsiTheme="minorHAnsi"/>
              <w:noProof/>
              <w:lang w:val="de-DE" w:eastAsia="de-DE"/>
            </w:rPr>
          </w:pPr>
          <w:hyperlink w:anchor="_Toc79275108" w:history="1">
            <w:r w:rsidRPr="00D17784">
              <w:rPr>
                <w:rStyle w:val="Hyperlink"/>
                <w:noProof/>
              </w:rPr>
              <w:t>4.3 CPU modes</w:t>
            </w:r>
            <w:r>
              <w:rPr>
                <w:noProof/>
                <w:webHidden/>
              </w:rPr>
              <w:tab/>
            </w:r>
            <w:r>
              <w:rPr>
                <w:noProof/>
                <w:webHidden/>
              </w:rPr>
              <w:fldChar w:fldCharType="begin"/>
            </w:r>
            <w:r>
              <w:rPr>
                <w:noProof/>
                <w:webHidden/>
              </w:rPr>
              <w:instrText xml:space="preserve"> PAGEREF _Toc79275108 \h </w:instrText>
            </w:r>
            <w:r>
              <w:rPr>
                <w:noProof/>
                <w:webHidden/>
              </w:rPr>
            </w:r>
            <w:r>
              <w:rPr>
                <w:noProof/>
                <w:webHidden/>
              </w:rPr>
              <w:fldChar w:fldCharType="separate"/>
            </w:r>
            <w:r>
              <w:rPr>
                <w:noProof/>
                <w:webHidden/>
              </w:rPr>
              <w:t>17</w:t>
            </w:r>
            <w:r>
              <w:rPr>
                <w:noProof/>
                <w:webHidden/>
              </w:rPr>
              <w:fldChar w:fldCharType="end"/>
            </w:r>
          </w:hyperlink>
        </w:p>
        <w:p w14:paraId="7F88995D" w14:textId="13537BD4" w:rsidR="00CB4FE5" w:rsidRDefault="00CB4FE5">
          <w:pPr>
            <w:pStyle w:val="Verzeichnis2"/>
            <w:tabs>
              <w:tab w:val="right" w:leader="dot" w:pos="9062"/>
            </w:tabs>
            <w:rPr>
              <w:rFonts w:asciiTheme="minorHAnsi" w:eastAsiaTheme="minorEastAsia" w:hAnsiTheme="minorHAnsi"/>
              <w:noProof/>
              <w:lang w:val="de-DE" w:eastAsia="de-DE"/>
            </w:rPr>
          </w:pPr>
          <w:hyperlink w:anchor="_Toc79275109" w:history="1">
            <w:r w:rsidRPr="00D17784">
              <w:rPr>
                <w:rStyle w:val="Hyperlink"/>
                <w:noProof/>
              </w:rPr>
              <w:t>4.4 Virtual addressing</w:t>
            </w:r>
            <w:r>
              <w:rPr>
                <w:noProof/>
                <w:webHidden/>
              </w:rPr>
              <w:tab/>
            </w:r>
            <w:r>
              <w:rPr>
                <w:noProof/>
                <w:webHidden/>
              </w:rPr>
              <w:fldChar w:fldCharType="begin"/>
            </w:r>
            <w:r>
              <w:rPr>
                <w:noProof/>
                <w:webHidden/>
              </w:rPr>
              <w:instrText xml:space="preserve"> PAGEREF _Toc79275109 \h </w:instrText>
            </w:r>
            <w:r>
              <w:rPr>
                <w:noProof/>
                <w:webHidden/>
              </w:rPr>
            </w:r>
            <w:r>
              <w:rPr>
                <w:noProof/>
                <w:webHidden/>
              </w:rPr>
              <w:fldChar w:fldCharType="separate"/>
            </w:r>
            <w:r>
              <w:rPr>
                <w:noProof/>
                <w:webHidden/>
              </w:rPr>
              <w:t>19</w:t>
            </w:r>
            <w:r>
              <w:rPr>
                <w:noProof/>
                <w:webHidden/>
              </w:rPr>
              <w:fldChar w:fldCharType="end"/>
            </w:r>
          </w:hyperlink>
        </w:p>
        <w:p w14:paraId="36708450" w14:textId="1F7A3E91" w:rsidR="00CB4FE5" w:rsidRDefault="00CB4FE5">
          <w:pPr>
            <w:pStyle w:val="Verzeichnis1"/>
            <w:tabs>
              <w:tab w:val="right" w:leader="dot" w:pos="9062"/>
            </w:tabs>
            <w:rPr>
              <w:rFonts w:asciiTheme="minorHAnsi" w:eastAsiaTheme="minorEastAsia" w:hAnsiTheme="minorHAnsi"/>
              <w:noProof/>
              <w:lang w:val="de-DE" w:eastAsia="de-DE"/>
            </w:rPr>
          </w:pPr>
          <w:hyperlink w:anchor="_Toc79275110" w:history="1">
            <w:r w:rsidRPr="00D17784">
              <w:rPr>
                <w:rStyle w:val="Hyperlink"/>
                <w:noProof/>
              </w:rPr>
              <w:t>5. Basic projects</w:t>
            </w:r>
            <w:r>
              <w:rPr>
                <w:noProof/>
                <w:webHidden/>
              </w:rPr>
              <w:tab/>
            </w:r>
            <w:r>
              <w:rPr>
                <w:noProof/>
                <w:webHidden/>
              </w:rPr>
              <w:fldChar w:fldCharType="begin"/>
            </w:r>
            <w:r>
              <w:rPr>
                <w:noProof/>
                <w:webHidden/>
              </w:rPr>
              <w:instrText xml:space="preserve"> PAGEREF _Toc79275110 \h </w:instrText>
            </w:r>
            <w:r>
              <w:rPr>
                <w:noProof/>
                <w:webHidden/>
              </w:rPr>
            </w:r>
            <w:r>
              <w:rPr>
                <w:noProof/>
                <w:webHidden/>
              </w:rPr>
              <w:fldChar w:fldCharType="separate"/>
            </w:r>
            <w:r>
              <w:rPr>
                <w:noProof/>
                <w:webHidden/>
              </w:rPr>
              <w:t>21</w:t>
            </w:r>
            <w:r>
              <w:rPr>
                <w:noProof/>
                <w:webHidden/>
              </w:rPr>
              <w:fldChar w:fldCharType="end"/>
            </w:r>
          </w:hyperlink>
        </w:p>
        <w:p w14:paraId="1590D0E6" w14:textId="27486D33" w:rsidR="00CB4FE5" w:rsidRDefault="00CB4FE5">
          <w:pPr>
            <w:pStyle w:val="Verzeichnis2"/>
            <w:tabs>
              <w:tab w:val="right" w:leader="dot" w:pos="9062"/>
            </w:tabs>
            <w:rPr>
              <w:rFonts w:asciiTheme="minorHAnsi" w:eastAsiaTheme="minorEastAsia" w:hAnsiTheme="minorHAnsi"/>
              <w:noProof/>
              <w:lang w:val="de-DE" w:eastAsia="de-DE"/>
            </w:rPr>
          </w:pPr>
          <w:hyperlink w:anchor="_Toc79275111" w:history="1">
            <w:r w:rsidRPr="00D17784">
              <w:rPr>
                <w:rStyle w:val="Hyperlink"/>
                <w:noProof/>
              </w:rPr>
              <w:t>5.1 Calculating the Fibonacci numbers</w:t>
            </w:r>
            <w:r>
              <w:rPr>
                <w:noProof/>
                <w:webHidden/>
              </w:rPr>
              <w:tab/>
            </w:r>
            <w:r>
              <w:rPr>
                <w:noProof/>
                <w:webHidden/>
              </w:rPr>
              <w:fldChar w:fldCharType="begin"/>
            </w:r>
            <w:r>
              <w:rPr>
                <w:noProof/>
                <w:webHidden/>
              </w:rPr>
              <w:instrText xml:space="preserve"> PAGEREF _Toc79275111 \h </w:instrText>
            </w:r>
            <w:r>
              <w:rPr>
                <w:noProof/>
                <w:webHidden/>
              </w:rPr>
            </w:r>
            <w:r>
              <w:rPr>
                <w:noProof/>
                <w:webHidden/>
              </w:rPr>
              <w:fldChar w:fldCharType="separate"/>
            </w:r>
            <w:r>
              <w:rPr>
                <w:noProof/>
                <w:webHidden/>
              </w:rPr>
              <w:t>21</w:t>
            </w:r>
            <w:r>
              <w:rPr>
                <w:noProof/>
                <w:webHidden/>
              </w:rPr>
              <w:fldChar w:fldCharType="end"/>
            </w:r>
          </w:hyperlink>
        </w:p>
        <w:p w14:paraId="6FAAC73E" w14:textId="7701E32D" w:rsidR="00CB4FE5" w:rsidRDefault="00CB4FE5">
          <w:pPr>
            <w:pStyle w:val="Verzeichnis2"/>
            <w:tabs>
              <w:tab w:val="right" w:leader="dot" w:pos="9062"/>
            </w:tabs>
            <w:rPr>
              <w:rFonts w:asciiTheme="minorHAnsi" w:eastAsiaTheme="minorEastAsia" w:hAnsiTheme="minorHAnsi"/>
              <w:noProof/>
              <w:lang w:val="de-DE" w:eastAsia="de-DE"/>
            </w:rPr>
          </w:pPr>
          <w:hyperlink w:anchor="_Toc79275112" w:history="1">
            <w:r w:rsidRPr="00D17784">
              <w:rPr>
                <w:rStyle w:val="Hyperlink"/>
                <w:noProof/>
              </w:rPr>
              <w:t>5.2 Input to Output</w:t>
            </w:r>
            <w:r>
              <w:rPr>
                <w:noProof/>
                <w:webHidden/>
              </w:rPr>
              <w:tab/>
            </w:r>
            <w:r>
              <w:rPr>
                <w:noProof/>
                <w:webHidden/>
              </w:rPr>
              <w:fldChar w:fldCharType="begin"/>
            </w:r>
            <w:r>
              <w:rPr>
                <w:noProof/>
                <w:webHidden/>
              </w:rPr>
              <w:instrText xml:space="preserve"> PAGEREF _Toc79275112 \h </w:instrText>
            </w:r>
            <w:r>
              <w:rPr>
                <w:noProof/>
                <w:webHidden/>
              </w:rPr>
            </w:r>
            <w:r>
              <w:rPr>
                <w:noProof/>
                <w:webHidden/>
              </w:rPr>
              <w:fldChar w:fldCharType="separate"/>
            </w:r>
            <w:r>
              <w:rPr>
                <w:noProof/>
                <w:webHidden/>
              </w:rPr>
              <w:t>21</w:t>
            </w:r>
            <w:r>
              <w:rPr>
                <w:noProof/>
                <w:webHidden/>
              </w:rPr>
              <w:fldChar w:fldCharType="end"/>
            </w:r>
          </w:hyperlink>
        </w:p>
        <w:p w14:paraId="05AA7E80" w14:textId="1095269A" w:rsidR="00CB4FE5" w:rsidRDefault="00CB4FE5">
          <w:pPr>
            <w:pStyle w:val="Verzeichnis2"/>
            <w:tabs>
              <w:tab w:val="right" w:leader="dot" w:pos="9062"/>
            </w:tabs>
            <w:rPr>
              <w:rFonts w:asciiTheme="minorHAnsi" w:eastAsiaTheme="minorEastAsia" w:hAnsiTheme="minorHAnsi"/>
              <w:noProof/>
              <w:lang w:val="de-DE" w:eastAsia="de-DE"/>
            </w:rPr>
          </w:pPr>
          <w:hyperlink w:anchor="_Toc79275113" w:history="1">
            <w:r w:rsidRPr="00D17784">
              <w:rPr>
                <w:rStyle w:val="Hyperlink"/>
                <w:noProof/>
              </w:rPr>
              <w:t>5.3</w:t>
            </w:r>
            <w:r>
              <w:rPr>
                <w:noProof/>
                <w:webHidden/>
              </w:rPr>
              <w:tab/>
            </w:r>
            <w:r>
              <w:rPr>
                <w:noProof/>
                <w:webHidden/>
              </w:rPr>
              <w:fldChar w:fldCharType="begin"/>
            </w:r>
            <w:r>
              <w:rPr>
                <w:noProof/>
                <w:webHidden/>
              </w:rPr>
              <w:instrText xml:space="preserve"> PAGEREF _Toc79275113 \h </w:instrText>
            </w:r>
            <w:r>
              <w:rPr>
                <w:noProof/>
                <w:webHidden/>
              </w:rPr>
            </w:r>
            <w:r>
              <w:rPr>
                <w:noProof/>
                <w:webHidden/>
              </w:rPr>
              <w:fldChar w:fldCharType="separate"/>
            </w:r>
            <w:r>
              <w:rPr>
                <w:noProof/>
                <w:webHidden/>
              </w:rPr>
              <w:t>22</w:t>
            </w:r>
            <w:r>
              <w:rPr>
                <w:noProof/>
                <w:webHidden/>
              </w:rPr>
              <w:fldChar w:fldCharType="end"/>
            </w:r>
          </w:hyperlink>
        </w:p>
        <w:p w14:paraId="78C3BA68" w14:textId="0CE3576B" w:rsidR="00CB4FE5" w:rsidRDefault="00CB4FE5">
          <w:pPr>
            <w:pStyle w:val="Verzeichnis1"/>
            <w:tabs>
              <w:tab w:val="right" w:leader="dot" w:pos="9062"/>
            </w:tabs>
            <w:rPr>
              <w:rFonts w:asciiTheme="minorHAnsi" w:eastAsiaTheme="minorEastAsia" w:hAnsiTheme="minorHAnsi"/>
              <w:noProof/>
              <w:lang w:val="de-DE" w:eastAsia="de-DE"/>
            </w:rPr>
          </w:pPr>
          <w:hyperlink w:anchor="_Toc79275114" w:history="1">
            <w:r w:rsidRPr="00D17784">
              <w:rPr>
                <w:rStyle w:val="Hyperlink"/>
                <w:noProof/>
              </w:rPr>
              <w:t>6. Advanced projects</w:t>
            </w:r>
            <w:r>
              <w:rPr>
                <w:noProof/>
                <w:webHidden/>
              </w:rPr>
              <w:tab/>
            </w:r>
            <w:r>
              <w:rPr>
                <w:noProof/>
                <w:webHidden/>
              </w:rPr>
              <w:fldChar w:fldCharType="begin"/>
            </w:r>
            <w:r>
              <w:rPr>
                <w:noProof/>
                <w:webHidden/>
              </w:rPr>
              <w:instrText xml:space="preserve"> PAGEREF _Toc79275114 \h </w:instrText>
            </w:r>
            <w:r>
              <w:rPr>
                <w:noProof/>
                <w:webHidden/>
              </w:rPr>
            </w:r>
            <w:r>
              <w:rPr>
                <w:noProof/>
                <w:webHidden/>
              </w:rPr>
              <w:fldChar w:fldCharType="separate"/>
            </w:r>
            <w:r>
              <w:rPr>
                <w:noProof/>
                <w:webHidden/>
              </w:rPr>
              <w:t>22</w:t>
            </w:r>
            <w:r>
              <w:rPr>
                <w:noProof/>
                <w:webHidden/>
              </w:rPr>
              <w:fldChar w:fldCharType="end"/>
            </w:r>
          </w:hyperlink>
        </w:p>
        <w:p w14:paraId="07D313AF" w14:textId="0181963D" w:rsidR="00CB4FE5" w:rsidRDefault="00CB4FE5">
          <w:pPr>
            <w:pStyle w:val="Verzeichnis2"/>
            <w:tabs>
              <w:tab w:val="right" w:leader="dot" w:pos="9062"/>
            </w:tabs>
            <w:rPr>
              <w:rFonts w:asciiTheme="minorHAnsi" w:eastAsiaTheme="minorEastAsia" w:hAnsiTheme="minorHAnsi"/>
              <w:noProof/>
              <w:lang w:val="de-DE" w:eastAsia="de-DE"/>
            </w:rPr>
          </w:pPr>
          <w:hyperlink w:anchor="_Toc79275115" w:history="1">
            <w:r w:rsidRPr="00D17784">
              <w:rPr>
                <w:rStyle w:val="Hyperlink"/>
                <w:noProof/>
              </w:rPr>
              <w:t>6.1 A more advanced Fibonacci program</w:t>
            </w:r>
            <w:r>
              <w:rPr>
                <w:noProof/>
                <w:webHidden/>
              </w:rPr>
              <w:tab/>
            </w:r>
            <w:r>
              <w:rPr>
                <w:noProof/>
                <w:webHidden/>
              </w:rPr>
              <w:fldChar w:fldCharType="begin"/>
            </w:r>
            <w:r>
              <w:rPr>
                <w:noProof/>
                <w:webHidden/>
              </w:rPr>
              <w:instrText xml:space="preserve"> PAGEREF _Toc79275115 \h </w:instrText>
            </w:r>
            <w:r>
              <w:rPr>
                <w:noProof/>
                <w:webHidden/>
              </w:rPr>
            </w:r>
            <w:r>
              <w:rPr>
                <w:noProof/>
                <w:webHidden/>
              </w:rPr>
              <w:fldChar w:fldCharType="separate"/>
            </w:r>
            <w:r>
              <w:rPr>
                <w:noProof/>
                <w:webHidden/>
              </w:rPr>
              <w:t>22</w:t>
            </w:r>
            <w:r>
              <w:rPr>
                <w:noProof/>
                <w:webHidden/>
              </w:rPr>
              <w:fldChar w:fldCharType="end"/>
            </w:r>
          </w:hyperlink>
        </w:p>
        <w:p w14:paraId="47A6C344" w14:textId="7AB581BF" w:rsidR="00CB4FE5" w:rsidRDefault="00CB4FE5">
          <w:pPr>
            <w:pStyle w:val="Verzeichnis3"/>
            <w:tabs>
              <w:tab w:val="right" w:leader="dot" w:pos="9062"/>
            </w:tabs>
            <w:rPr>
              <w:rFonts w:asciiTheme="minorHAnsi" w:eastAsiaTheme="minorEastAsia" w:hAnsiTheme="minorHAnsi"/>
              <w:noProof/>
              <w:lang w:val="de-DE" w:eastAsia="de-DE"/>
            </w:rPr>
          </w:pPr>
          <w:hyperlink w:anchor="_Toc79275116" w:history="1">
            <w:r w:rsidRPr="00D17784">
              <w:rPr>
                <w:rStyle w:val="Hyperlink"/>
                <w:noProof/>
              </w:rPr>
              <w:t>6.1.1 Core algorithm</w:t>
            </w:r>
            <w:r>
              <w:rPr>
                <w:noProof/>
                <w:webHidden/>
              </w:rPr>
              <w:tab/>
            </w:r>
            <w:r>
              <w:rPr>
                <w:noProof/>
                <w:webHidden/>
              </w:rPr>
              <w:fldChar w:fldCharType="begin"/>
            </w:r>
            <w:r>
              <w:rPr>
                <w:noProof/>
                <w:webHidden/>
              </w:rPr>
              <w:instrText xml:space="preserve"> PAGEREF _Toc79275116 \h </w:instrText>
            </w:r>
            <w:r>
              <w:rPr>
                <w:noProof/>
                <w:webHidden/>
              </w:rPr>
            </w:r>
            <w:r>
              <w:rPr>
                <w:noProof/>
                <w:webHidden/>
              </w:rPr>
              <w:fldChar w:fldCharType="separate"/>
            </w:r>
            <w:r>
              <w:rPr>
                <w:noProof/>
                <w:webHidden/>
              </w:rPr>
              <w:t>22</w:t>
            </w:r>
            <w:r>
              <w:rPr>
                <w:noProof/>
                <w:webHidden/>
              </w:rPr>
              <w:fldChar w:fldCharType="end"/>
            </w:r>
          </w:hyperlink>
        </w:p>
        <w:p w14:paraId="639DE55D" w14:textId="6EE3851A" w:rsidR="00CB4FE5" w:rsidRDefault="00CB4FE5">
          <w:pPr>
            <w:pStyle w:val="Verzeichnis3"/>
            <w:tabs>
              <w:tab w:val="right" w:leader="dot" w:pos="9062"/>
            </w:tabs>
            <w:rPr>
              <w:rFonts w:asciiTheme="minorHAnsi" w:eastAsiaTheme="minorEastAsia" w:hAnsiTheme="minorHAnsi"/>
              <w:noProof/>
              <w:lang w:val="de-DE" w:eastAsia="de-DE"/>
            </w:rPr>
          </w:pPr>
          <w:hyperlink w:anchor="_Toc79275117" w:history="1">
            <w:r w:rsidRPr="00D17784">
              <w:rPr>
                <w:rStyle w:val="Hyperlink"/>
                <w:noProof/>
              </w:rPr>
              <w:t>6.1.2 Create higher digit or add to higher digit</w:t>
            </w:r>
            <w:r>
              <w:rPr>
                <w:noProof/>
                <w:webHidden/>
              </w:rPr>
              <w:tab/>
            </w:r>
            <w:r>
              <w:rPr>
                <w:noProof/>
                <w:webHidden/>
              </w:rPr>
              <w:fldChar w:fldCharType="begin"/>
            </w:r>
            <w:r>
              <w:rPr>
                <w:noProof/>
                <w:webHidden/>
              </w:rPr>
              <w:instrText xml:space="preserve"> PAGEREF _Toc79275117 \h </w:instrText>
            </w:r>
            <w:r>
              <w:rPr>
                <w:noProof/>
                <w:webHidden/>
              </w:rPr>
            </w:r>
            <w:r>
              <w:rPr>
                <w:noProof/>
                <w:webHidden/>
              </w:rPr>
              <w:fldChar w:fldCharType="separate"/>
            </w:r>
            <w:r>
              <w:rPr>
                <w:noProof/>
                <w:webHidden/>
              </w:rPr>
              <w:t>23</w:t>
            </w:r>
            <w:r>
              <w:rPr>
                <w:noProof/>
                <w:webHidden/>
              </w:rPr>
              <w:fldChar w:fldCharType="end"/>
            </w:r>
          </w:hyperlink>
        </w:p>
        <w:p w14:paraId="3B74FC93" w14:textId="431CD8D1" w:rsidR="00CB4FE5" w:rsidRDefault="00CB4FE5">
          <w:pPr>
            <w:pStyle w:val="Verzeichnis3"/>
            <w:tabs>
              <w:tab w:val="right" w:leader="dot" w:pos="9062"/>
            </w:tabs>
            <w:rPr>
              <w:rFonts w:asciiTheme="minorHAnsi" w:eastAsiaTheme="minorEastAsia" w:hAnsiTheme="minorHAnsi"/>
              <w:noProof/>
              <w:lang w:val="de-DE" w:eastAsia="de-DE"/>
            </w:rPr>
          </w:pPr>
          <w:hyperlink w:anchor="_Toc79275118" w:history="1">
            <w:r w:rsidRPr="00D17784">
              <w:rPr>
                <w:rStyle w:val="Hyperlink"/>
                <w:noProof/>
              </w:rPr>
              <w:t>6.1.3 The BCD converter</w:t>
            </w:r>
            <w:r>
              <w:rPr>
                <w:noProof/>
                <w:webHidden/>
              </w:rPr>
              <w:tab/>
            </w:r>
            <w:r>
              <w:rPr>
                <w:noProof/>
                <w:webHidden/>
              </w:rPr>
              <w:fldChar w:fldCharType="begin"/>
            </w:r>
            <w:r>
              <w:rPr>
                <w:noProof/>
                <w:webHidden/>
              </w:rPr>
              <w:instrText xml:space="preserve"> PAGEREF _Toc79275118 \h </w:instrText>
            </w:r>
            <w:r>
              <w:rPr>
                <w:noProof/>
                <w:webHidden/>
              </w:rPr>
            </w:r>
            <w:r>
              <w:rPr>
                <w:noProof/>
                <w:webHidden/>
              </w:rPr>
              <w:fldChar w:fldCharType="separate"/>
            </w:r>
            <w:r>
              <w:rPr>
                <w:noProof/>
                <w:webHidden/>
              </w:rPr>
              <w:t>23</w:t>
            </w:r>
            <w:r>
              <w:rPr>
                <w:noProof/>
                <w:webHidden/>
              </w:rPr>
              <w:fldChar w:fldCharType="end"/>
            </w:r>
          </w:hyperlink>
        </w:p>
        <w:p w14:paraId="120A5A70" w14:textId="02172B3D" w:rsidR="00CB4FE5" w:rsidRDefault="00CB4FE5">
          <w:pPr>
            <w:pStyle w:val="Verzeichnis2"/>
            <w:tabs>
              <w:tab w:val="right" w:leader="dot" w:pos="9062"/>
            </w:tabs>
            <w:rPr>
              <w:rFonts w:asciiTheme="minorHAnsi" w:eastAsiaTheme="minorEastAsia" w:hAnsiTheme="minorHAnsi"/>
              <w:noProof/>
              <w:lang w:val="de-DE" w:eastAsia="de-DE"/>
            </w:rPr>
          </w:pPr>
          <w:hyperlink w:anchor="_Toc79275119" w:history="1">
            <w:r w:rsidRPr="00D17784">
              <w:rPr>
                <w:rStyle w:val="Hyperlink"/>
                <w:noProof/>
              </w:rPr>
              <w:t>6.2 Sorting algorithms</w:t>
            </w:r>
            <w:r>
              <w:rPr>
                <w:noProof/>
                <w:webHidden/>
              </w:rPr>
              <w:tab/>
            </w:r>
            <w:r>
              <w:rPr>
                <w:noProof/>
                <w:webHidden/>
              </w:rPr>
              <w:fldChar w:fldCharType="begin"/>
            </w:r>
            <w:r>
              <w:rPr>
                <w:noProof/>
                <w:webHidden/>
              </w:rPr>
              <w:instrText xml:space="preserve"> PAGEREF _Toc79275119 \h </w:instrText>
            </w:r>
            <w:r>
              <w:rPr>
                <w:noProof/>
                <w:webHidden/>
              </w:rPr>
            </w:r>
            <w:r>
              <w:rPr>
                <w:noProof/>
                <w:webHidden/>
              </w:rPr>
              <w:fldChar w:fldCharType="separate"/>
            </w:r>
            <w:r>
              <w:rPr>
                <w:noProof/>
                <w:webHidden/>
              </w:rPr>
              <w:t>24</w:t>
            </w:r>
            <w:r>
              <w:rPr>
                <w:noProof/>
                <w:webHidden/>
              </w:rPr>
              <w:fldChar w:fldCharType="end"/>
            </w:r>
          </w:hyperlink>
        </w:p>
        <w:p w14:paraId="323C35A8" w14:textId="2015A4DA" w:rsidR="00CB4FE5" w:rsidRDefault="00CB4FE5">
          <w:pPr>
            <w:pStyle w:val="Verzeichnis3"/>
            <w:tabs>
              <w:tab w:val="right" w:leader="dot" w:pos="9062"/>
            </w:tabs>
            <w:rPr>
              <w:rFonts w:asciiTheme="minorHAnsi" w:eastAsiaTheme="minorEastAsia" w:hAnsiTheme="minorHAnsi"/>
              <w:noProof/>
              <w:lang w:val="de-DE" w:eastAsia="de-DE"/>
            </w:rPr>
          </w:pPr>
          <w:hyperlink w:anchor="_Toc79275120" w:history="1">
            <w:r w:rsidRPr="00D17784">
              <w:rPr>
                <w:rStyle w:val="Hyperlink"/>
                <w:noProof/>
              </w:rPr>
              <w:t>6.2.1 Preparing our numbers</w:t>
            </w:r>
            <w:r>
              <w:rPr>
                <w:noProof/>
                <w:webHidden/>
              </w:rPr>
              <w:tab/>
            </w:r>
            <w:r>
              <w:rPr>
                <w:noProof/>
                <w:webHidden/>
              </w:rPr>
              <w:fldChar w:fldCharType="begin"/>
            </w:r>
            <w:r>
              <w:rPr>
                <w:noProof/>
                <w:webHidden/>
              </w:rPr>
              <w:instrText xml:space="preserve"> PAGEREF _Toc79275120 \h </w:instrText>
            </w:r>
            <w:r>
              <w:rPr>
                <w:noProof/>
                <w:webHidden/>
              </w:rPr>
            </w:r>
            <w:r>
              <w:rPr>
                <w:noProof/>
                <w:webHidden/>
              </w:rPr>
              <w:fldChar w:fldCharType="separate"/>
            </w:r>
            <w:r>
              <w:rPr>
                <w:noProof/>
                <w:webHidden/>
              </w:rPr>
              <w:t>24</w:t>
            </w:r>
            <w:r>
              <w:rPr>
                <w:noProof/>
                <w:webHidden/>
              </w:rPr>
              <w:fldChar w:fldCharType="end"/>
            </w:r>
          </w:hyperlink>
        </w:p>
        <w:p w14:paraId="4AE345FF" w14:textId="11457D60" w:rsidR="00CB4FE5" w:rsidRDefault="00CB4FE5">
          <w:pPr>
            <w:pStyle w:val="Verzeichnis2"/>
            <w:tabs>
              <w:tab w:val="right" w:leader="dot" w:pos="9062"/>
            </w:tabs>
            <w:rPr>
              <w:rFonts w:asciiTheme="minorHAnsi" w:eastAsiaTheme="minorEastAsia" w:hAnsiTheme="minorHAnsi"/>
              <w:noProof/>
              <w:lang w:val="de-DE" w:eastAsia="de-DE"/>
            </w:rPr>
          </w:pPr>
          <w:hyperlink w:anchor="_Toc79275121" w:history="1">
            <w:r w:rsidRPr="00D17784">
              <w:rPr>
                <w:rStyle w:val="Hyperlink"/>
                <w:noProof/>
              </w:rPr>
              <w:t>6.3 Task scheduling… and tasks</w:t>
            </w:r>
            <w:r>
              <w:rPr>
                <w:noProof/>
                <w:webHidden/>
              </w:rPr>
              <w:tab/>
            </w:r>
            <w:r>
              <w:rPr>
                <w:noProof/>
                <w:webHidden/>
              </w:rPr>
              <w:fldChar w:fldCharType="begin"/>
            </w:r>
            <w:r>
              <w:rPr>
                <w:noProof/>
                <w:webHidden/>
              </w:rPr>
              <w:instrText xml:space="preserve"> PAGEREF _Toc79275121 \h </w:instrText>
            </w:r>
            <w:r>
              <w:rPr>
                <w:noProof/>
                <w:webHidden/>
              </w:rPr>
            </w:r>
            <w:r>
              <w:rPr>
                <w:noProof/>
                <w:webHidden/>
              </w:rPr>
              <w:fldChar w:fldCharType="separate"/>
            </w:r>
            <w:r>
              <w:rPr>
                <w:noProof/>
                <w:webHidden/>
              </w:rPr>
              <w:t>24</w:t>
            </w:r>
            <w:r>
              <w:rPr>
                <w:noProof/>
                <w:webHidden/>
              </w:rPr>
              <w:fldChar w:fldCharType="end"/>
            </w:r>
          </w:hyperlink>
        </w:p>
        <w:p w14:paraId="0C012AEC" w14:textId="45BA6DB6" w:rsidR="00CB4FE5" w:rsidRDefault="00CB4FE5">
          <w:pPr>
            <w:pStyle w:val="Verzeichnis3"/>
            <w:tabs>
              <w:tab w:val="right" w:leader="dot" w:pos="9062"/>
            </w:tabs>
            <w:rPr>
              <w:rFonts w:asciiTheme="minorHAnsi" w:eastAsiaTheme="minorEastAsia" w:hAnsiTheme="minorHAnsi"/>
              <w:noProof/>
              <w:lang w:val="de-DE" w:eastAsia="de-DE"/>
            </w:rPr>
          </w:pPr>
          <w:hyperlink w:anchor="_Toc79275122" w:history="1">
            <w:r w:rsidRPr="00D17784">
              <w:rPr>
                <w:rStyle w:val="Hyperlink"/>
                <w:noProof/>
              </w:rPr>
              <w:t>6.3.1 The scheduler</w:t>
            </w:r>
            <w:r>
              <w:rPr>
                <w:noProof/>
                <w:webHidden/>
              </w:rPr>
              <w:tab/>
            </w:r>
            <w:r>
              <w:rPr>
                <w:noProof/>
                <w:webHidden/>
              </w:rPr>
              <w:fldChar w:fldCharType="begin"/>
            </w:r>
            <w:r>
              <w:rPr>
                <w:noProof/>
                <w:webHidden/>
              </w:rPr>
              <w:instrText xml:space="preserve"> PAGEREF _Toc79275122 \h </w:instrText>
            </w:r>
            <w:r>
              <w:rPr>
                <w:noProof/>
                <w:webHidden/>
              </w:rPr>
            </w:r>
            <w:r>
              <w:rPr>
                <w:noProof/>
                <w:webHidden/>
              </w:rPr>
              <w:fldChar w:fldCharType="separate"/>
            </w:r>
            <w:r>
              <w:rPr>
                <w:noProof/>
                <w:webHidden/>
              </w:rPr>
              <w:t>24</w:t>
            </w:r>
            <w:r>
              <w:rPr>
                <w:noProof/>
                <w:webHidden/>
              </w:rPr>
              <w:fldChar w:fldCharType="end"/>
            </w:r>
          </w:hyperlink>
        </w:p>
        <w:p w14:paraId="23D846B3" w14:textId="58332306" w:rsidR="00CB4FE5" w:rsidRDefault="00CB4FE5">
          <w:pPr>
            <w:pStyle w:val="Verzeichnis1"/>
            <w:tabs>
              <w:tab w:val="right" w:leader="dot" w:pos="9062"/>
            </w:tabs>
            <w:rPr>
              <w:rFonts w:asciiTheme="minorHAnsi" w:eastAsiaTheme="minorEastAsia" w:hAnsiTheme="minorHAnsi"/>
              <w:noProof/>
              <w:lang w:val="de-DE" w:eastAsia="de-DE"/>
            </w:rPr>
          </w:pPr>
          <w:hyperlink w:anchor="_Toc79275123" w:history="1">
            <w:r w:rsidRPr="00D17784">
              <w:rPr>
                <w:rStyle w:val="Hyperlink"/>
                <w:noProof/>
              </w:rPr>
              <w:t>7. Adding modules</w:t>
            </w:r>
            <w:r>
              <w:rPr>
                <w:noProof/>
                <w:webHidden/>
              </w:rPr>
              <w:tab/>
            </w:r>
            <w:r>
              <w:rPr>
                <w:noProof/>
                <w:webHidden/>
              </w:rPr>
              <w:fldChar w:fldCharType="begin"/>
            </w:r>
            <w:r>
              <w:rPr>
                <w:noProof/>
                <w:webHidden/>
              </w:rPr>
              <w:instrText xml:space="preserve"> PAGEREF _Toc79275123 \h </w:instrText>
            </w:r>
            <w:r>
              <w:rPr>
                <w:noProof/>
                <w:webHidden/>
              </w:rPr>
            </w:r>
            <w:r>
              <w:rPr>
                <w:noProof/>
                <w:webHidden/>
              </w:rPr>
              <w:fldChar w:fldCharType="separate"/>
            </w:r>
            <w:r>
              <w:rPr>
                <w:noProof/>
                <w:webHidden/>
              </w:rPr>
              <w:t>24</w:t>
            </w:r>
            <w:r>
              <w:rPr>
                <w:noProof/>
                <w:webHidden/>
              </w:rPr>
              <w:fldChar w:fldCharType="end"/>
            </w:r>
          </w:hyperlink>
        </w:p>
        <w:p w14:paraId="3B1D05E3" w14:textId="4C6D378F" w:rsidR="00CB4FE5" w:rsidRDefault="00CB4FE5">
          <w:pPr>
            <w:pStyle w:val="Verzeichnis1"/>
            <w:tabs>
              <w:tab w:val="right" w:leader="dot" w:pos="9062"/>
            </w:tabs>
            <w:rPr>
              <w:rFonts w:asciiTheme="minorHAnsi" w:eastAsiaTheme="minorEastAsia" w:hAnsiTheme="minorHAnsi"/>
              <w:noProof/>
              <w:lang w:val="de-DE" w:eastAsia="de-DE"/>
            </w:rPr>
          </w:pPr>
          <w:hyperlink w:anchor="_Toc79275124" w:history="1">
            <w:r w:rsidRPr="00D17784">
              <w:rPr>
                <w:rStyle w:val="Hyperlink"/>
                <w:noProof/>
              </w:rPr>
              <w:t>8. References</w:t>
            </w:r>
            <w:r>
              <w:rPr>
                <w:noProof/>
                <w:webHidden/>
              </w:rPr>
              <w:tab/>
            </w:r>
            <w:r>
              <w:rPr>
                <w:noProof/>
                <w:webHidden/>
              </w:rPr>
              <w:fldChar w:fldCharType="begin"/>
            </w:r>
            <w:r>
              <w:rPr>
                <w:noProof/>
                <w:webHidden/>
              </w:rPr>
              <w:instrText xml:space="preserve"> PAGEREF _Toc79275124 \h </w:instrText>
            </w:r>
            <w:r>
              <w:rPr>
                <w:noProof/>
                <w:webHidden/>
              </w:rPr>
            </w:r>
            <w:r>
              <w:rPr>
                <w:noProof/>
                <w:webHidden/>
              </w:rPr>
              <w:fldChar w:fldCharType="separate"/>
            </w:r>
            <w:r>
              <w:rPr>
                <w:noProof/>
                <w:webHidden/>
              </w:rPr>
              <w:t>25</w:t>
            </w:r>
            <w:r>
              <w:rPr>
                <w:noProof/>
                <w:webHidden/>
              </w:rPr>
              <w:fldChar w:fldCharType="end"/>
            </w:r>
          </w:hyperlink>
        </w:p>
        <w:p w14:paraId="6AFA7BE3" w14:textId="6377AC88" w:rsidR="00E05BFB" w:rsidRPr="00DD0E28" w:rsidRDefault="00726461">
          <w:pPr>
            <w:rPr>
              <w:b/>
              <w:bCs/>
            </w:rPr>
          </w:pPr>
          <w:r w:rsidRPr="00FF1AE3">
            <w:rPr>
              <w:b/>
              <w:bCs/>
            </w:rPr>
            <w:fldChar w:fldCharType="end"/>
          </w:r>
        </w:p>
      </w:sdtContent>
    </w:sdt>
    <w:p w14:paraId="3776A60E" w14:textId="77777777" w:rsidR="00DD0E28" w:rsidRDefault="00DD0E28">
      <w:pPr>
        <w:jc w:val="left"/>
        <w:rPr>
          <w:rFonts w:eastAsiaTheme="majorEastAsia" w:cstheme="majorBidi"/>
          <w:color w:val="2F5496" w:themeColor="accent1" w:themeShade="BF"/>
          <w:sz w:val="40"/>
          <w:szCs w:val="32"/>
        </w:rPr>
      </w:pPr>
      <w:r>
        <w:br w:type="page"/>
      </w:r>
    </w:p>
    <w:p w14:paraId="266FAA61" w14:textId="3D38648F" w:rsidR="00726461" w:rsidRPr="00FF1AE3" w:rsidRDefault="00B654A3" w:rsidP="00B654A3">
      <w:pPr>
        <w:pStyle w:val="berschrift1"/>
      </w:pPr>
      <w:bookmarkStart w:id="0" w:name="_Toc79275079"/>
      <w:r w:rsidRPr="00FF1AE3">
        <w:lastRenderedPageBreak/>
        <w:t>Introduction</w:t>
      </w:r>
      <w:bookmarkEnd w:id="0"/>
    </w:p>
    <w:p w14:paraId="0B5E8771" w14:textId="67B363A2" w:rsidR="00D67DD4" w:rsidRDefault="00B654A3" w:rsidP="00D67DD4">
      <w:r w:rsidRPr="00FF1AE3">
        <w:t xml:space="preserve">ERS 3864K is a virtual homebrew computer system build entirely in Logisim </w:t>
      </w:r>
      <w:r w:rsidR="00DD7728">
        <w:t>E</w:t>
      </w:r>
      <w:r w:rsidRPr="00FF1AE3">
        <w:t>volution. Its name Einfaches RechenSystem 3864K (which translates to simple calculation system) is the third system in the ERS series and the first who was published on the internet. Although it is anything but simple anymore it has traded that</w:t>
      </w:r>
      <w:r w:rsidR="00DD7728">
        <w:t xml:space="preserve"> aspect</w:t>
      </w:r>
      <w:r w:rsidRPr="00FF1AE3">
        <w:t xml:space="preserve"> with more advanced features. This guide tries to compensate the first fact and give</w:t>
      </w:r>
      <w:r w:rsidR="00DD7728">
        <w:t>s</w:t>
      </w:r>
      <w:r w:rsidRPr="00FF1AE3">
        <w:t xml:space="preserve"> anyone a detailed in view of the </w:t>
      </w:r>
      <w:r w:rsidR="00D67DD4" w:rsidRPr="00FF1AE3">
        <w:t>architecture and how to program the system. Starting by pure beginners who want to know how computers and especially</w:t>
      </w:r>
      <w:r w:rsidR="003B03DC">
        <w:t xml:space="preserve"> how</w:t>
      </w:r>
      <w:r w:rsidR="00D67DD4" w:rsidRPr="00FF1AE3">
        <w:t xml:space="preserve"> the CPU works to experienced digital circuit planner, builder and programmer who seek for a new challenge or free time project.</w:t>
      </w:r>
    </w:p>
    <w:p w14:paraId="09023789" w14:textId="77777777" w:rsidR="005B7E26" w:rsidRDefault="005B7E26" w:rsidP="00D67DD4"/>
    <w:p w14:paraId="146B39AA" w14:textId="77777777" w:rsidR="002815CF" w:rsidRPr="00FF1AE3" w:rsidRDefault="002815CF" w:rsidP="002815CF">
      <w:pPr>
        <w:pStyle w:val="berschrift1"/>
      </w:pPr>
      <w:bookmarkStart w:id="1" w:name="_Toc79275080"/>
      <w:r w:rsidRPr="00FF1AE3">
        <w:t>Technical specifications</w:t>
      </w:r>
      <w:bookmarkEnd w:id="1"/>
    </w:p>
    <w:p w14:paraId="708FDD23" w14:textId="394494A8" w:rsidR="002815CF" w:rsidRDefault="002815CF" w:rsidP="002815CF">
      <w:pPr>
        <w:pStyle w:val="Listenabsatz"/>
        <w:numPr>
          <w:ilvl w:val="0"/>
          <w:numId w:val="2"/>
        </w:numPr>
      </w:pPr>
      <w:r>
        <w:t>ERS 3864K computer system</w:t>
      </w:r>
    </w:p>
    <w:p w14:paraId="5A237243" w14:textId="77777777" w:rsidR="002815CF" w:rsidRPr="00FF1AE3" w:rsidRDefault="002815CF" w:rsidP="002815CF">
      <w:pPr>
        <w:pStyle w:val="Listenabsatz"/>
        <w:numPr>
          <w:ilvl w:val="0"/>
          <w:numId w:val="2"/>
        </w:numPr>
      </w:pPr>
      <w:r w:rsidRPr="00FF1AE3">
        <w:t>RX 8 Lepton CPU</w:t>
      </w:r>
    </w:p>
    <w:p w14:paraId="1CE35992" w14:textId="64168328" w:rsidR="002815CF" w:rsidRPr="00FF1AE3" w:rsidRDefault="002815CF" w:rsidP="002815CF">
      <w:pPr>
        <w:pStyle w:val="Listenabsatz"/>
        <w:numPr>
          <w:ilvl w:val="0"/>
          <w:numId w:val="2"/>
        </w:numPr>
      </w:pPr>
      <w:r w:rsidRPr="00FF1AE3">
        <w:t>Harvard RISC like architecture</w:t>
      </w:r>
      <w:r>
        <w:t xml:space="preserve"> (called XHA: experimental Harvard architecture)</w:t>
      </w:r>
    </w:p>
    <w:p w14:paraId="58EFF8B9" w14:textId="77777777" w:rsidR="002815CF" w:rsidRPr="00FF1AE3" w:rsidRDefault="002815CF" w:rsidP="002815CF">
      <w:pPr>
        <w:pStyle w:val="Listenabsatz"/>
        <w:numPr>
          <w:ilvl w:val="0"/>
          <w:numId w:val="2"/>
        </w:numPr>
      </w:pPr>
      <w:r w:rsidRPr="00FF1AE3">
        <w:t>2 cycles per instruction</w:t>
      </w:r>
    </w:p>
    <w:p w14:paraId="08EB5153" w14:textId="77777777" w:rsidR="002815CF" w:rsidRDefault="002815CF" w:rsidP="002815CF">
      <w:pPr>
        <w:pStyle w:val="Listenabsatz"/>
        <w:numPr>
          <w:ilvl w:val="0"/>
          <w:numId w:val="2"/>
        </w:numPr>
      </w:pPr>
      <w:r w:rsidRPr="00FF1AE3">
        <w:t>16 ALU operations (excluding direct divide and multiplicate)</w:t>
      </w:r>
    </w:p>
    <w:p w14:paraId="469B8457" w14:textId="1BBCB571" w:rsidR="002815CF" w:rsidRDefault="002815CF" w:rsidP="002815CF">
      <w:pPr>
        <w:pStyle w:val="Listenabsatz"/>
        <w:numPr>
          <w:ilvl w:val="0"/>
          <w:numId w:val="2"/>
        </w:numPr>
      </w:pPr>
      <w:r>
        <w:t xml:space="preserve">8 ALU flags (carry 8 </w:t>
      </w:r>
      <w:r w:rsidR="00D5304D">
        <w:t>b</w:t>
      </w:r>
      <w:r>
        <w:t xml:space="preserve">it, carry 4 </w:t>
      </w:r>
      <w:r w:rsidR="00D5304D">
        <w:t>b</w:t>
      </w:r>
      <w:r>
        <w:t xml:space="preserve">it, A &lt;=&gt; B, left shift </w:t>
      </w:r>
      <w:r w:rsidR="00D5304D">
        <w:t>b</w:t>
      </w:r>
      <w:r>
        <w:t xml:space="preserve">it, right shift </w:t>
      </w:r>
      <w:r w:rsidR="00D5304D">
        <w:t>b</w:t>
      </w:r>
      <w:r>
        <w:t>it, Overflow)</w:t>
      </w:r>
    </w:p>
    <w:p w14:paraId="5730D75E" w14:textId="02802456" w:rsidR="002815CF" w:rsidRPr="00FF1AE3" w:rsidRDefault="002815CF" w:rsidP="002815CF">
      <w:pPr>
        <w:pStyle w:val="Listenabsatz"/>
        <w:numPr>
          <w:ilvl w:val="0"/>
          <w:numId w:val="2"/>
        </w:numPr>
      </w:pPr>
      <w:r w:rsidRPr="00FF1AE3">
        <w:t>8</w:t>
      </w:r>
      <w:r>
        <w:t xml:space="preserve"> </w:t>
      </w:r>
      <w:r w:rsidR="00D5304D">
        <w:t>b</w:t>
      </w:r>
      <w:r w:rsidRPr="00FF1AE3">
        <w:t>it ALU width</w:t>
      </w:r>
    </w:p>
    <w:p w14:paraId="47C3ABD9" w14:textId="77777777" w:rsidR="002815CF" w:rsidRPr="00FF1AE3" w:rsidRDefault="002815CF" w:rsidP="002815CF">
      <w:pPr>
        <w:pStyle w:val="Listenabsatz"/>
        <w:numPr>
          <w:ilvl w:val="0"/>
          <w:numId w:val="2"/>
        </w:numPr>
      </w:pPr>
      <w:r w:rsidRPr="00FF1AE3">
        <w:t>16 CPU operations</w:t>
      </w:r>
    </w:p>
    <w:p w14:paraId="07C32238" w14:textId="77777777" w:rsidR="002815CF" w:rsidRPr="00FF1AE3" w:rsidRDefault="002815CF" w:rsidP="002815CF">
      <w:pPr>
        <w:pStyle w:val="Listenabsatz"/>
        <w:numPr>
          <w:ilvl w:val="0"/>
          <w:numId w:val="2"/>
        </w:numPr>
      </w:pPr>
      <w:r w:rsidRPr="00FF1AE3">
        <w:t>16 CPU register</w:t>
      </w:r>
      <w:r>
        <w:t xml:space="preserve"> separated into user and kernel mode register</w:t>
      </w:r>
    </w:p>
    <w:p w14:paraId="6404757D" w14:textId="77777777" w:rsidR="002815CF" w:rsidRPr="00FF1AE3" w:rsidRDefault="002815CF" w:rsidP="002815CF">
      <w:pPr>
        <w:pStyle w:val="Listenabsatz"/>
        <w:numPr>
          <w:ilvl w:val="0"/>
          <w:numId w:val="2"/>
        </w:numPr>
      </w:pPr>
      <w:r w:rsidRPr="00FF1AE3">
        <w:t>32 interrupts (including one for each module, one timer, one mode violation interrupt, 10 for future hardware interrupts and 4 free for software)</w:t>
      </w:r>
    </w:p>
    <w:p w14:paraId="1A1C30A0" w14:textId="77777777" w:rsidR="002815CF" w:rsidRPr="00FF1AE3" w:rsidRDefault="002815CF" w:rsidP="002815CF">
      <w:pPr>
        <w:pStyle w:val="Listenabsatz"/>
        <w:numPr>
          <w:ilvl w:val="0"/>
          <w:numId w:val="2"/>
        </w:numPr>
      </w:pPr>
      <w:r w:rsidRPr="00FF1AE3">
        <w:t xml:space="preserve">4 CPU flags </w:t>
      </w:r>
      <w:r>
        <w:t>(</w:t>
      </w:r>
      <w:r w:rsidRPr="00FF1AE3">
        <w:t>user/kernel mode</w:t>
      </w:r>
      <w:r>
        <w:t>, virtual/direct addressing, timer interrupt activation and interrupt masking)</w:t>
      </w:r>
    </w:p>
    <w:p w14:paraId="46823966" w14:textId="01318766" w:rsidR="002815CF" w:rsidRPr="00FF1AE3" w:rsidRDefault="002815CF" w:rsidP="002815CF">
      <w:pPr>
        <w:pStyle w:val="Listenabsatz"/>
        <w:numPr>
          <w:ilvl w:val="0"/>
          <w:numId w:val="2"/>
        </w:numPr>
      </w:pPr>
      <w:r w:rsidRPr="00FF1AE3">
        <w:t>16</w:t>
      </w:r>
      <w:r>
        <w:t xml:space="preserve"> </w:t>
      </w:r>
      <w:r w:rsidR="00D5304D">
        <w:t>b</w:t>
      </w:r>
      <w:r w:rsidRPr="00FF1AE3">
        <w:t>it directly addressable ROM and separate RAM</w:t>
      </w:r>
    </w:p>
    <w:p w14:paraId="0CE0DEA4" w14:textId="522B41A5" w:rsidR="002815CF" w:rsidRDefault="002815CF" w:rsidP="002815CF">
      <w:pPr>
        <w:pStyle w:val="Listenabsatz"/>
        <w:numPr>
          <w:ilvl w:val="0"/>
          <w:numId w:val="2"/>
        </w:numPr>
      </w:pPr>
      <w:r w:rsidRPr="00FF1AE3">
        <w:t>24</w:t>
      </w:r>
      <w:r>
        <w:t xml:space="preserve"> </w:t>
      </w:r>
      <w:r w:rsidR="00D5304D">
        <w:t>b</w:t>
      </w:r>
      <w:r w:rsidRPr="00FF1AE3">
        <w:t xml:space="preserve">it indirectly addressable ROM and separate RAM over </w:t>
      </w:r>
      <w:r>
        <w:t>the</w:t>
      </w:r>
      <w:r w:rsidRPr="00FF1AE3">
        <w:t xml:space="preserve"> integrated MMU</w:t>
      </w:r>
    </w:p>
    <w:p w14:paraId="435E5AD6" w14:textId="3582C708" w:rsidR="002815CF" w:rsidRDefault="002815CF" w:rsidP="00E86688">
      <w:pPr>
        <w:pStyle w:val="Listenabsatz"/>
        <w:numPr>
          <w:ilvl w:val="0"/>
          <w:numId w:val="2"/>
        </w:numPr>
      </w:pPr>
      <w:r>
        <w:t>Virtual addressing with 256 Byte fixed page size and separate ROM and RAM TLBs</w:t>
      </w:r>
    </w:p>
    <w:p w14:paraId="15CF8D53" w14:textId="77777777" w:rsidR="002815CF" w:rsidRDefault="002815CF" w:rsidP="002815CF">
      <w:pPr>
        <w:pStyle w:val="Listenabsatz"/>
        <w:numPr>
          <w:ilvl w:val="0"/>
          <w:numId w:val="2"/>
        </w:numPr>
      </w:pPr>
      <w:r>
        <w:t>Bus system capable of handling up to 16 I/O modules</w:t>
      </w:r>
    </w:p>
    <w:p w14:paraId="566D6ADD" w14:textId="77777777" w:rsidR="002815CF" w:rsidRPr="00FF1AE3" w:rsidRDefault="002815CF" w:rsidP="002815CF">
      <w:pPr>
        <w:pStyle w:val="Listenabsatz"/>
        <w:numPr>
          <w:ilvl w:val="0"/>
          <w:numId w:val="2"/>
        </w:numPr>
      </w:pPr>
      <w:r>
        <w:t>Comes with integrated simple user I/O modules and a crude IDE-like controller for RAM modules</w:t>
      </w:r>
    </w:p>
    <w:p w14:paraId="6C29A351" w14:textId="77777777" w:rsidR="002815CF" w:rsidRPr="00FF1AE3" w:rsidRDefault="002815CF" w:rsidP="00D67DD4"/>
    <w:p w14:paraId="44079DCC" w14:textId="77777777" w:rsidR="00D67DD4" w:rsidRPr="00FF1AE3" w:rsidRDefault="00D67DD4">
      <w:pPr>
        <w:jc w:val="left"/>
      </w:pPr>
      <w:r w:rsidRPr="00FF1AE3">
        <w:br w:type="page"/>
      </w:r>
    </w:p>
    <w:p w14:paraId="0EB3C240" w14:textId="3312B597" w:rsidR="00D67DD4" w:rsidRPr="00FF1AE3" w:rsidRDefault="00D67DD4" w:rsidP="00D67DD4">
      <w:pPr>
        <w:pStyle w:val="berschrift1"/>
      </w:pPr>
      <w:bookmarkStart w:id="2" w:name="_Toc79275081"/>
      <w:r w:rsidRPr="00FF1AE3">
        <w:lastRenderedPageBreak/>
        <w:t xml:space="preserve">1. </w:t>
      </w:r>
      <w:r w:rsidR="00190CE6" w:rsidRPr="00FF1AE3">
        <w:t>Getting started</w:t>
      </w:r>
      <w:bookmarkEnd w:id="2"/>
    </w:p>
    <w:p w14:paraId="6FCD1DCC" w14:textId="789E5F7B" w:rsidR="00190CE6" w:rsidRPr="00FF1AE3" w:rsidRDefault="00190CE6" w:rsidP="00190CE6">
      <w:pPr>
        <w:pStyle w:val="berschrift2"/>
      </w:pPr>
      <w:bookmarkStart w:id="3" w:name="_Toc79275082"/>
      <w:r w:rsidRPr="00FF1AE3">
        <w:t xml:space="preserve">1.1 </w:t>
      </w:r>
      <w:r w:rsidR="006F496A" w:rsidRPr="00FF1AE3">
        <w:t>Set up the computer</w:t>
      </w:r>
      <w:bookmarkEnd w:id="3"/>
      <w:r w:rsidRPr="00FF1AE3">
        <w:t xml:space="preserve"> </w:t>
      </w:r>
    </w:p>
    <w:p w14:paraId="155A6E28" w14:textId="2A5799AB" w:rsidR="00D67DD4" w:rsidRPr="00FF1AE3" w:rsidRDefault="00190CE6" w:rsidP="00190CE6">
      <w:r w:rsidRPr="00FF1AE3">
        <w:t>The ERS 3864K was built in Logisim Evolution (not the original old Logisim) version 2.13.21.7 but the computer will practically work on every version above that.</w:t>
      </w:r>
      <w:r w:rsidR="009740DB" w:rsidRPr="00FF1AE3">
        <w:t xml:space="preserve"> You can download the actual version of Logisim</w:t>
      </w:r>
      <w:r w:rsidR="004A5660" w:rsidRPr="00FF1AE3">
        <w:t xml:space="preserve"> on GitHub (https://github.com/logisim-evolution/logisim-evolution).</w:t>
      </w:r>
      <w:r w:rsidRPr="00FF1AE3">
        <w:t xml:space="preserve"> </w:t>
      </w:r>
      <w:r w:rsidR="004A5660" w:rsidRPr="00FF1AE3">
        <w:t>Logisim Evolution needs Java RE to work. After you downloaded and started Logisim Evolution you just need to open the TFC_ERS_3864K.circ file</w:t>
      </w:r>
      <w:r w:rsidR="00737D6A" w:rsidRPr="00FF1AE3">
        <w:t xml:space="preserve"> in it</w:t>
      </w:r>
      <w:r w:rsidR="004A5660" w:rsidRPr="00FF1AE3">
        <w:t>.</w:t>
      </w:r>
    </w:p>
    <w:p w14:paraId="12591149" w14:textId="5C567CFC" w:rsidR="005E2516" w:rsidRPr="00FF1AE3" w:rsidRDefault="005E2516" w:rsidP="004C6A51">
      <w:pPr>
        <w:jc w:val="center"/>
      </w:pPr>
      <w:r w:rsidRPr="00FF1AE3">
        <w:rPr>
          <w:noProof/>
        </w:rPr>
        <w:drawing>
          <wp:inline distT="0" distB="0" distL="0" distR="0" wp14:anchorId="220EB050" wp14:editId="1DBFA62B">
            <wp:extent cx="5760720" cy="32391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14:paraId="7D05C6AE" w14:textId="3C72B19D" w:rsidR="005E2516" w:rsidRPr="00FF1AE3" w:rsidRDefault="005E2516" w:rsidP="005E2516">
      <w:pPr>
        <w:jc w:val="center"/>
        <w:rPr>
          <w:rStyle w:val="SchwacherVerweis"/>
        </w:rPr>
      </w:pPr>
      <w:r w:rsidRPr="00FF1AE3">
        <w:rPr>
          <w:rStyle w:val="SchwacherVerweis"/>
        </w:rPr>
        <w:t>ERS3864K AFTER STARTING LOGISIM EVOLUTION</w:t>
      </w:r>
    </w:p>
    <w:p w14:paraId="22054196" w14:textId="73D26FCE" w:rsidR="004A5660" w:rsidRPr="00FF1AE3" w:rsidRDefault="004A5660" w:rsidP="00190CE6">
      <w:r w:rsidRPr="00FF1AE3">
        <w:t xml:space="preserve">But the computer </w:t>
      </w:r>
      <w:r w:rsidR="007D7006" w:rsidRPr="00FF1AE3">
        <w:t>is not</w:t>
      </w:r>
      <w:r w:rsidRPr="00FF1AE3">
        <w:t xml:space="preserve"> yet ready. You need to load two ROM files into the CPU. This is done by right clicking the</w:t>
      </w:r>
      <w:r w:rsidR="007D7006" w:rsidRPr="00FF1AE3">
        <w:t xml:space="preserve"> big “CPU” module on the left side of the middle screen and clicking on the option “View CPU”.</w:t>
      </w:r>
    </w:p>
    <w:p w14:paraId="6B1827B2" w14:textId="61E7EAF7" w:rsidR="004C6A51" w:rsidRPr="00FF1AE3" w:rsidRDefault="004C6A51" w:rsidP="00190CE6">
      <w:r w:rsidRPr="00FF1AE3">
        <w:t>After that you should be in the inside of the CPU. On the top middle should be an oddly shaped module with the title “ROM 16 x 12”. Like the CPU module you need to right click it and press on “load image”. Here you need to find the ALU_DecoderROM and load it. The second ROM needs to be loaded in the ROM module inside CPU_CU module with the CU_DecoderROM image.</w:t>
      </w:r>
    </w:p>
    <w:p w14:paraId="1BACF0F4" w14:textId="0596D585" w:rsidR="00221D13" w:rsidRPr="00FF1AE3" w:rsidRDefault="00221D13" w:rsidP="00190CE6">
      <w:r w:rsidRPr="00FF1AE3">
        <w:t>When you are done with that your ERS 3864K is ready to work! Now you can go</w:t>
      </w:r>
      <w:r w:rsidR="006F0F08">
        <w:t xml:space="preserve"> back to the main circuit (double click onto it in the explorer window left)</w:t>
      </w:r>
      <w:r w:rsidRPr="00FF1AE3">
        <w:t xml:space="preserve"> to the option simulate =&gt; Tick Frequency =&gt; 4.1KHz and hit Ctrl + K (or click Ticks Enabled in the same drop-down menu)! And the ERS 3864</w:t>
      </w:r>
      <w:r w:rsidR="003F00A8" w:rsidRPr="00FF1AE3">
        <w:t>K</w:t>
      </w:r>
      <w:r w:rsidRPr="00FF1AE3">
        <w:t xml:space="preserve"> does… nothing. If you going to the main circuit, you see that the ROM </w:t>
      </w:r>
      <w:r w:rsidR="00D07AE2" w:rsidRPr="00FF1AE3">
        <w:t>beneath</w:t>
      </w:r>
      <w:r w:rsidRPr="00FF1AE3">
        <w:t xml:space="preserve"> the CPU is</w:t>
      </w:r>
      <w:r w:rsidR="00D07AE2" w:rsidRPr="00FF1AE3">
        <w:t xml:space="preserve"> filled with only</w:t>
      </w:r>
      <w:r w:rsidRPr="00FF1AE3">
        <w:t xml:space="preserve"> </w:t>
      </w:r>
      <w:r w:rsidR="00D07AE2" w:rsidRPr="00FF1AE3">
        <w:t>zeros (which here means empty). A 0 on the left of one 4 number packet is interpreted as no operation by the CPU, so it does: nothing! And goes to the next instruction which is zero t</w:t>
      </w:r>
      <w:r w:rsidR="009477DE" w:rsidRPr="00FF1AE3">
        <w:t>o</w:t>
      </w:r>
      <w:r w:rsidR="00D07AE2" w:rsidRPr="00FF1AE3">
        <w:t>o...</w:t>
      </w:r>
      <w:r w:rsidRPr="00FF1AE3">
        <w:t xml:space="preserve">. </w:t>
      </w:r>
      <w:r w:rsidR="00D07AE2" w:rsidRPr="00FF1AE3">
        <w:t xml:space="preserve">For </w:t>
      </w:r>
      <w:r w:rsidR="001F4DAE" w:rsidRPr="00FF1AE3">
        <w:t>now,</w:t>
      </w:r>
      <w:r w:rsidR="00D07AE2" w:rsidRPr="00FF1AE3">
        <w:t xml:space="preserve"> y</w:t>
      </w:r>
      <w:r w:rsidRPr="00FF1AE3">
        <w:t>ou can just hit Ctrl + K again and press Ctrl + R (which resets all dynamic memories like registers but no</w:t>
      </w:r>
      <w:r w:rsidR="00AD208A">
        <w:t>t</w:t>
      </w:r>
      <w:r w:rsidRPr="00FF1AE3">
        <w:t xml:space="preserve"> RAM or ROM modules)</w:t>
      </w:r>
      <w:r w:rsidR="00D07AE2" w:rsidRPr="00FF1AE3">
        <w:t>. Now it</w:t>
      </w:r>
      <w:r w:rsidR="001F4DAE" w:rsidRPr="00FF1AE3">
        <w:t xml:space="preserve"> i</w:t>
      </w:r>
      <w:r w:rsidR="00D07AE2" w:rsidRPr="00FF1AE3">
        <w:t xml:space="preserve">s time to let the system do something </w:t>
      </w:r>
      <w:r w:rsidR="001F4DAE" w:rsidRPr="00FF1AE3">
        <w:t>usefu</w:t>
      </w:r>
      <w:r w:rsidR="009477DE" w:rsidRPr="00FF1AE3">
        <w:t>l</w:t>
      </w:r>
      <w:r w:rsidR="00D07AE2" w:rsidRPr="00FF1AE3">
        <w:t>.</w:t>
      </w:r>
    </w:p>
    <w:p w14:paraId="2FC36B9C" w14:textId="1122910B" w:rsidR="00221D13" w:rsidRPr="00FF1AE3" w:rsidRDefault="001C5D7D" w:rsidP="00190CE6">
      <w:r w:rsidRPr="00FF1AE3">
        <w:lastRenderedPageBreak/>
        <w:t xml:space="preserve">Small hint: on the left side is a list with the </w:t>
      </w:r>
      <w:r w:rsidR="00221D13" w:rsidRPr="00FF1AE3">
        <w:t xml:space="preserve">main and </w:t>
      </w:r>
      <w:r w:rsidRPr="00FF1AE3">
        <w:t>subcircuits but you need to go manual into them (via right clicking and viewing in the middle screen section) at least once. But if you done that they will be actualized during runtime (which is handy for debugging)</w:t>
      </w:r>
      <w:r w:rsidR="00221D13" w:rsidRPr="00FF1AE3">
        <w:t>.</w:t>
      </w:r>
    </w:p>
    <w:p w14:paraId="5E9ECBFE" w14:textId="7D013489" w:rsidR="004C6A51" w:rsidRPr="00FF1AE3" w:rsidRDefault="004C6A51" w:rsidP="00190CE6">
      <w:r w:rsidRPr="00FF1AE3">
        <w:rPr>
          <w:noProof/>
        </w:rPr>
        <w:drawing>
          <wp:inline distT="0" distB="0" distL="0" distR="0" wp14:anchorId="4A4AFA17" wp14:editId="6A3DAD46">
            <wp:extent cx="5760720" cy="32391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14:paraId="32495425" w14:textId="2CE72281" w:rsidR="001C5D7D" w:rsidRPr="00FF1AE3" w:rsidRDefault="001C5D7D" w:rsidP="001C5D7D">
      <w:pPr>
        <w:jc w:val="center"/>
        <w:rPr>
          <w:rStyle w:val="SchwacherVerweis"/>
        </w:rPr>
      </w:pPr>
      <w:r w:rsidRPr="00FF1AE3">
        <w:rPr>
          <w:rStyle w:val="SchwacherVerweis"/>
        </w:rPr>
        <w:t>INSIDE OF THE RX 8 WITH LOADED ALU_DECODERROM</w:t>
      </w:r>
    </w:p>
    <w:p w14:paraId="3A23876E" w14:textId="77777777" w:rsidR="00BC251E" w:rsidRPr="00FF1AE3" w:rsidRDefault="00BC251E" w:rsidP="00BC251E">
      <w:pPr>
        <w:rPr>
          <w:rStyle w:val="SchwacherVerweis"/>
        </w:rPr>
      </w:pPr>
    </w:p>
    <w:p w14:paraId="1932144A" w14:textId="6FCE592C" w:rsidR="00614ED6" w:rsidRPr="00FF1AE3" w:rsidRDefault="00614ED6" w:rsidP="0085541D">
      <w:pPr>
        <w:pStyle w:val="berschrift2"/>
      </w:pPr>
      <w:bookmarkStart w:id="4" w:name="_Toc79275083"/>
      <w:r w:rsidRPr="00FF1AE3">
        <w:t>1.2 Make the CPU do something</w:t>
      </w:r>
      <w:bookmarkEnd w:id="4"/>
    </w:p>
    <w:p w14:paraId="5A3FDA3B" w14:textId="48FFA1A7" w:rsidR="0085541D" w:rsidRPr="00FF1AE3" w:rsidRDefault="0085541D" w:rsidP="0085541D">
      <w:r w:rsidRPr="00FF1AE3">
        <w:t>The ERS 3864</w:t>
      </w:r>
      <w:r w:rsidR="00AA6CF6" w:rsidRPr="00FF1AE3">
        <w:t>K</w:t>
      </w:r>
      <w:r w:rsidRPr="00FF1AE3">
        <w:t xml:space="preserve"> is coming with a demonstration and test program called CPUTest.dat. All you need to do is to load it into the program memory. That memory is the ROM beneath the CPU. It contains all operations and data for the CPU like a drive in a </w:t>
      </w:r>
      <w:r w:rsidR="00BE5F4E" w:rsidRPr="00FF1AE3">
        <w:t>real-life</w:t>
      </w:r>
      <w:r w:rsidRPr="00FF1AE3">
        <w:t xml:space="preserve"> computer.</w:t>
      </w:r>
    </w:p>
    <w:p w14:paraId="0EE1A8B3" w14:textId="5BC0B633" w:rsidR="00BE5F4E" w:rsidRPr="00FF1AE3" w:rsidRDefault="00BE5F4E" w:rsidP="0085541D">
      <w:r w:rsidRPr="00FF1AE3">
        <w:t>If you activate the clock (enable ticks) then you will see a lot of flickering in main and in the CPU itself but still nothing in the terminal. As the name suggests CPUTest is a program to test all CPU and module functions (except the external RAM module)</w:t>
      </w:r>
      <w:r w:rsidR="00D7433D" w:rsidRPr="00FF1AE3">
        <w:t xml:space="preserve">. The program has a documentation on when which component is tested, and which values should be in the registers if anything works well. After a short time, the CPU should do the same thing repeatedly. </w:t>
      </w:r>
      <w:r w:rsidR="00AA6CF6" w:rsidRPr="00FF1AE3">
        <w:t>If you look closely at the program memory you will see that the one black box that marks the ROM values (and tells which values is send to the CPU now) jumps into the same values.</w:t>
      </w:r>
    </w:p>
    <w:p w14:paraId="0B1ABA0B" w14:textId="5477E4D6" w:rsidR="006B0FF5" w:rsidRPr="00FF1AE3" w:rsidRDefault="006B0FF5" w:rsidP="0085541D">
      <w:r w:rsidRPr="00FF1AE3">
        <w:t>Now you can switch to the hand tool on the top left and click the small empty box top right of the CPU. This is a keyboard input module and can be used to input values to the circuitry with the real-life keyboard. If there is a pink marking around the keyboard module then you can tip some letter and numbers in it. These letters and numbers should now appear on the terminal. If some letters are not written to the terminal, then do not worry! It is just a hardware bug and will be corrected in the next time.</w:t>
      </w:r>
    </w:p>
    <w:p w14:paraId="091EF8DA" w14:textId="34EC231E" w:rsidR="0064042B" w:rsidRDefault="006B0FF5" w:rsidP="0085541D">
      <w:r w:rsidRPr="00FF1AE3">
        <w:t xml:space="preserve">If some special symbols are not appearing on the terminal even after repeatedly pressing them or some other symbol is drawn: the keyboard module can only handle ASCI symbols. ASCI is a standard to </w:t>
      </w:r>
      <w:r w:rsidR="00D21085" w:rsidRPr="00FF1AE3">
        <w:t xml:space="preserve">encode regular symbols into binary values (do not forget normal computers work with zeros and ones and the ERS is not an exception). This standard can handle 128 different symbols and special commands like “new line”. 128 sounds much but it needs to address all </w:t>
      </w:r>
      <w:r w:rsidR="00D21085" w:rsidRPr="00FF1AE3">
        <w:lastRenderedPageBreak/>
        <w:t xml:space="preserve">capital and normal letters, numbers, symbols like “!” and some commands. </w:t>
      </w:r>
      <w:r w:rsidR="000E3173" w:rsidRPr="00FF1AE3">
        <w:t>But all is in this case not all and the fact that ASCI is old and replaced today with UTF-8/16 which can handle MUCH more symbols means that not all existing symbols are addressed by that. But that is not a problem because it contains all standard keys of a keyboard.</w:t>
      </w:r>
    </w:p>
    <w:p w14:paraId="620C0D43" w14:textId="77777777" w:rsidR="000F61CD" w:rsidRPr="00FF1AE3" w:rsidRDefault="000F61CD" w:rsidP="0085541D"/>
    <w:p w14:paraId="180A483C" w14:textId="77777777" w:rsidR="0064042B" w:rsidRPr="00FF1AE3" w:rsidRDefault="0064042B" w:rsidP="0064042B">
      <w:pPr>
        <w:pStyle w:val="berschrift2"/>
      </w:pPr>
      <w:bookmarkStart w:id="5" w:name="_Toc79275084"/>
      <w:r w:rsidRPr="00FF1AE3">
        <w:t>1.3 Hello World!</w:t>
      </w:r>
      <w:bookmarkEnd w:id="5"/>
    </w:p>
    <w:p w14:paraId="6FDEA9E1" w14:textId="557E7821" w:rsidR="0064042B" w:rsidRPr="00FF1AE3" w:rsidRDefault="0064042B" w:rsidP="0064042B">
      <w:r w:rsidRPr="00FF1AE3">
        <w:t xml:space="preserve">Now you know how to load programs into </w:t>
      </w:r>
      <w:r w:rsidR="00607A54" w:rsidRPr="00FF1AE3">
        <w:t>the ERS which is handy, but you probably want to program it and make some other stuff then what has been developed by others.</w:t>
      </w:r>
      <w:r w:rsidR="007C5DC3" w:rsidRPr="00FF1AE3">
        <w:t xml:space="preserve"> It is time for your first own program! And what handbook would it be if it does not start with the classic “Hello World!”? Let us start.</w:t>
      </w:r>
    </w:p>
    <w:p w14:paraId="4FA74B4A" w14:textId="15DFC3A3" w:rsidR="00A90D64" w:rsidRPr="00FF1AE3" w:rsidRDefault="007C5DC3" w:rsidP="0085541D">
      <w:r w:rsidRPr="00FF1AE3">
        <w:t>First you need to go to the main circuit and right click the program memory. Now you click on “Edit Contents”</w:t>
      </w:r>
      <w:r w:rsidR="005065E7" w:rsidRPr="00FF1AE3">
        <w:t xml:space="preserve">. A new window should open now with a giant list of </w:t>
      </w:r>
      <w:r w:rsidR="00971386" w:rsidRPr="00FF1AE3">
        <w:t>zeros</w:t>
      </w:r>
      <w:r w:rsidR="00DE230C" w:rsidRPr="00FF1AE3">
        <w:t xml:space="preserve"> packed into </w:t>
      </w:r>
      <w:r w:rsidR="00A90D64" w:rsidRPr="00FF1AE3">
        <w:t>four</w:t>
      </w:r>
      <w:r w:rsidR="00DE230C" w:rsidRPr="00FF1AE3">
        <w:t xml:space="preserve"> number packets</w:t>
      </w:r>
      <w:r w:rsidR="00971386" w:rsidRPr="00FF1AE3">
        <w:t>. That is where you program the computer (for the next time).</w:t>
      </w:r>
      <w:r w:rsidR="00DE230C" w:rsidRPr="00FF1AE3">
        <w:t xml:space="preserve"> But do not be scared</w:t>
      </w:r>
      <w:r w:rsidR="00A90D64" w:rsidRPr="00FF1AE3">
        <w:t>, it is very simple to program the computer!</w:t>
      </w:r>
    </w:p>
    <w:p w14:paraId="0DB4FD45" w14:textId="2D62F7FC" w:rsidR="00A90D64" w:rsidRPr="00FF1AE3" w:rsidRDefault="00A90D64" w:rsidP="0085541D">
      <w:r w:rsidRPr="00FF1AE3">
        <w:t>The numbers on the left on the start of each line are for orientation in the code and are standing for the address of the operation behind it. These addresses are hexadecimal numbers. We start with the operation “000000” on the top left side. Write “102</w:t>
      </w:r>
      <w:r w:rsidR="00321283" w:rsidRPr="00FF1AE3">
        <w:t>4</w:t>
      </w:r>
      <w:r w:rsidRPr="00FF1AE3">
        <w:t>” into it.</w:t>
      </w:r>
    </w:p>
    <w:p w14:paraId="5282354B" w14:textId="4292F05A" w:rsidR="00A90D64" w:rsidRPr="00FF1AE3" w:rsidRDefault="00A90D64" w:rsidP="0085541D">
      <w:r w:rsidRPr="00FF1AE3">
        <w:t xml:space="preserve">Congratulations you write your first operation into the computer! But what does this operation? To understand this, you need to separate the four numbers: the one on the left is the operation, the zero is an argument, the two is and additional value and the same with the </w:t>
      </w:r>
      <w:r w:rsidR="00FB7906">
        <w:t>four</w:t>
      </w:r>
      <w:r w:rsidRPr="00FF1AE3">
        <w:t xml:space="preserve"> on the right. In that case operation one means “load the value that stands in argument and the first additional values into the register with the name in the second additional value”. If you know the hexadecimal number system you should know that one hexadecimal number can be directly converted into a </w:t>
      </w:r>
      <w:r w:rsidR="00454920" w:rsidRPr="00FF1AE3">
        <w:t xml:space="preserve">four-bit value. The ERS 3864K has an </w:t>
      </w:r>
      <w:r w:rsidR="00985387" w:rsidRPr="00FF1AE3">
        <w:t>eight-bit</w:t>
      </w:r>
      <w:r w:rsidR="00454920" w:rsidRPr="00FF1AE3">
        <w:t xml:space="preserve"> CPU and with th</w:t>
      </w:r>
      <w:r w:rsidR="00985387" w:rsidRPr="00FF1AE3">
        <w:t>at in mind</w:t>
      </w:r>
      <w:r w:rsidR="00454920" w:rsidRPr="00FF1AE3">
        <w:t xml:space="preserve"> it can handle two hexadecimal numbers </w:t>
      </w:r>
      <w:r w:rsidR="00985387" w:rsidRPr="00FF1AE3">
        <w:t>of</w:t>
      </w:r>
      <w:r w:rsidR="00454920" w:rsidRPr="00FF1AE3">
        <w:t xml:space="preserve"> data</w:t>
      </w:r>
      <w:r w:rsidR="00985387" w:rsidRPr="00FF1AE3">
        <w:t xml:space="preserve"> at the same time (which means it can handle numbers greater than decimal 15)</w:t>
      </w:r>
      <w:r w:rsidR="00454920" w:rsidRPr="00FF1AE3">
        <w:t>.</w:t>
      </w:r>
      <w:r w:rsidR="00985387" w:rsidRPr="00FF1AE3">
        <w:t xml:space="preserve"> For short: with that operation we load the value 02 into the CPU register </w:t>
      </w:r>
      <w:r w:rsidR="00321283" w:rsidRPr="00FF1AE3">
        <w:t>4</w:t>
      </w:r>
      <w:r w:rsidR="00985387" w:rsidRPr="00FF1AE3">
        <w:t>.</w:t>
      </w:r>
    </w:p>
    <w:p w14:paraId="12A5DD86" w14:textId="5EBDE6EA" w:rsidR="00963B09" w:rsidRPr="00FF1AE3" w:rsidRDefault="00985387" w:rsidP="0085541D">
      <w:r w:rsidRPr="00FF1AE3">
        <w:t xml:space="preserve">Next, we need to load the value </w:t>
      </w:r>
      <w:r w:rsidR="00061CB2" w:rsidRPr="00FF1AE3">
        <w:t>“</w:t>
      </w:r>
      <w:r w:rsidRPr="00FF1AE3">
        <w:t>48</w:t>
      </w:r>
      <w:r w:rsidR="00061CB2" w:rsidRPr="00FF1AE3">
        <w:t>”</w:t>
      </w:r>
      <w:r w:rsidRPr="00FF1AE3">
        <w:t xml:space="preserve"> into the</w:t>
      </w:r>
      <w:r w:rsidR="00321283" w:rsidRPr="00FF1AE3">
        <w:t xml:space="preserve"> special</w:t>
      </w:r>
      <w:r w:rsidRPr="00FF1AE3">
        <w:t xml:space="preserve"> register C. You need to go to the next </w:t>
      </w:r>
      <w:r w:rsidR="00061CB2" w:rsidRPr="00FF1AE3">
        <w:t>free operation (the right one) and write into it “148c”</w:t>
      </w:r>
      <w:r w:rsidR="00321283" w:rsidRPr="00FF1AE3">
        <w:t>. 48 is the ASCI value for the letter “H”</w:t>
      </w:r>
      <w:r w:rsidR="00347A4E" w:rsidRPr="00FF1AE3">
        <w:t xml:space="preserve"> (you can google for an ASCI list for all symbols)</w:t>
      </w:r>
      <w:r w:rsidR="00321283" w:rsidRPr="00FF1AE3">
        <w:t>. Like the keyboard module the terminal uses the ASCI code to print symbols. The only thing we need to do now it to send the value to the terminal.</w:t>
      </w:r>
    </w:p>
    <w:p w14:paraId="5DA4366B" w14:textId="3FBF2523" w:rsidR="00985387" w:rsidRPr="00FF1AE3" w:rsidRDefault="00321283" w:rsidP="0085541D">
      <w:r w:rsidRPr="00FF1AE3">
        <w:t xml:space="preserve">And that is where the operation “f” comes in: it sends the values in the register C and D to a module with the address inside a register. The terminal module address is 02, exactly the address we loaded into register 4 before. We only need to tell the CPU that it should send register C and D to the module address saved in register 4. And that is done with the operation “f040”. </w:t>
      </w:r>
      <w:r w:rsidR="00655691" w:rsidRPr="00FF1AE3">
        <w:t>So, you write that into the third operation space in the first line.</w:t>
      </w:r>
      <w:r w:rsidR="00963B09" w:rsidRPr="00FF1AE3">
        <w:t xml:space="preserve"> The zeros have no use in this operation and are practically blocked inside the CPU (not all numbers are used in all operations).</w:t>
      </w:r>
    </w:p>
    <w:p w14:paraId="3EA5975D" w14:textId="58B897D6" w:rsidR="00655691" w:rsidRPr="00FF1AE3" w:rsidRDefault="00655691" w:rsidP="0085541D">
      <w:r w:rsidRPr="00FF1AE3">
        <w:t xml:space="preserve">If you save the program, go back to </w:t>
      </w:r>
      <w:r w:rsidR="00EB105E" w:rsidRPr="00FF1AE3">
        <w:t>Logisim,</w:t>
      </w:r>
      <w:r w:rsidRPr="00FF1AE3">
        <w:t xml:space="preserve"> and enable the clock</w:t>
      </w:r>
      <w:r w:rsidR="00150E46" w:rsidRPr="00FF1AE3">
        <w:t>. A</w:t>
      </w:r>
      <w:r w:rsidRPr="00FF1AE3">
        <w:t xml:space="preserve"> “H” should appear on the terminal.</w:t>
      </w:r>
      <w:r w:rsidR="00EB105E" w:rsidRPr="00FF1AE3">
        <w:t xml:space="preserve"> But now back to programming</w:t>
      </w:r>
      <w:r w:rsidR="00150E46" w:rsidRPr="00FF1AE3">
        <w:t xml:space="preserve"> (do not forget to stop the clock and reset the computer)</w:t>
      </w:r>
      <w:r w:rsidR="00EB105E" w:rsidRPr="00FF1AE3">
        <w:t xml:space="preserve">: all values in the registers are saved over other operation if you did not overwrite them with </w:t>
      </w:r>
      <w:r w:rsidR="00150E46" w:rsidRPr="00FF1AE3">
        <w:t>another</w:t>
      </w:r>
      <w:r w:rsidR="00EB105E" w:rsidRPr="00FF1AE3">
        <w:t xml:space="preserve"> value. </w:t>
      </w:r>
      <w:r w:rsidR="00150E46" w:rsidRPr="00FF1AE3">
        <w:t>If we want to send a “e” we need to write a “65” into the C register and send it to the terminal. The same with the following values: 6c (“l”), 6f (“o”), 20 (space), 57 (“W”), “o” again, 72 (“r”), “l” again, 64 (“d”) and finally 21 (“!”). The program should look like this:</w:t>
      </w:r>
    </w:p>
    <w:p w14:paraId="37CA5BF6" w14:textId="169DC57B" w:rsidR="00655691" w:rsidRPr="00FF1AE3" w:rsidRDefault="009A38E2" w:rsidP="0085541D">
      <w:r w:rsidRPr="00FF1AE3">
        <w:rPr>
          <w:noProof/>
        </w:rPr>
        <w:lastRenderedPageBreak/>
        <w:drawing>
          <wp:inline distT="0" distB="0" distL="0" distR="0" wp14:anchorId="7E0F9927" wp14:editId="31949E05">
            <wp:extent cx="5760720" cy="734695"/>
            <wp:effectExtent l="0" t="0" r="0" b="825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34695"/>
                    </a:xfrm>
                    <a:prstGeom prst="rect">
                      <a:avLst/>
                    </a:prstGeom>
                  </pic:spPr>
                </pic:pic>
              </a:graphicData>
            </a:graphic>
          </wp:inline>
        </w:drawing>
      </w:r>
    </w:p>
    <w:p w14:paraId="577BAD24" w14:textId="7EB26C20" w:rsidR="00C92CC7" w:rsidRPr="00FF1AE3" w:rsidRDefault="00963B09" w:rsidP="00C92CC7">
      <w:r w:rsidRPr="00FF1AE3">
        <w:t>And you are done!</w:t>
      </w:r>
      <w:r w:rsidR="00C92CC7" w:rsidRPr="00FF1AE3">
        <w:t xml:space="preserve"> Now start the clock watch the terminal and voilà! It prints “Hello World!”. That was a lot of work but do not be scared off, it is </w:t>
      </w:r>
      <w:r w:rsidR="00347A4E" w:rsidRPr="00FF1AE3">
        <w:t>fun</w:t>
      </w:r>
      <w:r w:rsidR="00C92CC7" w:rsidRPr="00FF1AE3">
        <w:t xml:space="preserve"> to write and debug programs and watch them working!</w:t>
      </w:r>
    </w:p>
    <w:p w14:paraId="6890128B" w14:textId="77777777" w:rsidR="00C92CC7" w:rsidRPr="00FF1AE3" w:rsidRDefault="00C92CC7" w:rsidP="00C92CC7">
      <w:pPr>
        <w:jc w:val="center"/>
      </w:pPr>
      <w:r w:rsidRPr="00FF1AE3">
        <w:rPr>
          <w:noProof/>
        </w:rPr>
        <w:drawing>
          <wp:inline distT="0" distB="0" distL="0" distR="0" wp14:anchorId="015A435E" wp14:editId="0506156F">
            <wp:extent cx="4372585" cy="3534268"/>
            <wp:effectExtent l="0" t="0" r="9525" b="9525"/>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372585" cy="3534268"/>
                    </a:xfrm>
                    <a:prstGeom prst="rect">
                      <a:avLst/>
                    </a:prstGeom>
                  </pic:spPr>
                </pic:pic>
              </a:graphicData>
            </a:graphic>
          </wp:inline>
        </w:drawing>
      </w:r>
    </w:p>
    <w:p w14:paraId="5E778009" w14:textId="05DF5BED" w:rsidR="00C92CC7" w:rsidRDefault="00C92CC7" w:rsidP="00C92CC7">
      <w:pPr>
        <w:jc w:val="center"/>
        <w:rPr>
          <w:rStyle w:val="SchwacherVerweis"/>
        </w:rPr>
      </w:pPr>
      <w:r w:rsidRPr="00FF1AE3">
        <w:rPr>
          <w:rStyle w:val="SchwacherVerweis"/>
        </w:rPr>
        <w:t>THE TERMINAL AFTER STARTING THE „HELLO WORLD” PROGRAM</w:t>
      </w:r>
    </w:p>
    <w:p w14:paraId="64D63497" w14:textId="77777777" w:rsidR="005B7E26" w:rsidRPr="00FF1AE3" w:rsidRDefault="005B7E26" w:rsidP="005B7E26">
      <w:pPr>
        <w:rPr>
          <w:rStyle w:val="SchwacherVerweis"/>
        </w:rPr>
      </w:pPr>
    </w:p>
    <w:p w14:paraId="0C0EBD68" w14:textId="0F4D1775" w:rsidR="00C92CC7" w:rsidRPr="00FF1AE3" w:rsidRDefault="00C92CC7" w:rsidP="00C92CC7">
      <w:pPr>
        <w:pStyle w:val="berschrift2"/>
      </w:pPr>
      <w:bookmarkStart w:id="6" w:name="_Toc79275085"/>
      <w:r w:rsidRPr="00FF1AE3">
        <w:t>1.4 What is next?</w:t>
      </w:r>
      <w:bookmarkEnd w:id="6"/>
    </w:p>
    <w:p w14:paraId="1B89A212" w14:textId="37781F52" w:rsidR="00347A4E" w:rsidRPr="00FF1AE3" w:rsidRDefault="00347A4E" w:rsidP="00347A4E">
      <w:r w:rsidRPr="00FF1AE3">
        <w:t>Now you know ho</w:t>
      </w:r>
      <w:r w:rsidR="004F013A">
        <w:t>w</w:t>
      </w:r>
      <w:r w:rsidRPr="00FF1AE3">
        <w:t xml:space="preserve"> to set up the computer, how to load programs into it and how to write simple text messages on the terminal. But this is only a tiny fraction of </w:t>
      </w:r>
      <w:r w:rsidR="00F24CAC" w:rsidRPr="00FF1AE3">
        <w:t>what the computer is capable</w:t>
      </w:r>
      <w:r w:rsidRPr="00FF1AE3">
        <w:t xml:space="preserve"> </w:t>
      </w:r>
      <w:r w:rsidR="00F24CAC" w:rsidRPr="00FF1AE3">
        <w:t>of</w:t>
      </w:r>
      <w:r w:rsidRPr="00FF1AE3">
        <w:t>.</w:t>
      </w:r>
      <w:r w:rsidR="00F24CAC" w:rsidRPr="00FF1AE3">
        <w:t xml:space="preserve"> You are free to go and visit the other chapters.</w:t>
      </w:r>
    </w:p>
    <w:p w14:paraId="03E2DCB6" w14:textId="0CF35C98" w:rsidR="002A519A" w:rsidRDefault="00F24CAC" w:rsidP="00606EC6">
      <w:r w:rsidRPr="00FF1AE3">
        <w:t>Do you want a complete tutorial into ERS programming with examples and projects? Or maybe you are experienced in programming Logisim computers and CPUs and just want a complete reference list of all operations?</w:t>
      </w:r>
      <w:r w:rsidR="00BC3081" w:rsidRPr="00FF1AE3">
        <w:t xml:space="preserve"> Or do you want to expand or modify the computer? </w:t>
      </w:r>
      <w:r w:rsidR="002A519A">
        <w:t>Maybe you just want to look what the ERS 3864K is capable of?</w:t>
      </w:r>
      <w:r w:rsidR="00BC3081" w:rsidRPr="00FF1AE3">
        <w:t xml:space="preserve"> Whatever you want</w:t>
      </w:r>
      <w:r w:rsidR="002A519A">
        <w:t>:</w:t>
      </w:r>
      <w:r w:rsidR="00BC3081" w:rsidRPr="00FF1AE3">
        <w:t xml:space="preserve"> this handbook has everything you need to do it!</w:t>
      </w:r>
      <w:r w:rsidR="002A519A">
        <w:br w:type="page"/>
      </w:r>
    </w:p>
    <w:p w14:paraId="50E130CD" w14:textId="7C8F1960" w:rsidR="00BC3081" w:rsidRDefault="002A519A" w:rsidP="002A519A">
      <w:pPr>
        <w:pStyle w:val="berschrift1"/>
      </w:pPr>
      <w:bookmarkStart w:id="7" w:name="_Toc79275086"/>
      <w:r>
        <w:lastRenderedPageBreak/>
        <w:t>2. Technical details</w:t>
      </w:r>
      <w:bookmarkEnd w:id="7"/>
    </w:p>
    <w:p w14:paraId="18CD6D11" w14:textId="393C46BC" w:rsidR="00DD7728" w:rsidRDefault="00DD7728" w:rsidP="00DD7728">
      <w:pPr>
        <w:pStyle w:val="berschrift2"/>
      </w:pPr>
      <w:bookmarkStart w:id="8" w:name="_Toc79275087"/>
      <w:r>
        <w:t>2.1 CPU RX 8 Lepton</w:t>
      </w:r>
      <w:bookmarkEnd w:id="8"/>
    </w:p>
    <w:p w14:paraId="58727662" w14:textId="5DFC2BCC" w:rsidR="00DD7728" w:rsidRDefault="00AA49CF" w:rsidP="00AA49CF">
      <w:pPr>
        <w:pStyle w:val="berschrift3"/>
      </w:pPr>
      <w:bookmarkStart w:id="9" w:name="_Toc79275088"/>
      <w:r>
        <w:t>2.1.1 The ALU</w:t>
      </w:r>
      <w:bookmarkEnd w:id="9"/>
    </w:p>
    <w:p w14:paraId="2E291D02" w14:textId="7C9945B5" w:rsidR="00AA49CF" w:rsidRDefault="00AA49CF" w:rsidP="00DB0346">
      <w:r>
        <w:t xml:space="preserve">The ALU is based on a simple 8 </w:t>
      </w:r>
      <w:r w:rsidR="00D5304D">
        <w:t>b</w:t>
      </w:r>
      <w:r>
        <w:t>it adder</w:t>
      </w:r>
      <w:r w:rsidR="00DB0346">
        <w:t xml:space="preserve"> with shift and roll unit</w:t>
      </w:r>
      <w:r>
        <w:t>. It consists</w:t>
      </w:r>
      <w:r w:rsidR="00DB0346">
        <w:t xml:space="preserve"> of 6 different parts:</w:t>
      </w:r>
      <w:r w:rsidR="00DB0346">
        <w:rPr>
          <w:noProof/>
        </w:rPr>
        <w:drawing>
          <wp:inline distT="0" distB="0" distL="0" distR="0" wp14:anchorId="56EA9542" wp14:editId="15795AF4">
            <wp:extent cx="5753100" cy="5486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486400"/>
                    </a:xfrm>
                    <a:prstGeom prst="rect">
                      <a:avLst/>
                    </a:prstGeom>
                    <a:noFill/>
                    <a:ln>
                      <a:noFill/>
                    </a:ln>
                  </pic:spPr>
                </pic:pic>
              </a:graphicData>
            </a:graphic>
          </wp:inline>
        </w:drawing>
      </w:r>
    </w:p>
    <w:p w14:paraId="7AE11DA3" w14:textId="7D0CF9BB" w:rsidR="00F91B5B" w:rsidRDefault="00F91B5B" w:rsidP="00DB0346">
      <w:r>
        <w:t xml:space="preserve">As you can see the ALU is not capable to directly divide or </w:t>
      </w:r>
      <w:r w:rsidR="003171A7">
        <w:t>multiply,</w:t>
      </w:r>
      <w:r>
        <w:t xml:space="preserve"> but </w:t>
      </w:r>
      <w:r w:rsidR="003171A7">
        <w:t>i</w:t>
      </w:r>
      <w:r>
        <w:t>t can perform all o</w:t>
      </w:r>
      <w:r w:rsidR="003171A7">
        <w:t>th</w:t>
      </w:r>
      <w:r>
        <w:t xml:space="preserve">er arithmetic and logic functions. There would be two other designs: a look up table (a big ROM </w:t>
      </w:r>
      <w:r w:rsidR="003171A7">
        <w:t xml:space="preserve">which contains all solutions) and a design with a de-multiplexer which leads A and B to the different functions (like an adder or AND gate). The first solution would mean that one </w:t>
      </w:r>
      <w:r w:rsidR="00825CAE">
        <w:t>must</w:t>
      </w:r>
      <w:r w:rsidR="003171A7">
        <w:t xml:space="preserve"> program a giant ROM with all possible solutions (or build a circuit to do that). The second is the most common type of ALU in Logisim CPUs but not a real challenge. That is why the RX 8 has </w:t>
      </w:r>
      <w:r w:rsidR="00825CAE">
        <w:t>a</w:t>
      </w:r>
      <w:r w:rsidR="003171A7">
        <w:t xml:space="preserve"> </w:t>
      </w:r>
      <w:r w:rsidR="00825CAE">
        <w:t>“switch logic” based ALU.</w:t>
      </w:r>
    </w:p>
    <w:p w14:paraId="3AE3F959" w14:textId="4078D466" w:rsidR="00825CAE" w:rsidRDefault="00825CAE" w:rsidP="00DB0346">
      <w:r>
        <w:t xml:space="preserve">In the RX 8 the ALU can perform 16 operations including the NOP ALU operation which can be used to zeroth a register. But it can perform many more operation which are useful. If you want, you can reprogram the ALU decoder if you find more useful functions. More information to the supported ALU operations in the </w:t>
      </w:r>
      <w:r w:rsidR="00C84946">
        <w:t>RX 8</w:t>
      </w:r>
      <w:r>
        <w:t xml:space="preserve"> </w:t>
      </w:r>
      <w:r w:rsidR="00DA3710">
        <w:t>is</w:t>
      </w:r>
      <w:r>
        <w:t xml:space="preserve"> the reference</w:t>
      </w:r>
      <w:r w:rsidR="00DA3710">
        <w:t>s</w:t>
      </w:r>
      <w:r>
        <w:t xml:space="preserve"> chapter.</w:t>
      </w:r>
    </w:p>
    <w:p w14:paraId="34070012" w14:textId="767912F6" w:rsidR="00DA3710" w:rsidRDefault="00DA3710" w:rsidP="00DB0346"/>
    <w:p w14:paraId="1DD95344" w14:textId="5637CEA1" w:rsidR="00DA3710" w:rsidRDefault="00DA3710" w:rsidP="00DA3710">
      <w:pPr>
        <w:pStyle w:val="berschrift3"/>
      </w:pPr>
      <w:bookmarkStart w:id="10" w:name="_Toc79275089"/>
      <w:r>
        <w:lastRenderedPageBreak/>
        <w:t>2.1.2 Registers</w:t>
      </w:r>
      <w:bookmarkEnd w:id="10"/>
    </w:p>
    <w:p w14:paraId="765C2431" w14:textId="442FE2D7" w:rsidR="00D5304D" w:rsidRDefault="00D5304D" w:rsidP="00D5304D">
      <w:r>
        <w:t>The register bank consists of 16 8 bit register. These are separated to user and kernel registers. User registers are:</w:t>
      </w:r>
    </w:p>
    <w:p w14:paraId="0F06075D" w14:textId="35F3E292" w:rsidR="00D5304D" w:rsidRDefault="00D5304D" w:rsidP="00D5304D">
      <w:pPr>
        <w:pStyle w:val="Listenabsatz"/>
        <w:numPr>
          <w:ilvl w:val="0"/>
          <w:numId w:val="2"/>
        </w:numPr>
      </w:pPr>
      <w:r>
        <w:t>1 Accumulator register (which is a universal register and only called accu because of historic reasons)</w:t>
      </w:r>
    </w:p>
    <w:p w14:paraId="11452252" w14:textId="38FDF337" w:rsidR="00D5304D" w:rsidRDefault="00D5304D" w:rsidP="00D5304D">
      <w:pPr>
        <w:pStyle w:val="Listenabsatz"/>
        <w:numPr>
          <w:ilvl w:val="0"/>
          <w:numId w:val="2"/>
        </w:numPr>
      </w:pPr>
      <w:r>
        <w:t>2 ALU source registers A8 and B8</w:t>
      </w:r>
    </w:p>
    <w:p w14:paraId="01686A36" w14:textId="7C1E1E14" w:rsidR="00D5304D" w:rsidRDefault="00D5304D" w:rsidP="00D5304D">
      <w:pPr>
        <w:pStyle w:val="Listenabsatz"/>
        <w:numPr>
          <w:ilvl w:val="0"/>
          <w:numId w:val="2"/>
        </w:numPr>
      </w:pPr>
      <w:r>
        <w:t>5 universal registers</w:t>
      </w:r>
    </w:p>
    <w:p w14:paraId="2A74EC83" w14:textId="281D43AE" w:rsidR="00D5304D" w:rsidRDefault="00D5304D" w:rsidP="00D5304D">
      <w:pPr>
        <w:pStyle w:val="Listenabsatz"/>
        <w:numPr>
          <w:ilvl w:val="0"/>
          <w:numId w:val="2"/>
        </w:numPr>
      </w:pPr>
      <w:r>
        <w:t>2 pointer registers</w:t>
      </w:r>
    </w:p>
    <w:p w14:paraId="594E3392" w14:textId="5B74105E" w:rsidR="00A53E40" w:rsidRDefault="00A53E40" w:rsidP="00D5304D">
      <w:pPr>
        <w:pStyle w:val="Listenabsatz"/>
        <w:numPr>
          <w:ilvl w:val="0"/>
          <w:numId w:val="2"/>
        </w:numPr>
      </w:pPr>
      <w:r>
        <w:t>And 1 status register</w:t>
      </w:r>
    </w:p>
    <w:p w14:paraId="433C139A" w14:textId="11BDE794" w:rsidR="00D5304D" w:rsidRDefault="00D5304D" w:rsidP="00D5304D">
      <w:r>
        <w:t>The kernel registers are:</w:t>
      </w:r>
    </w:p>
    <w:p w14:paraId="3D69CA5F" w14:textId="513AC79F" w:rsidR="00D5304D" w:rsidRDefault="00D5304D" w:rsidP="00D5304D">
      <w:pPr>
        <w:pStyle w:val="Listenabsatz"/>
        <w:numPr>
          <w:ilvl w:val="0"/>
          <w:numId w:val="2"/>
        </w:numPr>
      </w:pPr>
      <w:r>
        <w:t>4 kernel universal registers</w:t>
      </w:r>
    </w:p>
    <w:p w14:paraId="5708FC6C" w14:textId="4D91529B" w:rsidR="00D5304D" w:rsidRDefault="00D5304D" w:rsidP="00D5304D">
      <w:pPr>
        <w:pStyle w:val="Listenabsatz"/>
        <w:numPr>
          <w:ilvl w:val="0"/>
          <w:numId w:val="2"/>
        </w:numPr>
      </w:pPr>
      <w:r>
        <w:t>And 2 interrupt call pointer</w:t>
      </w:r>
      <w:r w:rsidR="0008151E">
        <w:t>s</w:t>
      </w:r>
    </w:p>
    <w:p w14:paraId="24F468A9" w14:textId="5C12A8C8" w:rsidR="003C4D37" w:rsidRDefault="00324CC8" w:rsidP="003C4D37">
      <w:pPr>
        <w:jc w:val="center"/>
      </w:pPr>
      <w:r>
        <w:rPr>
          <w:noProof/>
        </w:rPr>
        <w:drawing>
          <wp:inline distT="0" distB="0" distL="0" distR="0" wp14:anchorId="52E1D89F" wp14:editId="35559DB6">
            <wp:extent cx="5381625" cy="5179339"/>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5">
                      <a:extLst>
                        <a:ext uri="{28A0092B-C50C-407E-A947-70E740481C1C}">
                          <a14:useLocalDpi xmlns:a14="http://schemas.microsoft.com/office/drawing/2010/main" val="0"/>
                        </a:ext>
                      </a:extLst>
                    </a:blip>
                    <a:stretch>
                      <a:fillRect/>
                    </a:stretch>
                  </pic:blipFill>
                  <pic:spPr>
                    <a:xfrm>
                      <a:off x="0" y="0"/>
                      <a:ext cx="5385230" cy="5182808"/>
                    </a:xfrm>
                    <a:prstGeom prst="rect">
                      <a:avLst/>
                    </a:prstGeom>
                  </pic:spPr>
                </pic:pic>
              </a:graphicData>
            </a:graphic>
          </wp:inline>
        </w:drawing>
      </w:r>
    </w:p>
    <w:p w14:paraId="66914029" w14:textId="70C9E582" w:rsidR="00A53E40" w:rsidRDefault="00311F19" w:rsidP="00311F19">
      <w:r>
        <w:t xml:space="preserve">The RX 8 Lepton blocks all kernel register </w:t>
      </w:r>
      <w:r w:rsidR="00A53E40">
        <w:t>operations if the CPU runs in user mode. All registers are usable in kernel mode. Aside from that all registers can be stored to/loaded from without limitations (except for the status register).</w:t>
      </w:r>
      <w:r w:rsidR="00B640C6">
        <w:t xml:space="preserve"> The pointer register </w:t>
      </w:r>
      <w:r w:rsidR="001703EC">
        <w:t>is</w:t>
      </w:r>
      <w:r w:rsidR="00B640C6">
        <w:t xml:space="preserve"> used to address the RAM via the MMU and to jump/branch. The interrupt call pointer gets address</w:t>
      </w:r>
      <w:r w:rsidR="001703EC">
        <w:t>es</w:t>
      </w:r>
      <w:r w:rsidR="00B640C6">
        <w:t xml:space="preserve"> during the start of an interrupt to jump back after the interrupt was </w:t>
      </w:r>
      <w:r w:rsidR="001703EC">
        <w:t>handled</w:t>
      </w:r>
      <w:r w:rsidR="00B640C6">
        <w:t>.</w:t>
      </w:r>
      <w:r w:rsidR="000B18BC">
        <w:t xml:space="preserve"> Since the RX 8 does not have a hardware stack nor functions to actively support a software stack it has 4 kernel universal register to make task switching possible.</w:t>
      </w:r>
    </w:p>
    <w:p w14:paraId="306E738F" w14:textId="7FF28FCD" w:rsidR="00B640C6" w:rsidRDefault="00B640C6" w:rsidP="00B640C6">
      <w:pPr>
        <w:pStyle w:val="berschrift3"/>
      </w:pPr>
      <w:bookmarkStart w:id="11" w:name="_Toc79275090"/>
      <w:r>
        <w:lastRenderedPageBreak/>
        <w:t>2.1.3 Counter</w:t>
      </w:r>
      <w:bookmarkEnd w:id="11"/>
    </w:p>
    <w:p w14:paraId="513ABEE5" w14:textId="7C8A1CD2" w:rsidR="00DB3531" w:rsidRDefault="001F3FDC" w:rsidP="00B640C6">
      <w:r>
        <w:t>The counter consists of a simple register which holds the address of the actual/next operation</w:t>
      </w:r>
      <w:r w:rsidR="0008151E">
        <w:t xml:space="preserve"> and an adder unit</w:t>
      </w:r>
      <w:r>
        <w:t xml:space="preserve">. It can be set during branches/jumps, </w:t>
      </w:r>
      <w:r w:rsidR="00DB3531">
        <w:t>interrupts,</w:t>
      </w:r>
      <w:r>
        <w:t xml:space="preserve"> and returns from interrupts.</w:t>
      </w:r>
      <w:r w:rsidR="0008151E">
        <w:t xml:space="preserve"> The branch compare unit is in the counter included. It has a pointer bypass for the case if an interrupt occurs during a jump/branch operation.</w:t>
      </w:r>
    </w:p>
    <w:p w14:paraId="5980AC0F" w14:textId="77777777" w:rsidR="0008151E" w:rsidRDefault="0008151E" w:rsidP="00B640C6"/>
    <w:p w14:paraId="63E0E9A9" w14:textId="1C76B1C4" w:rsidR="00B640C6" w:rsidRDefault="00B640C6" w:rsidP="00B640C6">
      <w:pPr>
        <w:pStyle w:val="berschrift3"/>
      </w:pPr>
      <w:bookmarkStart w:id="12" w:name="_Toc79275091"/>
      <w:r>
        <w:t>2.1.4 CU</w:t>
      </w:r>
      <w:bookmarkEnd w:id="12"/>
    </w:p>
    <w:p w14:paraId="108E7A6E" w14:textId="1DD743C0" w:rsidR="00B640C6" w:rsidRDefault="00D51EDA" w:rsidP="00B640C6">
      <w:r>
        <w:t>The CU consists of an operation register (which holds the actual operation), a</w:t>
      </w:r>
      <w:r w:rsidR="00117F97">
        <w:t>n</w:t>
      </w:r>
      <w:r>
        <w:t xml:space="preserve"> operation decoder in form </w:t>
      </w:r>
      <w:r w:rsidR="00C34842">
        <w:t xml:space="preserve">of </w:t>
      </w:r>
      <w:r>
        <w:t>an ROM module, a toggle register to generate two clock signals and a mode register unit</w:t>
      </w:r>
      <w:r w:rsidR="00CD2C39">
        <w:t xml:space="preserve">. The mode registers have some weird logic on the left side which is used to </w:t>
      </w:r>
      <w:r w:rsidR="00C05D76">
        <w:t>automatically set</w:t>
      </w:r>
      <w:r w:rsidR="00CD2C39">
        <w:t xml:space="preserve"> the modes if an interrupt occurs.</w:t>
      </w:r>
    </w:p>
    <w:p w14:paraId="4EB14C19" w14:textId="77777777" w:rsidR="00D51EDA" w:rsidRPr="00B640C6" w:rsidRDefault="00D51EDA" w:rsidP="00B640C6"/>
    <w:p w14:paraId="4A785CA7" w14:textId="78E061D1" w:rsidR="00A53E40" w:rsidRDefault="00A53E40" w:rsidP="00A53E40">
      <w:pPr>
        <w:pStyle w:val="berschrift3"/>
      </w:pPr>
      <w:bookmarkStart w:id="13" w:name="_Toc79275092"/>
      <w:r>
        <w:t>2.1.</w:t>
      </w:r>
      <w:r w:rsidR="00B640C6">
        <w:t>5</w:t>
      </w:r>
      <w:r>
        <w:t xml:space="preserve"> RAM</w:t>
      </w:r>
      <w:bookmarkEnd w:id="13"/>
    </w:p>
    <w:p w14:paraId="7C2DD766" w14:textId="5FD1FA3C" w:rsidR="00B640C6" w:rsidRDefault="00A53E40" w:rsidP="00A53E40">
      <w:r>
        <w:t xml:space="preserve">Not much to say here. It is a 16 </w:t>
      </w:r>
      <w:r w:rsidR="000673B7">
        <w:t>M</w:t>
      </w:r>
      <w:r>
        <w:t>byte RAM module with separate busses for store and load. It gets the address from the MMU</w:t>
      </w:r>
      <w:r w:rsidR="00B640C6">
        <w:t xml:space="preserve"> and get/send data from/to the register.</w:t>
      </w:r>
    </w:p>
    <w:p w14:paraId="6EC3483B" w14:textId="54B7051B" w:rsidR="00C05D76" w:rsidRDefault="00C05D76" w:rsidP="00A53E40"/>
    <w:p w14:paraId="0C4BB873" w14:textId="607BD30F" w:rsidR="00C05D76" w:rsidRDefault="00C05D76" w:rsidP="00C05D76">
      <w:pPr>
        <w:pStyle w:val="berschrift3"/>
      </w:pPr>
      <w:bookmarkStart w:id="14" w:name="_Toc79275093"/>
      <w:r>
        <w:t>2.1.6 Interrupt controller</w:t>
      </w:r>
      <w:bookmarkEnd w:id="14"/>
    </w:p>
    <w:p w14:paraId="518D99BF" w14:textId="7E5F3642" w:rsidR="00440974" w:rsidRDefault="00AE7899" w:rsidP="00C11431">
      <w:r>
        <w:t xml:space="preserve">The IC is basically a register bank with 32 16 bit registers for 32 different interrupts. </w:t>
      </w:r>
      <w:r w:rsidR="00075674">
        <w:t xml:space="preserve">16 are reserved for the 16 external modules and the other 16 are for internal purposes (timer and software) </w:t>
      </w:r>
      <w:r>
        <w:t>They hold a</w:t>
      </w:r>
      <w:r w:rsidR="00440974">
        <w:t>n</w:t>
      </w:r>
      <w:r>
        <w:t xml:space="preserve"> address with the interrupt handler in the ROM and force the register bank to store the actual counter value in the interrupt call pointer. If two interrupts are fired, then the one with the lowest </w:t>
      </w:r>
      <w:r w:rsidR="00285656">
        <w:t xml:space="preserve">priority/interrupt number </w:t>
      </w:r>
      <w:r>
        <w:t xml:space="preserve">will be processed. This is handled with an </w:t>
      </w:r>
      <w:r w:rsidR="00440974">
        <w:t>“daisy chain” which is set to high if a module wants to send an interrupt to CPU. The modules/interrupt sources with a lower priority must detect it and hold their interrupt number and additional value until the other interrupt is handled and the CPU can receive an interrupt again. All interrupts can be masked with a CPU mode</w:t>
      </w:r>
      <w:r w:rsidR="00463501">
        <w:t xml:space="preserve"> flag</w:t>
      </w:r>
      <w:r w:rsidR="00274025">
        <w:t xml:space="preserve"> (except the mode violation interrupt)</w:t>
      </w:r>
      <w:r w:rsidR="00D43C42">
        <w:t>.</w:t>
      </w:r>
    </w:p>
    <w:p w14:paraId="42959968" w14:textId="7347D2E5" w:rsidR="00440974" w:rsidRDefault="00440974" w:rsidP="00C11431">
      <w:r>
        <w:t>In the IC included is a timer interrupt which can be set/reset with the CPU mode</w:t>
      </w:r>
      <w:r w:rsidR="00D43C42">
        <w:t xml:space="preserve"> flag</w:t>
      </w:r>
      <w:r>
        <w:t>. The timer compare value can be set with an operation in kernel mode.</w:t>
      </w:r>
    </w:p>
    <w:p w14:paraId="102C83C8" w14:textId="0A602CB0" w:rsidR="00C05D76" w:rsidRDefault="00D43C42" w:rsidP="00D43C42">
      <w:pPr>
        <w:jc w:val="center"/>
      </w:pPr>
      <w:r>
        <w:rPr>
          <w:noProof/>
        </w:rPr>
        <w:drawing>
          <wp:inline distT="0" distB="0" distL="0" distR="0" wp14:anchorId="77FC1185" wp14:editId="105E5D11">
            <wp:extent cx="5039900" cy="3276600"/>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9789" cy="3315536"/>
                    </a:xfrm>
                    <a:prstGeom prst="rect">
                      <a:avLst/>
                    </a:prstGeom>
                  </pic:spPr>
                </pic:pic>
              </a:graphicData>
            </a:graphic>
          </wp:inline>
        </w:drawing>
      </w:r>
    </w:p>
    <w:p w14:paraId="2CBD2F6B" w14:textId="269F1735" w:rsidR="00A53E40" w:rsidRDefault="00C05D76" w:rsidP="00D258EB">
      <w:pPr>
        <w:pStyle w:val="berschrift3"/>
      </w:pPr>
      <w:bookmarkStart w:id="15" w:name="_Toc79275094"/>
      <w:r>
        <w:lastRenderedPageBreak/>
        <w:t>2.1.7 Memory management unit</w:t>
      </w:r>
      <w:bookmarkEnd w:id="15"/>
    </w:p>
    <w:p w14:paraId="5F798704" w14:textId="301AAD1B" w:rsidR="00A27680" w:rsidRPr="00D43C42" w:rsidRDefault="00D43C42" w:rsidP="00D43C42">
      <w:r>
        <w:t xml:space="preserve">The MMU holds 2 RAM modules which are </w:t>
      </w:r>
      <w:r w:rsidR="001065C1">
        <w:t>the TLBs for the ROM and RAM. They hold the translation values from virtual to physical addresses</w:t>
      </w:r>
      <w:r w:rsidR="00214CD4">
        <w:t xml:space="preserve"> and can be bypassed with the TLB CPU mode flag.</w:t>
      </w:r>
      <w:r w:rsidR="00AF07D5">
        <w:t xml:space="preserve"> The offset is static at 8 bit which means that each page is 256 bytes large. Both TLBs have 256 entries for 16 bit</w:t>
      </w:r>
      <w:r w:rsidR="00A96712">
        <w:t xml:space="preserve"> “direct virtual”</w:t>
      </w:r>
      <w:r w:rsidR="00AF07D5">
        <w:t xml:space="preserve"> addressing, but they can output a 24 bit address thanks to 16 bit entries. Each entry can/must be set directly with</w:t>
      </w:r>
      <w:r w:rsidR="00C21D4A">
        <w:t xml:space="preserve"> the pointers and</w:t>
      </w:r>
      <w:r w:rsidR="00AF07D5">
        <w:t xml:space="preserve"> one register which holds the target entry </w:t>
      </w:r>
      <w:r w:rsidR="00C21D4A">
        <w:t>address.</w:t>
      </w:r>
    </w:p>
    <w:p w14:paraId="65FBBC45" w14:textId="0572A140" w:rsidR="00D258EB" w:rsidRDefault="00D258EB" w:rsidP="00D258EB"/>
    <w:p w14:paraId="4FB57239" w14:textId="45501DD0" w:rsidR="00484AD1" w:rsidRDefault="00D258EB" w:rsidP="00D54D67">
      <w:pPr>
        <w:pStyle w:val="berschrift2"/>
      </w:pPr>
      <w:bookmarkStart w:id="16" w:name="_Toc79275095"/>
      <w:r>
        <w:t xml:space="preserve">2.2 </w:t>
      </w:r>
      <w:r w:rsidR="00D746C0">
        <w:t>Bus and Modules</w:t>
      </w:r>
      <w:bookmarkEnd w:id="16"/>
    </w:p>
    <w:p w14:paraId="237DCA9F" w14:textId="448508C2" w:rsidR="00E31132" w:rsidRDefault="00E31132" w:rsidP="003C2464">
      <w:pPr>
        <w:pStyle w:val="berschrift3"/>
      </w:pPr>
      <w:bookmarkStart w:id="17" w:name="_Toc79275096"/>
      <w:r>
        <w:t>2.2.1 Bus</w:t>
      </w:r>
      <w:bookmarkEnd w:id="17"/>
    </w:p>
    <w:p w14:paraId="104F348A" w14:textId="2EE02449" w:rsidR="00D54D67" w:rsidRDefault="00EC037D" w:rsidP="00E31132">
      <w:r>
        <w:t>The external bus system is a not DMA ready event-based communication line. The CPU can directly send a 16 bit value to one of 16 different modules at a time. On the other side modules can send 16 bit data to the CPU via the interrupt system.</w:t>
      </w:r>
      <w:r w:rsidR="00674AF7">
        <w:t xml:space="preserve"> For that the modules must be capable to hold the</w:t>
      </w:r>
      <w:r w:rsidR="003E4CBF">
        <w:t>ir</w:t>
      </w:r>
      <w:r w:rsidR="00674AF7">
        <w:t xml:space="preserve"> interrupt request if the CPU sends the “interrupt masked” </w:t>
      </w:r>
      <w:r w:rsidR="004752D0">
        <w:t>signal</w:t>
      </w:r>
      <w:r w:rsidR="009379E0">
        <w:t>.</w:t>
      </w:r>
      <w:r w:rsidR="003E4CBF">
        <w:t xml:space="preserve"> And they must use the daisy chain: if no other module/internal interrupt is fired then the module must send a signal to the daisy chain to inform and block interrupt requests from modules with lower priority.</w:t>
      </w:r>
    </w:p>
    <w:p w14:paraId="09778968" w14:textId="77777777" w:rsidR="00EC037D" w:rsidRPr="00E31132" w:rsidRDefault="00EC037D" w:rsidP="00E31132"/>
    <w:p w14:paraId="3662ADEA" w14:textId="4D14A62E" w:rsidR="00484AD1" w:rsidRDefault="00484AD1" w:rsidP="00484AD1">
      <w:pPr>
        <w:pStyle w:val="berschrift3"/>
      </w:pPr>
      <w:bookmarkStart w:id="18" w:name="_Toc79275097"/>
      <w:r>
        <w:t>2.2.</w:t>
      </w:r>
      <w:r w:rsidR="007E7104">
        <w:t>2</w:t>
      </w:r>
      <w:r>
        <w:t xml:space="preserve"> Keyboard</w:t>
      </w:r>
      <w:bookmarkEnd w:id="18"/>
    </w:p>
    <w:p w14:paraId="642F3674" w14:textId="0F77FBC3" w:rsidR="00484AD1" w:rsidRDefault="003310CD" w:rsidP="00484AD1">
      <w:r>
        <w:t xml:space="preserve">The Keyboard is a read only module at the address 0x00 and with the interrupt number 0x00. </w:t>
      </w:r>
      <w:r w:rsidR="00425323">
        <w:t>If a character is typed into the keyboard, it will send a</w:t>
      </w:r>
      <w:r w:rsidR="005C69F8">
        <w:t>n</w:t>
      </w:r>
      <w:r w:rsidR="00425323">
        <w:t xml:space="preserve"> interrupt request with that character coded in ASCI to the CPU. </w:t>
      </w:r>
      <w:r>
        <w:t>It can be used for basic human interactions with the computer.</w:t>
      </w:r>
    </w:p>
    <w:p w14:paraId="5C123F06" w14:textId="77777777" w:rsidR="003310CD" w:rsidRDefault="003310CD" w:rsidP="00484AD1"/>
    <w:p w14:paraId="40D678BC" w14:textId="7BF8DDE5" w:rsidR="00484AD1" w:rsidRDefault="00484AD1" w:rsidP="00484AD1">
      <w:pPr>
        <w:pStyle w:val="berschrift3"/>
      </w:pPr>
      <w:bookmarkStart w:id="19" w:name="_Toc79275098"/>
      <w:r>
        <w:t>2.2.</w:t>
      </w:r>
      <w:r w:rsidR="007E7104">
        <w:t>3</w:t>
      </w:r>
      <w:r>
        <w:t xml:space="preserve"> Terminal</w:t>
      </w:r>
      <w:bookmarkEnd w:id="19"/>
    </w:p>
    <w:p w14:paraId="34C6D74A" w14:textId="78F55576" w:rsidR="00484AD1" w:rsidRDefault="003310CD" w:rsidP="00484AD1">
      <w:r>
        <w:t>The Terminal is a write only module with the address 0x02. It can output</w:t>
      </w:r>
      <w:r w:rsidR="00425323">
        <w:t xml:space="preserve"> human readable</w:t>
      </w:r>
      <w:r>
        <w:t xml:space="preserve"> </w:t>
      </w:r>
      <w:r w:rsidR="00425323">
        <w:t>ASCI characters.</w:t>
      </w:r>
    </w:p>
    <w:p w14:paraId="34C3B7AE" w14:textId="77777777" w:rsidR="003310CD" w:rsidRDefault="003310CD" w:rsidP="00484AD1"/>
    <w:p w14:paraId="250FB87F" w14:textId="656DE98A" w:rsidR="00484AD1" w:rsidRDefault="00484AD1" w:rsidP="00484AD1">
      <w:pPr>
        <w:pStyle w:val="berschrift3"/>
      </w:pPr>
      <w:bookmarkStart w:id="20" w:name="_Toc79275099"/>
      <w:r>
        <w:t>2.2.</w:t>
      </w:r>
      <w:r w:rsidR="007E7104">
        <w:t>4</w:t>
      </w:r>
      <w:r>
        <w:t xml:space="preserve"> The not-a</w:t>
      </w:r>
      <w:r w:rsidR="00CB4FE5">
        <w:t>n</w:t>
      </w:r>
      <w:r>
        <w:t>-IDE-controller</w:t>
      </w:r>
      <w:bookmarkEnd w:id="20"/>
    </w:p>
    <w:p w14:paraId="4498E2B5" w14:textId="7CCE6F2A" w:rsidR="00606EC6" w:rsidRDefault="00606EC6" w:rsidP="00606EC6">
      <w:r>
        <w:t>The not-a</w:t>
      </w:r>
      <w:r w:rsidR="00CB4FE5">
        <w:t>n</w:t>
      </w:r>
      <w:r>
        <w:t>-IDE-controller is an external memory module at address 0x04. It has a small register bank to set up the target address and the data. You can set these, store data into the RAM module and load data (via an operation that told the IDE to load the data at address X and send it with an interrupt)</w:t>
      </w:r>
      <w:r w:rsidR="0002421D">
        <w:t>. Its size is 16M words with 16 bit each</w:t>
      </w:r>
      <w:r>
        <w:t>. However, there are some problems:</w:t>
      </w:r>
    </w:p>
    <w:p w14:paraId="5107B0B2" w14:textId="1273884E" w:rsidR="00606EC6" w:rsidRDefault="00606EC6" w:rsidP="00606EC6">
      <w:pPr>
        <w:pStyle w:val="Listenabsatz"/>
        <w:numPr>
          <w:ilvl w:val="0"/>
          <w:numId w:val="2"/>
        </w:numPr>
      </w:pPr>
      <w:r>
        <w:t>It</w:t>
      </w:r>
      <w:r w:rsidR="000B48FC">
        <w:t xml:space="preserve"> can</w:t>
      </w:r>
      <w:r>
        <w:t xml:space="preserve"> store</w:t>
      </w:r>
      <w:r w:rsidR="0002421D">
        <w:t xml:space="preserve"> ONLY</w:t>
      </w:r>
      <w:r>
        <w:t xml:space="preserve"> 16 bit values</w:t>
      </w:r>
    </w:p>
    <w:p w14:paraId="08D40743" w14:textId="59069855" w:rsidR="00606EC6" w:rsidRDefault="00606EC6" w:rsidP="00606EC6">
      <w:pPr>
        <w:pStyle w:val="Listenabsatz"/>
        <w:numPr>
          <w:ilvl w:val="0"/>
          <w:numId w:val="2"/>
        </w:numPr>
      </w:pPr>
      <w:r>
        <w:t>It cannot be used as program</w:t>
      </w:r>
      <w:r w:rsidR="00952B58">
        <w:t>/operation source</w:t>
      </w:r>
      <w:r>
        <w:t xml:space="preserve"> memory</w:t>
      </w:r>
      <w:r w:rsidR="00021A0E">
        <w:t xml:space="preserve"> (only as data source memory)</w:t>
      </w:r>
    </w:p>
    <w:p w14:paraId="4611A665" w14:textId="6898B4E6" w:rsidR="00606EC6" w:rsidRDefault="00606EC6" w:rsidP="00606EC6">
      <w:pPr>
        <w:pStyle w:val="Listenabsatz"/>
        <w:numPr>
          <w:ilvl w:val="0"/>
          <w:numId w:val="2"/>
        </w:numPr>
      </w:pPr>
      <w:r>
        <w:t>It is extreme slow to set up, store and load data</w:t>
      </w:r>
    </w:p>
    <w:p w14:paraId="4560B7DE" w14:textId="3BBF6CE8" w:rsidR="00606EC6" w:rsidRPr="00606EC6" w:rsidRDefault="00606EC6" w:rsidP="00606EC6">
      <w:r>
        <w:t>The original thought behind the module was to enable self programing to some sort. Since it is too slow to write something more than a program adding some numbers this idea was dumped</w:t>
      </w:r>
      <w:r w:rsidR="003C1FD0">
        <w:t xml:space="preserve"> (sorry)</w:t>
      </w:r>
      <w:r>
        <w:t>.</w:t>
      </w:r>
    </w:p>
    <w:p w14:paraId="34629522" w14:textId="44FFF837" w:rsidR="00606EC6" w:rsidRPr="0070293A" w:rsidRDefault="00F50D80" w:rsidP="00F50D80">
      <w:pPr>
        <w:jc w:val="left"/>
      </w:pPr>
      <w:r>
        <w:br w:type="page"/>
      </w:r>
    </w:p>
    <w:p w14:paraId="3D1CE781" w14:textId="1C5703E6" w:rsidR="00D746C0" w:rsidRDefault="00C81AA7" w:rsidP="00C81AA7">
      <w:pPr>
        <w:pStyle w:val="berschrift1"/>
      </w:pPr>
      <w:bookmarkStart w:id="21" w:name="_Toc79275100"/>
      <w:r>
        <w:lastRenderedPageBreak/>
        <w:t>3. Basics of programming</w:t>
      </w:r>
      <w:r w:rsidR="00747731">
        <w:t xml:space="preserve"> and operations</w:t>
      </w:r>
      <w:bookmarkEnd w:id="21"/>
    </w:p>
    <w:p w14:paraId="4A74957B" w14:textId="4F2CBD87" w:rsidR="00CE2652" w:rsidRPr="00CE2652" w:rsidRDefault="00CE2652" w:rsidP="00477B9B">
      <w:pPr>
        <w:pStyle w:val="berschrift2"/>
      </w:pPr>
      <w:bookmarkStart w:id="22" w:name="_Toc79275101"/>
      <w:r>
        <w:t xml:space="preserve">3.1 </w:t>
      </w:r>
      <w:r w:rsidR="00367EA1">
        <w:t xml:space="preserve">“Variables” and </w:t>
      </w:r>
      <w:r>
        <w:t>Values</w:t>
      </w:r>
      <w:bookmarkEnd w:id="22"/>
    </w:p>
    <w:p w14:paraId="4C02C7DB" w14:textId="6BBE71D2" w:rsidR="00CE2652" w:rsidRDefault="00367EA1" w:rsidP="00CE2652">
      <w:r>
        <w:t>If you have ever program with an “normal” programming language you should know that you can define variables, set them to a specific value and use them in calculations, if-then-else operations and more. A variable definition is just an abstraction layer above the physical address. The compiler handles the address for the variable when it should be loaded and when saved. In assembler you need to do it yourself: you cannot define variables or just let them handle by any sort of compile</w:t>
      </w:r>
      <w:r w:rsidR="005C3452">
        <w:t>r</w:t>
      </w:r>
      <w:r>
        <w:t>.</w:t>
      </w:r>
      <w:r w:rsidR="005C3452">
        <w:t xml:space="preserve"> </w:t>
      </w:r>
      <w:r w:rsidR="0046608C">
        <w:t>However, that is not a problem:</w:t>
      </w:r>
    </w:p>
    <w:tbl>
      <w:tblPr>
        <w:tblStyle w:val="Tabellenraster"/>
        <w:tblW w:w="0" w:type="auto"/>
        <w:tblLook w:val="04A0" w:firstRow="1" w:lastRow="0" w:firstColumn="1" w:lastColumn="0" w:noHBand="0" w:noVBand="1"/>
      </w:tblPr>
      <w:tblGrid>
        <w:gridCol w:w="1812"/>
        <w:gridCol w:w="1812"/>
        <w:gridCol w:w="1812"/>
        <w:gridCol w:w="1813"/>
        <w:gridCol w:w="1813"/>
      </w:tblGrid>
      <w:tr w:rsidR="0046608C" w14:paraId="0794D8C2" w14:textId="77777777" w:rsidTr="0046608C">
        <w:tc>
          <w:tcPr>
            <w:tcW w:w="1812" w:type="dxa"/>
          </w:tcPr>
          <w:p w14:paraId="2AB0A9EE" w14:textId="386231C6" w:rsidR="0046608C" w:rsidRDefault="0046608C" w:rsidP="00CE2652">
            <w:r>
              <w:t>OP-</w:t>
            </w:r>
            <w:r w:rsidR="00AE1AA1">
              <w:t>Address</w:t>
            </w:r>
          </w:p>
        </w:tc>
        <w:tc>
          <w:tcPr>
            <w:tcW w:w="1812" w:type="dxa"/>
          </w:tcPr>
          <w:p w14:paraId="5673D298" w14:textId="7E67F835" w:rsidR="0046608C" w:rsidRDefault="0046608C" w:rsidP="00CE2652">
            <w:r>
              <w:t>0x00</w:t>
            </w:r>
          </w:p>
        </w:tc>
        <w:tc>
          <w:tcPr>
            <w:tcW w:w="1812" w:type="dxa"/>
          </w:tcPr>
          <w:p w14:paraId="346307D5" w14:textId="379F6588" w:rsidR="0046608C" w:rsidRDefault="0046608C" w:rsidP="00CE2652">
            <w:r>
              <w:t>0x01</w:t>
            </w:r>
          </w:p>
        </w:tc>
        <w:tc>
          <w:tcPr>
            <w:tcW w:w="1813" w:type="dxa"/>
          </w:tcPr>
          <w:p w14:paraId="56303E75" w14:textId="7667B2B3" w:rsidR="0046608C" w:rsidRDefault="0046608C" w:rsidP="00CE2652">
            <w:r>
              <w:t>0x02</w:t>
            </w:r>
          </w:p>
        </w:tc>
        <w:tc>
          <w:tcPr>
            <w:tcW w:w="1813" w:type="dxa"/>
          </w:tcPr>
          <w:p w14:paraId="13D904AB" w14:textId="0A0E3186" w:rsidR="0046608C" w:rsidRDefault="0046608C" w:rsidP="00CE2652">
            <w:r>
              <w:t>0x03</w:t>
            </w:r>
          </w:p>
        </w:tc>
      </w:tr>
      <w:tr w:rsidR="0046608C" w14:paraId="0A2C59F7" w14:textId="77777777" w:rsidTr="0046608C">
        <w:tc>
          <w:tcPr>
            <w:tcW w:w="1812" w:type="dxa"/>
          </w:tcPr>
          <w:p w14:paraId="744C4CA3" w14:textId="68CF553B" w:rsidR="0046608C" w:rsidRDefault="0046608C" w:rsidP="00CE2652">
            <w:r>
              <w:t>0x00</w:t>
            </w:r>
          </w:p>
        </w:tc>
        <w:tc>
          <w:tcPr>
            <w:tcW w:w="1812" w:type="dxa"/>
          </w:tcPr>
          <w:p w14:paraId="2E24F1F7" w14:textId="37875392" w:rsidR="0046608C" w:rsidRDefault="0046608C" w:rsidP="00CE2652">
            <w:r>
              <w:t>1ef0</w:t>
            </w:r>
          </w:p>
        </w:tc>
        <w:tc>
          <w:tcPr>
            <w:tcW w:w="1812" w:type="dxa"/>
          </w:tcPr>
          <w:p w14:paraId="5A63682C" w14:textId="07A8D992" w:rsidR="0046608C" w:rsidRDefault="0046608C" w:rsidP="00CE2652">
            <w:r>
              <w:t>1de1</w:t>
            </w:r>
          </w:p>
        </w:tc>
        <w:tc>
          <w:tcPr>
            <w:tcW w:w="1813" w:type="dxa"/>
          </w:tcPr>
          <w:p w14:paraId="32A038DA" w14:textId="07F9BD05" w:rsidR="0046608C" w:rsidRDefault="0046608C" w:rsidP="00CE2652">
            <w:r>
              <w:t>1422</w:t>
            </w:r>
          </w:p>
        </w:tc>
        <w:tc>
          <w:tcPr>
            <w:tcW w:w="1813" w:type="dxa"/>
          </w:tcPr>
          <w:p w14:paraId="47B1C701" w14:textId="236D10EC" w:rsidR="0046608C" w:rsidRDefault="0046608C" w:rsidP="00CE2652">
            <w:r>
              <w:t>1763</w:t>
            </w:r>
          </w:p>
        </w:tc>
      </w:tr>
      <w:tr w:rsidR="0046608C" w14:paraId="1FD198A4" w14:textId="77777777" w:rsidTr="0046608C">
        <w:tc>
          <w:tcPr>
            <w:tcW w:w="1812" w:type="dxa"/>
          </w:tcPr>
          <w:p w14:paraId="4DA4CAA3" w14:textId="76730361" w:rsidR="0046608C" w:rsidRDefault="00CD07E0" w:rsidP="00CE2652">
            <w:r>
              <w:t>0x04</w:t>
            </w:r>
          </w:p>
        </w:tc>
        <w:tc>
          <w:tcPr>
            <w:tcW w:w="1812" w:type="dxa"/>
          </w:tcPr>
          <w:p w14:paraId="45FEBBA3" w14:textId="6256AABE" w:rsidR="0046608C" w:rsidRDefault="0046608C" w:rsidP="00CE2652">
            <w:r>
              <w:t>18a4</w:t>
            </w:r>
          </w:p>
        </w:tc>
        <w:tc>
          <w:tcPr>
            <w:tcW w:w="1812" w:type="dxa"/>
          </w:tcPr>
          <w:p w14:paraId="58712FAF" w14:textId="245463AA" w:rsidR="0046608C" w:rsidRDefault="0046608C" w:rsidP="00CE2652">
            <w:r>
              <w:t>1835</w:t>
            </w:r>
          </w:p>
        </w:tc>
        <w:tc>
          <w:tcPr>
            <w:tcW w:w="1813" w:type="dxa"/>
          </w:tcPr>
          <w:p w14:paraId="093F33C1" w14:textId="3CDB0CB6" w:rsidR="0046608C" w:rsidRDefault="0046608C" w:rsidP="00CE2652">
            <w:r>
              <w:t>1f96</w:t>
            </w:r>
          </w:p>
        </w:tc>
        <w:tc>
          <w:tcPr>
            <w:tcW w:w="1813" w:type="dxa"/>
          </w:tcPr>
          <w:p w14:paraId="58B12B29" w14:textId="50D19CEC" w:rsidR="0046608C" w:rsidRDefault="0046608C" w:rsidP="00CE2652">
            <w:r>
              <w:t>1c27</w:t>
            </w:r>
          </w:p>
        </w:tc>
      </w:tr>
    </w:tbl>
    <w:p w14:paraId="50BCE813" w14:textId="35558A43" w:rsidR="0046608C" w:rsidRDefault="0046608C" w:rsidP="00CE2652"/>
    <w:p w14:paraId="5D9173A5" w14:textId="0D71A75C" w:rsidR="00D20262" w:rsidRDefault="00DB5908" w:rsidP="00CE2652">
      <w:r>
        <w:t>We have 8 universal register and 2 pointer register</w:t>
      </w:r>
      <w:r w:rsidR="000B2D71">
        <w:t>s</w:t>
      </w:r>
      <w:r>
        <w:t>. We only need to remember which register holds which variable. But there are some concessions: the first one is, that register 1 and 2 are ALU source registers and if we need to calculate something then we must store them somewhere else. The second is, that we can only store 6 variables effectively which is not enough for some more complex programs.</w:t>
      </w:r>
      <w:r w:rsidR="00820968">
        <w:t xml:space="preserve"> But this is not a problem…</w:t>
      </w:r>
    </w:p>
    <w:p w14:paraId="6C42315A" w14:textId="426C4195" w:rsidR="00D20262" w:rsidRDefault="00D20262" w:rsidP="00CE2652"/>
    <w:p w14:paraId="4E1CBC95" w14:textId="26583FE0" w:rsidR="00D20262" w:rsidRDefault="00D20262" w:rsidP="006C675F">
      <w:pPr>
        <w:pStyle w:val="berschrift2"/>
      </w:pPr>
      <w:bookmarkStart w:id="23" w:name="_Toc79275102"/>
      <w:r>
        <w:t>3.2 The RAM</w:t>
      </w:r>
      <w:bookmarkEnd w:id="23"/>
    </w:p>
    <w:p w14:paraId="2DA60714" w14:textId="57DB3B17" w:rsidR="00CD07E0" w:rsidRDefault="00820968" w:rsidP="00CE2652">
      <w:r>
        <w:t>W</w:t>
      </w:r>
      <w:r w:rsidR="00DB5908">
        <w:t>e have MUCH more space to store values. We can send values to and from the RAM which can hold up to 2^24 values (which are 16.777.216 values)!</w:t>
      </w:r>
      <w:r w:rsidR="008535A9">
        <w:t xml:space="preserve"> More </w:t>
      </w:r>
      <w:r w:rsidR="00BB0611">
        <w:t>than</w:t>
      </w:r>
      <w:r w:rsidR="008535A9">
        <w:t xml:space="preserve"> enough even for a whole operation system and some processes. But how can we use this giant value storage?</w:t>
      </w:r>
      <w:r w:rsidR="00BA7004">
        <w:t xml:space="preserve"> We need to address it. Each value in the RAM has one unique address with which the value can be load or stored. You can imagine it like a giant list: the first entry is called </w:t>
      </w:r>
      <w:r w:rsidR="00A72BF0">
        <w:t>0x</w:t>
      </w:r>
      <w:r w:rsidR="00BA7004">
        <w:t xml:space="preserve">0, the second </w:t>
      </w:r>
      <w:r w:rsidR="00A72BF0">
        <w:t>0x</w:t>
      </w:r>
      <w:r w:rsidR="00BA7004">
        <w:t xml:space="preserve">1, the third </w:t>
      </w:r>
      <w:r w:rsidR="00A72BF0">
        <w:t>0x</w:t>
      </w:r>
      <w:r w:rsidR="00BA7004">
        <w:t>2 and so on up to 16.777.216</w:t>
      </w:r>
      <w:r w:rsidR="00A72BF0" w:rsidRPr="00A72BF0">
        <w:rPr>
          <w:vertAlign w:val="superscript"/>
        </w:rPr>
        <w:t>th</w:t>
      </w:r>
      <w:r w:rsidR="00A72BF0">
        <w:t xml:space="preserve"> in 0xFFFFFF (do not forget that we talk about the hexadecimal number system since it is simpler then </w:t>
      </w:r>
      <w:r w:rsidR="00AE1AA1">
        <w:t>to program as the binary system especially if we use big address numbers</w:t>
      </w:r>
      <w:r w:rsidR="00A72BF0">
        <w:t>)</w:t>
      </w:r>
      <w:r w:rsidR="00AE1AA1">
        <w:t>.</w:t>
      </w:r>
    </w:p>
    <w:p w14:paraId="456221DB" w14:textId="22BD47C7" w:rsidR="00AE1AA1" w:rsidRDefault="00A72BF0" w:rsidP="00CE2652">
      <w:r>
        <w:t>What we need to do is to set the address where we want to save our values. And for that we need to set the two pointer register</w:t>
      </w:r>
      <w:r w:rsidR="00C34842">
        <w:t>s</w:t>
      </w:r>
      <w:r>
        <w:t xml:space="preserve">. They are merged and form one address for the RAM. If we want to clear our register 1 and </w:t>
      </w:r>
      <w:r w:rsidR="00A36E21">
        <w:t>2,</w:t>
      </w:r>
      <w:r>
        <w:t xml:space="preserve"> we need to choose two RAM addresses (in this example we use the address </w:t>
      </w:r>
      <w:r w:rsidR="00AE1AA1">
        <w:t>0x</w:t>
      </w:r>
      <w:r>
        <w:t xml:space="preserve">0 and </w:t>
      </w:r>
      <w:r w:rsidR="00AE1AA1">
        <w:t>0x</w:t>
      </w:r>
      <w:r>
        <w:t>1).</w:t>
      </w:r>
      <w:r w:rsidR="00AE1AA1">
        <w:t xml:space="preserve"> The pointer registers are C and D with C being the one which holds the lower </w:t>
      </w:r>
      <w:r w:rsidR="00BB0611">
        <w:t>part</w:t>
      </w:r>
      <w:r w:rsidR="00AE1AA1">
        <w:t xml:space="preserve"> of an address and D holding the higher </w:t>
      </w:r>
      <w:r w:rsidR="00BB0611">
        <w:t>one</w:t>
      </w:r>
      <w:r w:rsidR="00AE1AA1">
        <w:t>.</w:t>
      </w:r>
    </w:p>
    <w:tbl>
      <w:tblPr>
        <w:tblStyle w:val="Tabellenraster"/>
        <w:tblW w:w="0" w:type="auto"/>
        <w:tblLook w:val="04A0" w:firstRow="1" w:lastRow="0" w:firstColumn="1" w:lastColumn="0" w:noHBand="0" w:noVBand="1"/>
      </w:tblPr>
      <w:tblGrid>
        <w:gridCol w:w="1812"/>
        <w:gridCol w:w="1812"/>
        <w:gridCol w:w="1812"/>
        <w:gridCol w:w="1813"/>
        <w:gridCol w:w="1813"/>
      </w:tblGrid>
      <w:tr w:rsidR="00AE1AA1" w14:paraId="021D74A8" w14:textId="77777777" w:rsidTr="00AE1AA1">
        <w:tc>
          <w:tcPr>
            <w:tcW w:w="1812" w:type="dxa"/>
          </w:tcPr>
          <w:p w14:paraId="5CFBE364" w14:textId="3BB0A416" w:rsidR="00AE1AA1" w:rsidRDefault="00AE1AA1" w:rsidP="00CE2652">
            <w:r>
              <w:t>OP-Address</w:t>
            </w:r>
          </w:p>
        </w:tc>
        <w:tc>
          <w:tcPr>
            <w:tcW w:w="1812" w:type="dxa"/>
          </w:tcPr>
          <w:p w14:paraId="464F6991" w14:textId="428169D6" w:rsidR="00AE1AA1" w:rsidRDefault="005011B6" w:rsidP="00CE2652">
            <w:r>
              <w:t>0x00</w:t>
            </w:r>
          </w:p>
        </w:tc>
        <w:tc>
          <w:tcPr>
            <w:tcW w:w="1812" w:type="dxa"/>
          </w:tcPr>
          <w:p w14:paraId="6F91AB47" w14:textId="467A79B8" w:rsidR="00AE1AA1" w:rsidRDefault="005011B6" w:rsidP="00CE2652">
            <w:r>
              <w:t>0x01</w:t>
            </w:r>
          </w:p>
        </w:tc>
        <w:tc>
          <w:tcPr>
            <w:tcW w:w="1813" w:type="dxa"/>
          </w:tcPr>
          <w:p w14:paraId="4264A732" w14:textId="7B1B999F" w:rsidR="00AE1AA1" w:rsidRDefault="005011B6" w:rsidP="00CE2652">
            <w:r>
              <w:t>0x02</w:t>
            </w:r>
          </w:p>
        </w:tc>
        <w:tc>
          <w:tcPr>
            <w:tcW w:w="1813" w:type="dxa"/>
          </w:tcPr>
          <w:p w14:paraId="2A6F124A" w14:textId="53F1A524" w:rsidR="00AE1AA1" w:rsidRDefault="005011B6" w:rsidP="00CE2652">
            <w:r>
              <w:t>0x03</w:t>
            </w:r>
          </w:p>
        </w:tc>
      </w:tr>
      <w:tr w:rsidR="00AE1AA1" w14:paraId="057AB60E" w14:textId="77777777" w:rsidTr="00AE1AA1">
        <w:tc>
          <w:tcPr>
            <w:tcW w:w="1812" w:type="dxa"/>
          </w:tcPr>
          <w:p w14:paraId="3F11075B" w14:textId="7419F20D" w:rsidR="00AE1AA1" w:rsidRDefault="005011B6" w:rsidP="00CE2652">
            <w:r>
              <w:t>0x0</w:t>
            </w:r>
            <w:r w:rsidR="00276147">
              <w:t>8</w:t>
            </w:r>
          </w:p>
        </w:tc>
        <w:tc>
          <w:tcPr>
            <w:tcW w:w="1812" w:type="dxa"/>
          </w:tcPr>
          <w:p w14:paraId="0B53FBFD" w14:textId="7EF8A6D6" w:rsidR="00AE1AA1" w:rsidRDefault="005011B6" w:rsidP="00CE2652">
            <w:r>
              <w:t>100c</w:t>
            </w:r>
          </w:p>
        </w:tc>
        <w:tc>
          <w:tcPr>
            <w:tcW w:w="1812" w:type="dxa"/>
          </w:tcPr>
          <w:p w14:paraId="2FF6DFCB" w14:textId="0F9CE7F5" w:rsidR="00AE1AA1" w:rsidRDefault="005011B6" w:rsidP="00CE2652">
            <w:r>
              <w:t>100d</w:t>
            </w:r>
          </w:p>
        </w:tc>
        <w:tc>
          <w:tcPr>
            <w:tcW w:w="1813" w:type="dxa"/>
          </w:tcPr>
          <w:p w14:paraId="2CF44225" w14:textId="00516774" w:rsidR="00AE1AA1" w:rsidRDefault="005011B6" w:rsidP="00CE2652">
            <w:r>
              <w:t>5010</w:t>
            </w:r>
          </w:p>
        </w:tc>
        <w:tc>
          <w:tcPr>
            <w:tcW w:w="1813" w:type="dxa"/>
          </w:tcPr>
          <w:p w14:paraId="319A3F4A" w14:textId="6528F42A" w:rsidR="00AE1AA1" w:rsidRDefault="005011B6" w:rsidP="00CE2652">
            <w:r>
              <w:t>101c</w:t>
            </w:r>
          </w:p>
        </w:tc>
      </w:tr>
      <w:tr w:rsidR="005011B6" w14:paraId="08DBB93E" w14:textId="77777777" w:rsidTr="00AE1AA1">
        <w:tc>
          <w:tcPr>
            <w:tcW w:w="1812" w:type="dxa"/>
          </w:tcPr>
          <w:p w14:paraId="409CA84D" w14:textId="3DA015F6" w:rsidR="005011B6" w:rsidRDefault="005011B6" w:rsidP="00CE2652">
            <w:r>
              <w:t>0x0</w:t>
            </w:r>
            <w:r w:rsidR="00276147">
              <w:t>c</w:t>
            </w:r>
          </w:p>
        </w:tc>
        <w:tc>
          <w:tcPr>
            <w:tcW w:w="1812" w:type="dxa"/>
          </w:tcPr>
          <w:p w14:paraId="54F1563B" w14:textId="04A4CEED" w:rsidR="005011B6" w:rsidRDefault="005011B6" w:rsidP="00CE2652">
            <w:r>
              <w:t>5020</w:t>
            </w:r>
          </w:p>
        </w:tc>
        <w:tc>
          <w:tcPr>
            <w:tcW w:w="1812" w:type="dxa"/>
          </w:tcPr>
          <w:p w14:paraId="4986017B" w14:textId="77777777" w:rsidR="005011B6" w:rsidRDefault="005011B6" w:rsidP="00CE2652"/>
        </w:tc>
        <w:tc>
          <w:tcPr>
            <w:tcW w:w="1813" w:type="dxa"/>
          </w:tcPr>
          <w:p w14:paraId="34F3A2AD" w14:textId="77777777" w:rsidR="005011B6" w:rsidRDefault="005011B6" w:rsidP="00CE2652"/>
        </w:tc>
        <w:tc>
          <w:tcPr>
            <w:tcW w:w="1813" w:type="dxa"/>
          </w:tcPr>
          <w:p w14:paraId="01B49C45" w14:textId="77777777" w:rsidR="005011B6" w:rsidRDefault="005011B6" w:rsidP="00CE2652"/>
        </w:tc>
      </w:tr>
    </w:tbl>
    <w:p w14:paraId="79799BCB" w14:textId="41A3148B" w:rsidR="00AE1AA1" w:rsidRDefault="00AE1AA1" w:rsidP="00CE2652"/>
    <w:p w14:paraId="2857E60C" w14:textId="1B61BD7E" w:rsidR="005011B6" w:rsidRDefault="005011B6" w:rsidP="00CE2652">
      <w:r>
        <w:t>Now we have copied the values in register 1 and 2 into the RAM at address 0x000000 and 0x000001. We can now just overwrite both registers with some values</w:t>
      </w:r>
      <w:r w:rsidR="00BF2391">
        <w:t xml:space="preserve"> that needs the registers</w:t>
      </w:r>
      <w:r>
        <w:t xml:space="preserve"> and we have still the values in the RAM. Just a small tip: if you write your own programs, you should create a</w:t>
      </w:r>
      <w:r w:rsidR="00BF2391">
        <w:t xml:space="preserve"> text</w:t>
      </w:r>
      <w:r>
        <w:t xml:space="preserve"> list with all values, there meanings and their address</w:t>
      </w:r>
      <w:r w:rsidR="00BF2391">
        <w:t xml:space="preserve"> in the RAM</w:t>
      </w:r>
      <w:r>
        <w:t>. You can maybe remember 10 or 20 values with address but not 10.000</w:t>
      </w:r>
      <w:r w:rsidR="00483D3E">
        <w:t xml:space="preserve"> and more</w:t>
      </w:r>
      <w:r>
        <w:t>.</w:t>
      </w:r>
    </w:p>
    <w:p w14:paraId="50E2F111" w14:textId="5A8B7741" w:rsidR="00DC7595" w:rsidRDefault="00DC7595" w:rsidP="00CE2652">
      <w:r>
        <w:t xml:space="preserve">If we want to load the values back to </w:t>
      </w:r>
      <w:r w:rsidR="00A36E21">
        <w:t>the</w:t>
      </w:r>
      <w:r>
        <w:t xml:space="preserve"> register, then we need the same procedure </w:t>
      </w:r>
      <w:r w:rsidR="00A36E21">
        <w:t>as</w:t>
      </w:r>
      <w:r>
        <w:t xml:space="preserve"> above with only a minor change: operation 5 stores a value in the RAM but we need operation 6 which loads a value from the RAM.</w:t>
      </w:r>
      <w:r w:rsidR="002C62AE">
        <w:t xml:space="preserve"> And do not forget to set the value address in the pointer registers.</w:t>
      </w:r>
    </w:p>
    <w:tbl>
      <w:tblPr>
        <w:tblStyle w:val="Tabellenraster"/>
        <w:tblW w:w="0" w:type="auto"/>
        <w:tblLook w:val="04A0" w:firstRow="1" w:lastRow="0" w:firstColumn="1" w:lastColumn="0" w:noHBand="0" w:noVBand="1"/>
      </w:tblPr>
      <w:tblGrid>
        <w:gridCol w:w="1812"/>
        <w:gridCol w:w="1812"/>
        <w:gridCol w:w="1812"/>
        <w:gridCol w:w="1813"/>
        <w:gridCol w:w="1813"/>
      </w:tblGrid>
      <w:tr w:rsidR="00DC7595" w14:paraId="4D8EF869" w14:textId="77777777" w:rsidTr="00BC211F">
        <w:tc>
          <w:tcPr>
            <w:tcW w:w="1812" w:type="dxa"/>
          </w:tcPr>
          <w:p w14:paraId="5DAE8357" w14:textId="77777777" w:rsidR="00DC7595" w:rsidRDefault="00DC7595" w:rsidP="00BC211F">
            <w:r>
              <w:lastRenderedPageBreak/>
              <w:t>OP-Address</w:t>
            </w:r>
          </w:p>
        </w:tc>
        <w:tc>
          <w:tcPr>
            <w:tcW w:w="1812" w:type="dxa"/>
          </w:tcPr>
          <w:p w14:paraId="0AF18CE1" w14:textId="77777777" w:rsidR="00DC7595" w:rsidRDefault="00DC7595" w:rsidP="00BC211F">
            <w:r>
              <w:t>0x00</w:t>
            </w:r>
          </w:p>
        </w:tc>
        <w:tc>
          <w:tcPr>
            <w:tcW w:w="1812" w:type="dxa"/>
          </w:tcPr>
          <w:p w14:paraId="6FB65945" w14:textId="77777777" w:rsidR="00DC7595" w:rsidRDefault="00DC7595" w:rsidP="00BC211F">
            <w:r>
              <w:t>0x01</w:t>
            </w:r>
          </w:p>
        </w:tc>
        <w:tc>
          <w:tcPr>
            <w:tcW w:w="1813" w:type="dxa"/>
          </w:tcPr>
          <w:p w14:paraId="418B9B7C" w14:textId="77777777" w:rsidR="00DC7595" w:rsidRDefault="00DC7595" w:rsidP="00BC211F">
            <w:r>
              <w:t>0x02</w:t>
            </w:r>
          </w:p>
        </w:tc>
        <w:tc>
          <w:tcPr>
            <w:tcW w:w="1813" w:type="dxa"/>
          </w:tcPr>
          <w:p w14:paraId="23D8C1C9" w14:textId="77777777" w:rsidR="00DC7595" w:rsidRDefault="00DC7595" w:rsidP="00BC211F">
            <w:r>
              <w:t>0x03</w:t>
            </w:r>
          </w:p>
        </w:tc>
      </w:tr>
      <w:tr w:rsidR="00DC7595" w14:paraId="5836FC4F" w14:textId="77777777" w:rsidTr="00BC211F">
        <w:tc>
          <w:tcPr>
            <w:tcW w:w="1812" w:type="dxa"/>
          </w:tcPr>
          <w:p w14:paraId="00DCBD6C" w14:textId="357D2C0B" w:rsidR="00DC7595" w:rsidRDefault="00DC7595" w:rsidP="00BC211F">
            <w:r>
              <w:t>0x</w:t>
            </w:r>
            <w:r w:rsidR="00276147">
              <w:t>10</w:t>
            </w:r>
          </w:p>
        </w:tc>
        <w:tc>
          <w:tcPr>
            <w:tcW w:w="1812" w:type="dxa"/>
          </w:tcPr>
          <w:p w14:paraId="2F5B9394" w14:textId="77777777" w:rsidR="00DC7595" w:rsidRDefault="00DC7595" w:rsidP="00BC211F">
            <w:r>
              <w:t>100c</w:t>
            </w:r>
          </w:p>
        </w:tc>
        <w:tc>
          <w:tcPr>
            <w:tcW w:w="1812" w:type="dxa"/>
          </w:tcPr>
          <w:p w14:paraId="67396935" w14:textId="77777777" w:rsidR="00DC7595" w:rsidRDefault="00DC7595" w:rsidP="00BC211F">
            <w:r>
              <w:t>100d</w:t>
            </w:r>
          </w:p>
        </w:tc>
        <w:tc>
          <w:tcPr>
            <w:tcW w:w="1813" w:type="dxa"/>
          </w:tcPr>
          <w:p w14:paraId="208616CC" w14:textId="6FD36FD8" w:rsidR="00DC7595" w:rsidRDefault="00DC7595" w:rsidP="00BC211F">
            <w:r>
              <w:t>6001</w:t>
            </w:r>
          </w:p>
        </w:tc>
        <w:tc>
          <w:tcPr>
            <w:tcW w:w="1813" w:type="dxa"/>
          </w:tcPr>
          <w:p w14:paraId="5325478E" w14:textId="77777777" w:rsidR="00DC7595" w:rsidRDefault="00DC7595" w:rsidP="00BC211F">
            <w:r>
              <w:t>101c</w:t>
            </w:r>
          </w:p>
        </w:tc>
      </w:tr>
      <w:tr w:rsidR="00DC7595" w14:paraId="0718CFA4" w14:textId="77777777" w:rsidTr="00BC211F">
        <w:tc>
          <w:tcPr>
            <w:tcW w:w="1812" w:type="dxa"/>
          </w:tcPr>
          <w:p w14:paraId="507A47DA" w14:textId="7DBA33C3" w:rsidR="00DC7595" w:rsidRDefault="00DC7595" w:rsidP="00BC211F">
            <w:r>
              <w:t>0x</w:t>
            </w:r>
            <w:r w:rsidR="00276147">
              <w:t>14</w:t>
            </w:r>
          </w:p>
        </w:tc>
        <w:tc>
          <w:tcPr>
            <w:tcW w:w="1812" w:type="dxa"/>
          </w:tcPr>
          <w:p w14:paraId="7E235846" w14:textId="27482D03" w:rsidR="00DC7595" w:rsidRDefault="00DC7595" w:rsidP="00BC211F">
            <w:r>
              <w:t>6002</w:t>
            </w:r>
          </w:p>
        </w:tc>
        <w:tc>
          <w:tcPr>
            <w:tcW w:w="1812" w:type="dxa"/>
          </w:tcPr>
          <w:p w14:paraId="2CFE6CB8" w14:textId="77777777" w:rsidR="00DC7595" w:rsidRDefault="00DC7595" w:rsidP="00BC211F"/>
        </w:tc>
        <w:tc>
          <w:tcPr>
            <w:tcW w:w="1813" w:type="dxa"/>
          </w:tcPr>
          <w:p w14:paraId="379D88EA" w14:textId="77777777" w:rsidR="00DC7595" w:rsidRDefault="00DC7595" w:rsidP="00BC211F"/>
        </w:tc>
        <w:tc>
          <w:tcPr>
            <w:tcW w:w="1813" w:type="dxa"/>
          </w:tcPr>
          <w:p w14:paraId="319A4A15" w14:textId="77777777" w:rsidR="00DC7595" w:rsidRDefault="00DC7595" w:rsidP="00BC211F"/>
        </w:tc>
      </w:tr>
    </w:tbl>
    <w:p w14:paraId="324D53E9" w14:textId="4CBC14E1" w:rsidR="00A36E21" w:rsidRDefault="00A36E21" w:rsidP="00CE2652"/>
    <w:p w14:paraId="6679D8A6" w14:textId="527762AD" w:rsidR="00210F08" w:rsidRDefault="00210F08" w:rsidP="00CE2652">
      <w:r>
        <w:t>And that is it! You now know how to load values, move them around into/from the RAM. But we cannot do much with them yet.</w:t>
      </w:r>
      <w:r w:rsidR="0039523C">
        <w:t xml:space="preserve"> And that </w:t>
      </w:r>
      <w:r w:rsidR="00BF2391">
        <w:t>means</w:t>
      </w:r>
      <w:r w:rsidR="0039523C">
        <w:t xml:space="preserve"> onward to calculation operations.</w:t>
      </w:r>
    </w:p>
    <w:p w14:paraId="19B7773A" w14:textId="020E8BBF" w:rsidR="00AE1AA1" w:rsidRDefault="00AE1AA1" w:rsidP="00CE2652">
      <w:r>
        <w:t xml:space="preserve">You maybe have seen that the position of the operations is handled in addresses too. For short: the operation addresses are handled like RAM addresses. But do not let you </w:t>
      </w:r>
      <w:r w:rsidR="005011B6">
        <w:t>confuse</w:t>
      </w:r>
      <w:r>
        <w:t xml:space="preserve"> by </w:t>
      </w:r>
      <w:r w:rsidR="005011B6">
        <w:t>that;</w:t>
      </w:r>
      <w:r>
        <w:t xml:space="preserve"> we will talk about operation addresses later.</w:t>
      </w:r>
    </w:p>
    <w:p w14:paraId="3576011D" w14:textId="0C3997EA" w:rsidR="00A72BF0" w:rsidRDefault="00AE1AA1" w:rsidP="00CE2652">
      <w:r>
        <w:t xml:space="preserve">If you know about addressing you </w:t>
      </w:r>
      <w:r w:rsidR="00BB0611">
        <w:t>may be</w:t>
      </w:r>
      <w:r>
        <w:t xml:space="preserve"> wondering why we have 16 bit direct address space but 24 bit RAM address space. The reason is that we got 8 more bit thanks to the MMU but more about that in a while.</w:t>
      </w:r>
    </w:p>
    <w:p w14:paraId="53E2CEF7" w14:textId="3F2AC3C1" w:rsidR="006810E2" w:rsidRDefault="006810E2" w:rsidP="00CE2652"/>
    <w:p w14:paraId="66A49DC6" w14:textId="78B4D075" w:rsidR="006810E2" w:rsidRDefault="006810E2" w:rsidP="00477B9B">
      <w:pPr>
        <w:pStyle w:val="berschrift2"/>
      </w:pPr>
      <w:bookmarkStart w:id="24" w:name="_Toc79275103"/>
      <w:r>
        <w:t>3.</w:t>
      </w:r>
      <w:r w:rsidR="00CE0EB4">
        <w:t>3</w:t>
      </w:r>
      <w:r>
        <w:t xml:space="preserve"> Time to calculate</w:t>
      </w:r>
      <w:bookmarkEnd w:id="24"/>
    </w:p>
    <w:p w14:paraId="5CE20122" w14:textId="755D8D40" w:rsidR="00BF2391" w:rsidRDefault="00BF2391" w:rsidP="00BF2391">
      <w:r>
        <w:t xml:space="preserve">It is time for operation </w:t>
      </w:r>
      <w:r w:rsidR="00295F05">
        <w:t>3</w:t>
      </w:r>
      <w:r>
        <w:t xml:space="preserve">: the ALU-operation-operation. With that we can </w:t>
      </w:r>
      <w:r w:rsidR="00A74F66">
        <w:t>load register 1 and 2 into the ALU, do a</w:t>
      </w:r>
      <w:r w:rsidR="000E410C">
        <w:t>n</w:t>
      </w:r>
      <w:r w:rsidR="00A74F66">
        <w:t xml:space="preserve"> arithmetic (like add or subtract) logic (AND, </w:t>
      </w:r>
      <w:r w:rsidR="000E410C">
        <w:t>XOR</w:t>
      </w:r>
      <w:r w:rsidR="00A74F66">
        <w:t>, …) or bit shift operation and save it to an register</w:t>
      </w:r>
      <w:r w:rsidR="00134527">
        <w:t>. The ALU can perform 16 different operations which are listed in the reference section</w:t>
      </w:r>
      <w:r w:rsidR="00A74F66">
        <w:t>. Now let us try it out! First, we need to store some values in register 1 and 2 and maybe some random values to the other regs.</w:t>
      </w:r>
    </w:p>
    <w:tbl>
      <w:tblPr>
        <w:tblStyle w:val="Tabellenraster"/>
        <w:tblW w:w="0" w:type="auto"/>
        <w:tblLook w:val="04A0" w:firstRow="1" w:lastRow="0" w:firstColumn="1" w:lastColumn="0" w:noHBand="0" w:noVBand="1"/>
      </w:tblPr>
      <w:tblGrid>
        <w:gridCol w:w="1812"/>
        <w:gridCol w:w="1812"/>
        <w:gridCol w:w="1812"/>
        <w:gridCol w:w="1813"/>
        <w:gridCol w:w="1813"/>
      </w:tblGrid>
      <w:tr w:rsidR="00075675" w14:paraId="31C90A93" w14:textId="77777777" w:rsidTr="00BC211F">
        <w:tc>
          <w:tcPr>
            <w:tcW w:w="1812" w:type="dxa"/>
          </w:tcPr>
          <w:p w14:paraId="0FB7DAD1" w14:textId="77777777" w:rsidR="00075675" w:rsidRDefault="00075675" w:rsidP="00BC211F">
            <w:r>
              <w:t>OP-Address</w:t>
            </w:r>
          </w:p>
        </w:tc>
        <w:tc>
          <w:tcPr>
            <w:tcW w:w="1812" w:type="dxa"/>
          </w:tcPr>
          <w:p w14:paraId="1B522CFD" w14:textId="77777777" w:rsidR="00075675" w:rsidRDefault="00075675" w:rsidP="00BC211F">
            <w:r>
              <w:t>0x00</w:t>
            </w:r>
          </w:p>
        </w:tc>
        <w:tc>
          <w:tcPr>
            <w:tcW w:w="1812" w:type="dxa"/>
          </w:tcPr>
          <w:p w14:paraId="3A94AE11" w14:textId="77777777" w:rsidR="00075675" w:rsidRDefault="00075675" w:rsidP="00BC211F">
            <w:r>
              <w:t>0x01</w:t>
            </w:r>
          </w:p>
        </w:tc>
        <w:tc>
          <w:tcPr>
            <w:tcW w:w="1813" w:type="dxa"/>
          </w:tcPr>
          <w:p w14:paraId="74E698F1" w14:textId="77777777" w:rsidR="00075675" w:rsidRDefault="00075675" w:rsidP="00BC211F">
            <w:r>
              <w:t>0x02</w:t>
            </w:r>
          </w:p>
        </w:tc>
        <w:tc>
          <w:tcPr>
            <w:tcW w:w="1813" w:type="dxa"/>
          </w:tcPr>
          <w:p w14:paraId="4D863C6D" w14:textId="77777777" w:rsidR="00075675" w:rsidRDefault="00075675" w:rsidP="00BC211F">
            <w:r>
              <w:t>0x03</w:t>
            </w:r>
          </w:p>
        </w:tc>
      </w:tr>
      <w:tr w:rsidR="00075675" w14:paraId="54511541" w14:textId="77777777" w:rsidTr="00BC211F">
        <w:tc>
          <w:tcPr>
            <w:tcW w:w="1812" w:type="dxa"/>
          </w:tcPr>
          <w:p w14:paraId="08A76F3D" w14:textId="77777777" w:rsidR="00075675" w:rsidRDefault="00075675" w:rsidP="00BC211F">
            <w:r>
              <w:t>0x00</w:t>
            </w:r>
          </w:p>
        </w:tc>
        <w:tc>
          <w:tcPr>
            <w:tcW w:w="1812" w:type="dxa"/>
          </w:tcPr>
          <w:p w14:paraId="1A6335BA" w14:textId="10876269" w:rsidR="00075675" w:rsidRDefault="00075675" w:rsidP="00BC211F">
            <w:r>
              <w:t>1451</w:t>
            </w:r>
          </w:p>
        </w:tc>
        <w:tc>
          <w:tcPr>
            <w:tcW w:w="1812" w:type="dxa"/>
          </w:tcPr>
          <w:p w14:paraId="6B10EDBF" w14:textId="3EEC2EFD" w:rsidR="00075675" w:rsidRDefault="00075675" w:rsidP="00BC211F">
            <w:r>
              <w:t>1a32</w:t>
            </w:r>
          </w:p>
        </w:tc>
        <w:tc>
          <w:tcPr>
            <w:tcW w:w="1813" w:type="dxa"/>
          </w:tcPr>
          <w:p w14:paraId="037D95AD" w14:textId="44EDC8DD" w:rsidR="00075675" w:rsidRDefault="00075675" w:rsidP="00BC211F">
            <w:r>
              <w:t>194</w:t>
            </w:r>
            <w:r w:rsidR="00295F05">
              <w:t>5</w:t>
            </w:r>
          </w:p>
        </w:tc>
        <w:tc>
          <w:tcPr>
            <w:tcW w:w="1813" w:type="dxa"/>
          </w:tcPr>
          <w:p w14:paraId="03E3C6DF" w14:textId="315638A4" w:rsidR="00075675" w:rsidRDefault="00075675" w:rsidP="00BC211F">
            <w:r>
              <w:t>112</w:t>
            </w:r>
            <w:r w:rsidR="00295F05">
              <w:t>6</w:t>
            </w:r>
          </w:p>
        </w:tc>
      </w:tr>
    </w:tbl>
    <w:p w14:paraId="62BF5A5C" w14:textId="61FA5D5A" w:rsidR="00276147" w:rsidRDefault="00276147" w:rsidP="00BF2391"/>
    <w:p w14:paraId="5CDC2F0B" w14:textId="38108B59" w:rsidR="00276147" w:rsidRDefault="00276147" w:rsidP="00BF2391">
      <w:r>
        <w:t xml:space="preserve">Now we can </w:t>
      </w:r>
      <w:r w:rsidR="00295F05">
        <w:t>perform for example an addition</w:t>
      </w:r>
      <w:r w:rsidR="00134527">
        <w:t xml:space="preserve"> (ALU operation number 1)</w:t>
      </w:r>
      <w:r w:rsidR="00295F05">
        <w:t xml:space="preserve"> with register 1 and 2. But we want to </w:t>
      </w:r>
      <w:r w:rsidR="00046564">
        <w:t>subtract</w:t>
      </w:r>
      <w:r w:rsidR="00134527">
        <w:t xml:space="preserve"> (ALU operation number 2)</w:t>
      </w:r>
      <w:r w:rsidR="00046564">
        <w:t xml:space="preserve"> </w:t>
      </w:r>
      <w:r w:rsidR="00295F05">
        <w:t xml:space="preserve">register </w:t>
      </w:r>
      <w:r w:rsidR="00046564">
        <w:t>6 from</w:t>
      </w:r>
      <w:r w:rsidR="00295F05">
        <w:t xml:space="preserve"> 6 too. </w:t>
      </w:r>
      <w:r w:rsidR="00046564">
        <w:t>W</w:t>
      </w:r>
      <w:r w:rsidR="00295F05">
        <w:t>e cannot define two source registers for the ALU with operation 3</w:t>
      </w:r>
      <w:r w:rsidR="00046564">
        <w:t xml:space="preserve"> (only the target register where the answer should be saved)</w:t>
      </w:r>
      <w:r w:rsidR="00295F05">
        <w:t>. We can only use 1 and 2</w:t>
      </w:r>
      <w:r w:rsidR="00533E90">
        <w:t xml:space="preserve"> as source</w:t>
      </w:r>
      <w:r w:rsidR="00046564">
        <w:t xml:space="preserve"> registers</w:t>
      </w:r>
      <w:r w:rsidR="00295F05">
        <w:t xml:space="preserve"> to calculate. That is why we first calculate the actual values from 1 and 2 together, save the answer </w:t>
      </w:r>
      <w:r w:rsidR="00046564">
        <w:t>in the</w:t>
      </w:r>
      <w:r w:rsidR="00295F05">
        <w:t xml:space="preserve"> free register 3 and then we move register 4 and 5 to 1 and 2</w:t>
      </w:r>
      <w:r w:rsidR="00046564">
        <w:t xml:space="preserve"> with operation 2, calculate with them and save the answer to register 4</w:t>
      </w:r>
      <w:r w:rsidR="00295F05">
        <w:t>.</w:t>
      </w:r>
    </w:p>
    <w:tbl>
      <w:tblPr>
        <w:tblStyle w:val="Tabellenraster"/>
        <w:tblW w:w="0" w:type="auto"/>
        <w:tblLook w:val="04A0" w:firstRow="1" w:lastRow="0" w:firstColumn="1" w:lastColumn="0" w:noHBand="0" w:noVBand="1"/>
      </w:tblPr>
      <w:tblGrid>
        <w:gridCol w:w="1812"/>
        <w:gridCol w:w="1812"/>
        <w:gridCol w:w="1812"/>
        <w:gridCol w:w="1813"/>
        <w:gridCol w:w="1813"/>
      </w:tblGrid>
      <w:tr w:rsidR="00295F05" w14:paraId="42C7310F" w14:textId="77777777" w:rsidTr="00BC211F">
        <w:tc>
          <w:tcPr>
            <w:tcW w:w="1812" w:type="dxa"/>
          </w:tcPr>
          <w:p w14:paraId="1F7F5D55" w14:textId="77777777" w:rsidR="00295F05" w:rsidRDefault="00295F05" w:rsidP="00BC211F">
            <w:r>
              <w:t>OP-Address</w:t>
            </w:r>
          </w:p>
        </w:tc>
        <w:tc>
          <w:tcPr>
            <w:tcW w:w="1812" w:type="dxa"/>
          </w:tcPr>
          <w:p w14:paraId="742C35C1" w14:textId="77777777" w:rsidR="00295F05" w:rsidRDefault="00295F05" w:rsidP="00BC211F">
            <w:r>
              <w:t>0x00</w:t>
            </w:r>
          </w:p>
        </w:tc>
        <w:tc>
          <w:tcPr>
            <w:tcW w:w="1812" w:type="dxa"/>
          </w:tcPr>
          <w:p w14:paraId="5F172FF0" w14:textId="77777777" w:rsidR="00295F05" w:rsidRDefault="00295F05" w:rsidP="00BC211F">
            <w:r>
              <w:t>0x01</w:t>
            </w:r>
          </w:p>
        </w:tc>
        <w:tc>
          <w:tcPr>
            <w:tcW w:w="1813" w:type="dxa"/>
          </w:tcPr>
          <w:p w14:paraId="1796E9B9" w14:textId="77777777" w:rsidR="00295F05" w:rsidRDefault="00295F05" w:rsidP="00BC211F">
            <w:r>
              <w:t>0x02</w:t>
            </w:r>
          </w:p>
        </w:tc>
        <w:tc>
          <w:tcPr>
            <w:tcW w:w="1813" w:type="dxa"/>
          </w:tcPr>
          <w:p w14:paraId="13912864" w14:textId="77777777" w:rsidR="00295F05" w:rsidRDefault="00295F05" w:rsidP="00BC211F">
            <w:r>
              <w:t>0x03</w:t>
            </w:r>
          </w:p>
        </w:tc>
      </w:tr>
      <w:tr w:rsidR="00295F05" w14:paraId="72A59DA9" w14:textId="77777777" w:rsidTr="00BC211F">
        <w:tc>
          <w:tcPr>
            <w:tcW w:w="1812" w:type="dxa"/>
          </w:tcPr>
          <w:p w14:paraId="6EB1F725" w14:textId="13AC7B98" w:rsidR="00295F05" w:rsidRDefault="00295F05" w:rsidP="00BC211F">
            <w:r>
              <w:t>0x0</w:t>
            </w:r>
            <w:r w:rsidR="00134527">
              <w:t>4</w:t>
            </w:r>
          </w:p>
        </w:tc>
        <w:tc>
          <w:tcPr>
            <w:tcW w:w="1812" w:type="dxa"/>
          </w:tcPr>
          <w:p w14:paraId="3C633975" w14:textId="5018FD11" w:rsidR="00295F05" w:rsidRDefault="00046564" w:rsidP="00BC211F">
            <w:r>
              <w:t>3103</w:t>
            </w:r>
          </w:p>
        </w:tc>
        <w:tc>
          <w:tcPr>
            <w:tcW w:w="1812" w:type="dxa"/>
          </w:tcPr>
          <w:p w14:paraId="45A01073" w14:textId="5088A8C2" w:rsidR="00295F05" w:rsidRDefault="00046564" w:rsidP="00BC211F">
            <w:r>
              <w:t>2051</w:t>
            </w:r>
          </w:p>
        </w:tc>
        <w:tc>
          <w:tcPr>
            <w:tcW w:w="1813" w:type="dxa"/>
          </w:tcPr>
          <w:p w14:paraId="28A3E88A" w14:textId="518D2EB6" w:rsidR="00295F05" w:rsidRDefault="00046564" w:rsidP="00BC211F">
            <w:r>
              <w:t>2062</w:t>
            </w:r>
          </w:p>
        </w:tc>
        <w:tc>
          <w:tcPr>
            <w:tcW w:w="1813" w:type="dxa"/>
          </w:tcPr>
          <w:p w14:paraId="331CCB07" w14:textId="69A40DE8" w:rsidR="00295F05" w:rsidRDefault="00046564" w:rsidP="00BC211F">
            <w:r>
              <w:t>3204</w:t>
            </w:r>
          </w:p>
        </w:tc>
      </w:tr>
    </w:tbl>
    <w:p w14:paraId="6CD51F51" w14:textId="5AA5017A" w:rsidR="00295F05" w:rsidRDefault="00295F05" w:rsidP="00BF2391"/>
    <w:p w14:paraId="07369797" w14:textId="36E4A770" w:rsidR="00B5265C" w:rsidRDefault="00B5265C" w:rsidP="00BF2391">
      <w:r>
        <w:t>With operation 2 we can move one value from a register to another register. We do not need to save the values to the RAM if we have enough free register</w:t>
      </w:r>
      <w:r w:rsidR="000C0B73">
        <w:t>s</w:t>
      </w:r>
      <w:r>
        <w:t xml:space="preserve"> (also we</w:t>
      </w:r>
      <w:r w:rsidR="000C0B73">
        <w:t xml:space="preserve"> are much faster because we would</w:t>
      </w:r>
      <w:r>
        <w:t xml:space="preserve"> need to set the pointer, save the values in the RAM, set the pointer again and load from the RAM which are 6 operations in the worst case!).</w:t>
      </w:r>
    </w:p>
    <w:p w14:paraId="337EA0D1" w14:textId="74BB3871" w:rsidR="00477B9B" w:rsidRDefault="00477B9B" w:rsidP="008B5C21">
      <w:r>
        <w:t>Now we know how to calculate and move registers around. We need only one more operation to make theoretical everything!</w:t>
      </w:r>
    </w:p>
    <w:p w14:paraId="4D71357F" w14:textId="0B1E1917" w:rsidR="008B5C21" w:rsidRDefault="008B5C21" w:rsidP="008B5C21"/>
    <w:p w14:paraId="1CB53391" w14:textId="0CEE3F29" w:rsidR="008B5C21" w:rsidRDefault="008B5C21" w:rsidP="008B5C21">
      <w:pPr>
        <w:pStyle w:val="berschrift2"/>
      </w:pPr>
      <w:bookmarkStart w:id="25" w:name="_Toc79275104"/>
      <w:r>
        <w:t xml:space="preserve">3.4 </w:t>
      </w:r>
      <w:r w:rsidR="00D3635A">
        <w:t xml:space="preserve">Jump, </w:t>
      </w:r>
      <w:r w:rsidR="00896ECF">
        <w:t>branches,</w:t>
      </w:r>
      <w:r w:rsidR="00D3635A">
        <w:t xml:space="preserve"> and operation addresses</w:t>
      </w:r>
      <w:bookmarkEnd w:id="25"/>
    </w:p>
    <w:p w14:paraId="44D7B2E7" w14:textId="2A2BA6FA" w:rsidR="00896ECF" w:rsidRDefault="00896ECF" w:rsidP="00896ECF">
      <w:r>
        <w:t>The branch operation! And here comes the fun: we have only programmed stuff that was executed linear. We could not go to another piece of code/operations somewhere in the operation memory, execute them and go somewhere else.</w:t>
      </w:r>
      <w:r w:rsidR="00035A74">
        <w:t xml:space="preserve"> You have maybe seen that each </w:t>
      </w:r>
      <w:r w:rsidR="00035A74">
        <w:lastRenderedPageBreak/>
        <w:t>operation that we had written in the operation memory ROM has an address. We can use the same pointer that we have used to address the RAM to address the ROM! One small example:</w:t>
      </w:r>
    </w:p>
    <w:tbl>
      <w:tblPr>
        <w:tblStyle w:val="Tabellenraster"/>
        <w:tblW w:w="0" w:type="auto"/>
        <w:tblLook w:val="04A0" w:firstRow="1" w:lastRow="0" w:firstColumn="1" w:lastColumn="0" w:noHBand="0" w:noVBand="1"/>
      </w:tblPr>
      <w:tblGrid>
        <w:gridCol w:w="1812"/>
        <w:gridCol w:w="1812"/>
        <w:gridCol w:w="1812"/>
        <w:gridCol w:w="1813"/>
        <w:gridCol w:w="1813"/>
      </w:tblGrid>
      <w:tr w:rsidR="00035A74" w14:paraId="237EF59F" w14:textId="77777777" w:rsidTr="00035A74">
        <w:tc>
          <w:tcPr>
            <w:tcW w:w="1812" w:type="dxa"/>
          </w:tcPr>
          <w:p w14:paraId="46DFE755" w14:textId="18BC1AF3" w:rsidR="00035A74" w:rsidRDefault="00035A74" w:rsidP="00896ECF">
            <w:r>
              <w:t>OP-Address</w:t>
            </w:r>
          </w:p>
        </w:tc>
        <w:tc>
          <w:tcPr>
            <w:tcW w:w="1812" w:type="dxa"/>
          </w:tcPr>
          <w:p w14:paraId="16BA91E8" w14:textId="2A0E059A" w:rsidR="00035A74" w:rsidRDefault="00035A74" w:rsidP="00896ECF">
            <w:r>
              <w:t>0x00</w:t>
            </w:r>
          </w:p>
        </w:tc>
        <w:tc>
          <w:tcPr>
            <w:tcW w:w="1812" w:type="dxa"/>
          </w:tcPr>
          <w:p w14:paraId="0E7C2596" w14:textId="06A31CAD" w:rsidR="00035A74" w:rsidRDefault="00035A74" w:rsidP="00896ECF">
            <w:r>
              <w:t>0x01</w:t>
            </w:r>
          </w:p>
        </w:tc>
        <w:tc>
          <w:tcPr>
            <w:tcW w:w="1813" w:type="dxa"/>
          </w:tcPr>
          <w:p w14:paraId="4BBA96BA" w14:textId="70D9AE61" w:rsidR="00035A74" w:rsidRDefault="00035A74" w:rsidP="00896ECF">
            <w:r>
              <w:t>0x02</w:t>
            </w:r>
          </w:p>
        </w:tc>
        <w:tc>
          <w:tcPr>
            <w:tcW w:w="1813" w:type="dxa"/>
          </w:tcPr>
          <w:p w14:paraId="50352FFE" w14:textId="4FB4822E" w:rsidR="00035A74" w:rsidRDefault="00035A74" w:rsidP="00896ECF">
            <w:r>
              <w:t>0x03</w:t>
            </w:r>
          </w:p>
        </w:tc>
      </w:tr>
      <w:tr w:rsidR="00035A74" w14:paraId="58DA2080" w14:textId="77777777" w:rsidTr="00035A74">
        <w:tc>
          <w:tcPr>
            <w:tcW w:w="1812" w:type="dxa"/>
          </w:tcPr>
          <w:p w14:paraId="58A1A023" w14:textId="30552210" w:rsidR="00035A74" w:rsidRDefault="00035A74" w:rsidP="00896ECF">
            <w:r>
              <w:t>0x00</w:t>
            </w:r>
          </w:p>
        </w:tc>
        <w:tc>
          <w:tcPr>
            <w:tcW w:w="1812" w:type="dxa"/>
          </w:tcPr>
          <w:p w14:paraId="4B895494" w14:textId="59C3D990" w:rsidR="00035A74" w:rsidRDefault="008B1B22" w:rsidP="00896ECF">
            <w:r>
              <w:t>100c</w:t>
            </w:r>
          </w:p>
        </w:tc>
        <w:tc>
          <w:tcPr>
            <w:tcW w:w="1812" w:type="dxa"/>
          </w:tcPr>
          <w:p w14:paraId="6E7E80E3" w14:textId="2B2A8396" w:rsidR="00035A74" w:rsidRDefault="008B1B22" w:rsidP="00896ECF">
            <w:r>
              <w:t>101d</w:t>
            </w:r>
          </w:p>
        </w:tc>
        <w:tc>
          <w:tcPr>
            <w:tcW w:w="1813" w:type="dxa"/>
          </w:tcPr>
          <w:p w14:paraId="06237D7A" w14:textId="33916CDA" w:rsidR="00035A74" w:rsidRDefault="008B1B22" w:rsidP="00896ECF">
            <w:r>
              <w:t>9000</w:t>
            </w:r>
          </w:p>
        </w:tc>
        <w:tc>
          <w:tcPr>
            <w:tcW w:w="1813" w:type="dxa"/>
          </w:tcPr>
          <w:p w14:paraId="1A917249" w14:textId="77777777" w:rsidR="00035A74" w:rsidRDefault="00035A74" w:rsidP="00896ECF"/>
        </w:tc>
      </w:tr>
    </w:tbl>
    <w:p w14:paraId="67B18C26" w14:textId="1D9336C1" w:rsidR="00035A74" w:rsidRDefault="00035A74" w:rsidP="00896ECF"/>
    <w:p w14:paraId="33A84695" w14:textId="05AE5604" w:rsidR="001362CF" w:rsidRDefault="001362CF" w:rsidP="00896ECF">
      <w:r>
        <w:t xml:space="preserve">If we execute the </w:t>
      </w:r>
      <w:r w:rsidR="00157C19">
        <w:t>code,</w:t>
      </w:r>
      <w:r>
        <w:t xml:space="preserve"> then it </w:t>
      </w:r>
      <w:r w:rsidR="00305E7F">
        <w:t>will jump to operation memory address 0x000100</w:t>
      </w:r>
      <w:r w:rsidR="00157C19">
        <w:t xml:space="preserve">. The operation 9 is the jump/branch operation. If this operation is executed and all additional arguments are 0, then the </w:t>
      </w:r>
      <w:r w:rsidR="004610BF">
        <w:t>“</w:t>
      </w:r>
      <w:r w:rsidR="00157C19">
        <w:t>operation counter</w:t>
      </w:r>
      <w:r w:rsidR="004610BF">
        <w:t>”</w:t>
      </w:r>
      <w:r w:rsidR="00157C19">
        <w:t xml:space="preserve"> jumps to the address which is in the pointer registers.</w:t>
      </w:r>
      <w:r w:rsidR="0038510B">
        <w:t xml:space="preserve"> The operation counter is the thing in the CPU that </w:t>
      </w:r>
      <w:r w:rsidR="004610BF">
        <w:t>points</w:t>
      </w:r>
      <w:r w:rsidR="0038510B">
        <w:t xml:space="preserve"> to the next operation if the actual one is executed. The counter holds the address of the next operation</w:t>
      </w:r>
      <w:r w:rsidR="004610BF">
        <w:t xml:space="preserve"> in the operation memory</w:t>
      </w:r>
      <w:r w:rsidR="0038510B">
        <w:t>. And with operation 9 we can set them to the pointer value.</w:t>
      </w:r>
    </w:p>
    <w:p w14:paraId="0E8E10D3" w14:textId="72C9092F" w:rsidR="00373652" w:rsidRDefault="00143AF5" w:rsidP="00896ECF">
      <w:r>
        <w:t xml:space="preserve">But wait, there is more! It is cool that we can jump around in our code but what if we only want to jump if two values are equal? That is a branch: we only jump in a certain situation. These situations are ALU flags. The RX 8 can branch by 8 different situations: carry 8 bit (if the answer of an addition is larger than 8 </w:t>
      </w:r>
      <w:r w:rsidR="00E15501">
        <w:t>b</w:t>
      </w:r>
      <w:r>
        <w:t>it), carry 4 bit, A &lt;=&gt; B (is set with the compare ALU function), left and right shift (a bit operation used to multiply and divide) and overflow (used when you calculate with negative binary numbers, it is a little</w:t>
      </w:r>
      <w:r w:rsidR="00BB0611">
        <w:t xml:space="preserve"> bit</w:t>
      </w:r>
      <w:r>
        <w:t xml:space="preserve"> buggy).</w:t>
      </w:r>
      <w:r w:rsidR="00373652">
        <w:t xml:space="preserve"> These flags are stored during an ALU operation in a special register called flag register. It is only used for branch operations.</w:t>
      </w:r>
      <w:r w:rsidR="001046C7">
        <w:t xml:space="preserve"> The codes of the flags for operation 9 are described in the references.</w:t>
      </w:r>
    </w:p>
    <w:p w14:paraId="0E5349AF" w14:textId="0B941B9A" w:rsidR="00373652" w:rsidRDefault="00373652" w:rsidP="00896ECF">
      <w:r>
        <w:t>Now to an example: we add two values and if the answer fired the carry flag (which it does if the answer is over decimal 255) then we jump to another piece of code.</w:t>
      </w:r>
      <w:r w:rsidR="001046C7">
        <w:t xml:space="preserve"> In that piece of code, we write another branch operation with another flag as condition which is not set in the flag register.</w:t>
      </w:r>
    </w:p>
    <w:tbl>
      <w:tblPr>
        <w:tblStyle w:val="Tabellenraster"/>
        <w:tblW w:w="0" w:type="auto"/>
        <w:tblLook w:val="04A0" w:firstRow="1" w:lastRow="0" w:firstColumn="1" w:lastColumn="0" w:noHBand="0" w:noVBand="1"/>
      </w:tblPr>
      <w:tblGrid>
        <w:gridCol w:w="1812"/>
        <w:gridCol w:w="1812"/>
        <w:gridCol w:w="1812"/>
        <w:gridCol w:w="1813"/>
        <w:gridCol w:w="1813"/>
      </w:tblGrid>
      <w:tr w:rsidR="00373652" w14:paraId="5846122B" w14:textId="77777777" w:rsidTr="00373652">
        <w:tc>
          <w:tcPr>
            <w:tcW w:w="1812" w:type="dxa"/>
          </w:tcPr>
          <w:p w14:paraId="7220CE18" w14:textId="269F9B8E" w:rsidR="00373652" w:rsidRDefault="00373652" w:rsidP="00373652">
            <w:r>
              <w:t>OP-Address</w:t>
            </w:r>
          </w:p>
        </w:tc>
        <w:tc>
          <w:tcPr>
            <w:tcW w:w="1812" w:type="dxa"/>
          </w:tcPr>
          <w:p w14:paraId="6F8F71EA" w14:textId="302E4FCE" w:rsidR="00373652" w:rsidRDefault="00373652" w:rsidP="00373652">
            <w:r>
              <w:t>0x00</w:t>
            </w:r>
          </w:p>
        </w:tc>
        <w:tc>
          <w:tcPr>
            <w:tcW w:w="1812" w:type="dxa"/>
          </w:tcPr>
          <w:p w14:paraId="6D12204E" w14:textId="1B010D93" w:rsidR="00373652" w:rsidRDefault="00373652" w:rsidP="00373652">
            <w:r>
              <w:t>0x01</w:t>
            </w:r>
          </w:p>
        </w:tc>
        <w:tc>
          <w:tcPr>
            <w:tcW w:w="1813" w:type="dxa"/>
          </w:tcPr>
          <w:p w14:paraId="6B6E4BBE" w14:textId="4AC887E1" w:rsidR="00373652" w:rsidRDefault="00373652" w:rsidP="00373652">
            <w:r>
              <w:t>0x02</w:t>
            </w:r>
          </w:p>
        </w:tc>
        <w:tc>
          <w:tcPr>
            <w:tcW w:w="1813" w:type="dxa"/>
          </w:tcPr>
          <w:p w14:paraId="015C9829" w14:textId="3A9F41B1" w:rsidR="00373652" w:rsidRDefault="00373652" w:rsidP="00373652">
            <w:r>
              <w:t>0x03</w:t>
            </w:r>
          </w:p>
        </w:tc>
      </w:tr>
      <w:tr w:rsidR="00373652" w14:paraId="6D658CAF" w14:textId="77777777" w:rsidTr="00373652">
        <w:tc>
          <w:tcPr>
            <w:tcW w:w="1812" w:type="dxa"/>
          </w:tcPr>
          <w:p w14:paraId="1333DB15" w14:textId="68AB4AD0" w:rsidR="00373652" w:rsidRDefault="00373652" w:rsidP="00373652">
            <w:r>
              <w:t>0x04</w:t>
            </w:r>
          </w:p>
        </w:tc>
        <w:tc>
          <w:tcPr>
            <w:tcW w:w="1812" w:type="dxa"/>
          </w:tcPr>
          <w:p w14:paraId="4768834E" w14:textId="1D3A519A" w:rsidR="00373652" w:rsidRDefault="00E81233" w:rsidP="00373652">
            <w:r>
              <w:t>10cc</w:t>
            </w:r>
          </w:p>
        </w:tc>
        <w:tc>
          <w:tcPr>
            <w:tcW w:w="1812" w:type="dxa"/>
          </w:tcPr>
          <w:p w14:paraId="0F82168A" w14:textId="55BF6B76" w:rsidR="00373652" w:rsidRDefault="00E81233" w:rsidP="00373652">
            <w:r>
              <w:t>100d</w:t>
            </w:r>
          </w:p>
        </w:tc>
        <w:tc>
          <w:tcPr>
            <w:tcW w:w="1813" w:type="dxa"/>
          </w:tcPr>
          <w:p w14:paraId="0CA75F63" w14:textId="1C359780" w:rsidR="00373652" w:rsidRDefault="00E81233" w:rsidP="00373652">
            <w:r>
              <w:t>1ff1</w:t>
            </w:r>
          </w:p>
        </w:tc>
        <w:tc>
          <w:tcPr>
            <w:tcW w:w="1813" w:type="dxa"/>
          </w:tcPr>
          <w:p w14:paraId="0C0315BC" w14:textId="29FFC241" w:rsidR="00373652" w:rsidRDefault="00E81233" w:rsidP="00373652">
            <w:r>
              <w:t>1ff2</w:t>
            </w:r>
          </w:p>
        </w:tc>
      </w:tr>
      <w:tr w:rsidR="00373652" w14:paraId="7E0BFBB5" w14:textId="77777777" w:rsidTr="00373652">
        <w:tc>
          <w:tcPr>
            <w:tcW w:w="1812" w:type="dxa"/>
          </w:tcPr>
          <w:p w14:paraId="6BD30909" w14:textId="55A40DE0" w:rsidR="00373652" w:rsidRDefault="00373652" w:rsidP="00373652">
            <w:r>
              <w:t>0x08</w:t>
            </w:r>
          </w:p>
        </w:tc>
        <w:tc>
          <w:tcPr>
            <w:tcW w:w="1812" w:type="dxa"/>
          </w:tcPr>
          <w:p w14:paraId="1A0E9B07" w14:textId="0E98E7FF" w:rsidR="00373652" w:rsidRDefault="00E81233" w:rsidP="00373652">
            <w:r>
              <w:t>3103</w:t>
            </w:r>
          </w:p>
        </w:tc>
        <w:tc>
          <w:tcPr>
            <w:tcW w:w="1812" w:type="dxa"/>
          </w:tcPr>
          <w:p w14:paraId="3D5E1FA7" w14:textId="004142D5" w:rsidR="00373652" w:rsidRDefault="00E81233" w:rsidP="00373652">
            <w:r>
              <w:t>90</w:t>
            </w:r>
            <w:r w:rsidR="00560951">
              <w:t>1</w:t>
            </w:r>
            <w:r>
              <w:t>0</w:t>
            </w:r>
          </w:p>
        </w:tc>
        <w:tc>
          <w:tcPr>
            <w:tcW w:w="1813" w:type="dxa"/>
          </w:tcPr>
          <w:p w14:paraId="5EF127C7" w14:textId="5B376290" w:rsidR="00373652" w:rsidRDefault="00E81233" w:rsidP="00373652">
            <w:r>
              <w:t>0000</w:t>
            </w:r>
          </w:p>
        </w:tc>
        <w:tc>
          <w:tcPr>
            <w:tcW w:w="1813" w:type="dxa"/>
          </w:tcPr>
          <w:p w14:paraId="648FDC86" w14:textId="030FA65B" w:rsidR="00373652" w:rsidRDefault="00E81233" w:rsidP="00373652">
            <w:r>
              <w:t>0000</w:t>
            </w:r>
          </w:p>
        </w:tc>
      </w:tr>
      <w:tr w:rsidR="00373652" w14:paraId="2329CB08" w14:textId="77777777" w:rsidTr="00373652">
        <w:tc>
          <w:tcPr>
            <w:tcW w:w="1812" w:type="dxa"/>
          </w:tcPr>
          <w:p w14:paraId="2CC458B3" w14:textId="093F7D8F" w:rsidR="00373652" w:rsidRDefault="00373652" w:rsidP="00373652">
            <w:r>
              <w:t>0x0c</w:t>
            </w:r>
          </w:p>
        </w:tc>
        <w:tc>
          <w:tcPr>
            <w:tcW w:w="1812" w:type="dxa"/>
          </w:tcPr>
          <w:p w14:paraId="038B8DF1" w14:textId="7BD7AA10" w:rsidR="00373652" w:rsidRDefault="00E81233" w:rsidP="00373652">
            <w:r>
              <w:t>100c</w:t>
            </w:r>
          </w:p>
        </w:tc>
        <w:tc>
          <w:tcPr>
            <w:tcW w:w="1812" w:type="dxa"/>
          </w:tcPr>
          <w:p w14:paraId="1BD111E6" w14:textId="030DBA05" w:rsidR="00373652" w:rsidRDefault="00E81233" w:rsidP="00373652">
            <w:r>
              <w:t>101d</w:t>
            </w:r>
          </w:p>
        </w:tc>
        <w:tc>
          <w:tcPr>
            <w:tcW w:w="1813" w:type="dxa"/>
          </w:tcPr>
          <w:p w14:paraId="3EA852A3" w14:textId="11767C3F" w:rsidR="00373652" w:rsidRDefault="00E81233" w:rsidP="00373652">
            <w:r>
              <w:t>9200</w:t>
            </w:r>
          </w:p>
        </w:tc>
        <w:tc>
          <w:tcPr>
            <w:tcW w:w="1813" w:type="dxa"/>
          </w:tcPr>
          <w:p w14:paraId="5A7705E3" w14:textId="77777777" w:rsidR="00373652" w:rsidRDefault="00373652" w:rsidP="00373652"/>
        </w:tc>
      </w:tr>
    </w:tbl>
    <w:p w14:paraId="33A47C27" w14:textId="77777777" w:rsidR="0054607D" w:rsidRDefault="0054607D" w:rsidP="00373652"/>
    <w:p w14:paraId="68542503" w14:textId="530C1F99" w:rsidR="004610BF" w:rsidRDefault="00560951" w:rsidP="00373652">
      <w:r>
        <w:t xml:space="preserve">We see that the counter jumps during the first branch operation to 0x0c and ignores the second in 0x0e. The ALU operation has triggered the </w:t>
      </w:r>
      <w:r w:rsidR="00331312">
        <w:t xml:space="preserve">carry flag (0x01). The first branch had as jump condition the flag 0x01. The counter has detected that and jumps to the pointer. The second branch has the condition A &gt; B which is not active in the flag register. It will be </w:t>
      </w:r>
      <w:r w:rsidR="00153FCE">
        <w:t>ignored,</w:t>
      </w:r>
      <w:r w:rsidR="00331312">
        <w:t xml:space="preserve"> </w:t>
      </w:r>
      <w:r w:rsidR="00CE279A">
        <w:t>and the</w:t>
      </w:r>
      <w:r w:rsidR="00331312">
        <w:t xml:space="preserve"> counter just goes to the next operation.</w:t>
      </w:r>
    </w:p>
    <w:p w14:paraId="0875030A" w14:textId="573ED822" w:rsidR="00CE279A" w:rsidRDefault="003B386E" w:rsidP="00373652">
      <w:r>
        <w:t xml:space="preserve">And that is it! These were all important CPU operations with examples and explanation. If you are still </w:t>
      </w:r>
      <w:r w:rsidR="00AB1815">
        <w:t>curios,</w:t>
      </w:r>
      <w:r>
        <w:t xml:space="preserve"> then you can go to the next chapter and read about the more complex features of the computer or go to the chapter “Basic projects”.</w:t>
      </w:r>
    </w:p>
    <w:p w14:paraId="441D7B83" w14:textId="76E5054C" w:rsidR="00AB1815" w:rsidRDefault="00F50D80" w:rsidP="00F50D80">
      <w:pPr>
        <w:jc w:val="left"/>
      </w:pPr>
      <w:r>
        <w:br w:type="page"/>
      </w:r>
    </w:p>
    <w:p w14:paraId="1BF86A92" w14:textId="15F723AD" w:rsidR="00C87812" w:rsidRDefault="00AB1815" w:rsidP="00F22B94">
      <w:pPr>
        <w:pStyle w:val="berschrift1"/>
      </w:pPr>
      <w:bookmarkStart w:id="26" w:name="_Toc79275105"/>
      <w:r>
        <w:lastRenderedPageBreak/>
        <w:t>4. Advanced operations</w:t>
      </w:r>
      <w:bookmarkEnd w:id="26"/>
    </w:p>
    <w:p w14:paraId="4520572C" w14:textId="4D324FA9" w:rsidR="00F22B94" w:rsidRDefault="00F22B94" w:rsidP="00F22B94">
      <w:pPr>
        <w:pStyle w:val="berschrift2"/>
      </w:pPr>
      <w:bookmarkStart w:id="27" w:name="_Toc79275106"/>
      <w:r>
        <w:t>4.1 Output</w:t>
      </w:r>
      <w:bookmarkEnd w:id="27"/>
    </w:p>
    <w:p w14:paraId="1E26EF12" w14:textId="0EAB0B43" w:rsidR="0092236D" w:rsidRDefault="000C1C48" w:rsidP="0092236D">
      <w:r>
        <w:t xml:space="preserve">If you read the last </w:t>
      </w:r>
      <w:r w:rsidR="00274E6B">
        <w:t>chapter,</w:t>
      </w:r>
      <w:r>
        <w:t xml:space="preserve"> you know that we had only s</w:t>
      </w:r>
      <w:r w:rsidR="00E971FB">
        <w:t>aw</w:t>
      </w:r>
      <w:r>
        <w:t xml:space="preserve"> the results of our programs by checking the register and the RAM. </w:t>
      </w:r>
      <w:r w:rsidR="00274E6B">
        <w:t xml:space="preserve">This is good if we need to debug the </w:t>
      </w:r>
      <w:r w:rsidR="00751B59">
        <w:t>programs,</w:t>
      </w:r>
      <w:r w:rsidR="00274E6B">
        <w:t xml:space="preserve"> but a normal user cannot </w:t>
      </w:r>
      <w:r w:rsidR="00751B59">
        <w:t>read</w:t>
      </w:r>
      <w:r w:rsidR="00274E6B">
        <w:t xml:space="preserve"> that. </w:t>
      </w:r>
      <w:r w:rsidR="00751B59">
        <w:t>As that we need</w:t>
      </w:r>
      <w:r w:rsidR="00E971FB">
        <w:t xml:space="preserve"> to redesign the programs and</w:t>
      </w:r>
      <w:r w:rsidR="00751B59">
        <w:t xml:space="preserve"> </w:t>
      </w:r>
      <w:r w:rsidR="00E971FB">
        <w:t>a human readable output device. And the ERS has such a device: a terminal for ASCI characters on the external bus.</w:t>
      </w:r>
      <w:r w:rsidR="00CF5847">
        <w:t xml:space="preserve"> We can load characters into the registers and send them to the module.</w:t>
      </w:r>
    </w:p>
    <w:tbl>
      <w:tblPr>
        <w:tblStyle w:val="Tabellenraster"/>
        <w:tblW w:w="0" w:type="auto"/>
        <w:tblLook w:val="04A0" w:firstRow="1" w:lastRow="0" w:firstColumn="1" w:lastColumn="0" w:noHBand="0" w:noVBand="1"/>
      </w:tblPr>
      <w:tblGrid>
        <w:gridCol w:w="1812"/>
        <w:gridCol w:w="1812"/>
        <w:gridCol w:w="1812"/>
        <w:gridCol w:w="1813"/>
        <w:gridCol w:w="1813"/>
      </w:tblGrid>
      <w:tr w:rsidR="00CF5847" w14:paraId="3B302727" w14:textId="77777777" w:rsidTr="00CF5847">
        <w:tc>
          <w:tcPr>
            <w:tcW w:w="1812" w:type="dxa"/>
          </w:tcPr>
          <w:p w14:paraId="4F9E7637" w14:textId="26DFA579" w:rsidR="00CF5847" w:rsidRDefault="00CF5847" w:rsidP="0092236D">
            <w:r>
              <w:t>OP-Address</w:t>
            </w:r>
          </w:p>
        </w:tc>
        <w:tc>
          <w:tcPr>
            <w:tcW w:w="1812" w:type="dxa"/>
          </w:tcPr>
          <w:p w14:paraId="0D29E93C" w14:textId="68C79A96" w:rsidR="00CF5847" w:rsidRDefault="00CF5847" w:rsidP="0092236D">
            <w:r>
              <w:t>0x00</w:t>
            </w:r>
          </w:p>
        </w:tc>
        <w:tc>
          <w:tcPr>
            <w:tcW w:w="1812" w:type="dxa"/>
          </w:tcPr>
          <w:p w14:paraId="1BE560B1" w14:textId="56B20694" w:rsidR="00CF5847" w:rsidRDefault="00CF5847" w:rsidP="0092236D">
            <w:r>
              <w:t>0x01</w:t>
            </w:r>
          </w:p>
        </w:tc>
        <w:tc>
          <w:tcPr>
            <w:tcW w:w="1813" w:type="dxa"/>
          </w:tcPr>
          <w:p w14:paraId="49BB1B20" w14:textId="74286FD9" w:rsidR="00CF5847" w:rsidRDefault="00CF5847" w:rsidP="0092236D">
            <w:r>
              <w:t>0x02</w:t>
            </w:r>
          </w:p>
        </w:tc>
        <w:tc>
          <w:tcPr>
            <w:tcW w:w="1813" w:type="dxa"/>
          </w:tcPr>
          <w:p w14:paraId="2A0C76A3" w14:textId="37DADBDC" w:rsidR="00CF5847" w:rsidRDefault="00CF5847" w:rsidP="0092236D">
            <w:r>
              <w:t>0x03</w:t>
            </w:r>
          </w:p>
        </w:tc>
      </w:tr>
      <w:tr w:rsidR="00CF5847" w14:paraId="702D0AEF" w14:textId="77777777" w:rsidTr="00CF5847">
        <w:tc>
          <w:tcPr>
            <w:tcW w:w="1812" w:type="dxa"/>
          </w:tcPr>
          <w:p w14:paraId="415AD823" w14:textId="191A8D4B" w:rsidR="00CF5847" w:rsidRDefault="00CF5847" w:rsidP="0092236D">
            <w:r>
              <w:t>0x00</w:t>
            </w:r>
          </w:p>
        </w:tc>
        <w:tc>
          <w:tcPr>
            <w:tcW w:w="1812" w:type="dxa"/>
          </w:tcPr>
          <w:p w14:paraId="55228FCE" w14:textId="51BB9A83" w:rsidR="00CF5847" w:rsidRDefault="00097DC5" w:rsidP="0092236D">
            <w:r>
              <w:t>1021</w:t>
            </w:r>
          </w:p>
        </w:tc>
        <w:tc>
          <w:tcPr>
            <w:tcW w:w="1812" w:type="dxa"/>
          </w:tcPr>
          <w:p w14:paraId="29F3AA8D" w14:textId="59FEF415" w:rsidR="00CF5847" w:rsidRDefault="00097DC5" w:rsidP="0092236D">
            <w:r>
              <w:t>148c</w:t>
            </w:r>
          </w:p>
        </w:tc>
        <w:tc>
          <w:tcPr>
            <w:tcW w:w="1813" w:type="dxa"/>
          </w:tcPr>
          <w:p w14:paraId="03E2BF77" w14:textId="03288460" w:rsidR="00CF5847" w:rsidRDefault="00097DC5" w:rsidP="0092236D">
            <w:r>
              <w:t>f010</w:t>
            </w:r>
          </w:p>
        </w:tc>
        <w:tc>
          <w:tcPr>
            <w:tcW w:w="1813" w:type="dxa"/>
          </w:tcPr>
          <w:p w14:paraId="2CD7DC59" w14:textId="3F356AC2" w:rsidR="00CF5847" w:rsidRDefault="00097DC5" w:rsidP="0092236D">
            <w:r>
              <w:t>169c</w:t>
            </w:r>
          </w:p>
        </w:tc>
      </w:tr>
      <w:tr w:rsidR="00097DC5" w14:paraId="42022A03" w14:textId="77777777" w:rsidTr="00CF5847">
        <w:tc>
          <w:tcPr>
            <w:tcW w:w="1812" w:type="dxa"/>
          </w:tcPr>
          <w:p w14:paraId="1BFEB0F4" w14:textId="39D03BF7" w:rsidR="00097DC5" w:rsidRDefault="00097DC5" w:rsidP="0092236D">
            <w:r>
              <w:t>0x04</w:t>
            </w:r>
          </w:p>
        </w:tc>
        <w:tc>
          <w:tcPr>
            <w:tcW w:w="1812" w:type="dxa"/>
          </w:tcPr>
          <w:p w14:paraId="14D731A6" w14:textId="63F27057" w:rsidR="00097DC5" w:rsidRDefault="00097DC5" w:rsidP="0092236D">
            <w:r>
              <w:t>f010</w:t>
            </w:r>
          </w:p>
        </w:tc>
        <w:tc>
          <w:tcPr>
            <w:tcW w:w="1812" w:type="dxa"/>
          </w:tcPr>
          <w:p w14:paraId="1E9858D7" w14:textId="77777777" w:rsidR="00097DC5" w:rsidRDefault="00097DC5" w:rsidP="0092236D"/>
        </w:tc>
        <w:tc>
          <w:tcPr>
            <w:tcW w:w="1813" w:type="dxa"/>
          </w:tcPr>
          <w:p w14:paraId="5594F809" w14:textId="77777777" w:rsidR="00097DC5" w:rsidRDefault="00097DC5" w:rsidP="0092236D"/>
        </w:tc>
        <w:tc>
          <w:tcPr>
            <w:tcW w:w="1813" w:type="dxa"/>
          </w:tcPr>
          <w:p w14:paraId="4EFC597F" w14:textId="77777777" w:rsidR="00097DC5" w:rsidRDefault="00097DC5" w:rsidP="0092236D"/>
        </w:tc>
      </w:tr>
    </w:tbl>
    <w:p w14:paraId="3904156E" w14:textId="77777777" w:rsidR="00CF5847" w:rsidRPr="0092236D" w:rsidRDefault="00CF5847" w:rsidP="0092236D"/>
    <w:p w14:paraId="6723E051" w14:textId="3EBD62DC" w:rsidR="00F22B94" w:rsidRDefault="00097DC5" w:rsidP="00F22B94">
      <w:r>
        <w:t xml:space="preserve">This program draws “Hi” on the terminal. First, we load </w:t>
      </w:r>
      <w:r w:rsidR="0060284B">
        <w:t>the target module address of the terminal (which is 2) to register 1. Then we load a character to the pointer low register and send it</w:t>
      </w:r>
      <w:r w:rsidR="000B28EA">
        <w:t xml:space="preserve"> with the operation “F” (send the pointer value to module address inside register x)</w:t>
      </w:r>
      <w:r w:rsidR="0060284B">
        <w:t>.</w:t>
      </w:r>
      <w:r w:rsidR="002E7BF7">
        <w:t xml:space="preserve"> The latter is repeated for the letter “I”.</w:t>
      </w:r>
      <w:r w:rsidR="00C07852">
        <w:t xml:space="preserve"> Why such a complicate “send to module” operation? Pretty simple: indirect</w:t>
      </w:r>
      <w:r w:rsidR="009E72EA">
        <w:t xml:space="preserve"> module</w:t>
      </w:r>
      <w:r w:rsidR="00C07852">
        <w:t xml:space="preserve"> addressing is free real estate and make driver development much easier.</w:t>
      </w:r>
    </w:p>
    <w:p w14:paraId="36A98063" w14:textId="10565726" w:rsidR="002F11D3" w:rsidRDefault="002F11D3" w:rsidP="00F22B94">
      <w:r>
        <w:t>There is another module which can receive data from the CPU: the Not-a</w:t>
      </w:r>
      <w:r w:rsidR="00CB4FE5">
        <w:t>n</w:t>
      </w:r>
      <w:r>
        <w:t>-IDE-controller with the address 4. You can use it as additional external memory (but not recommend since it is extreme slow) or for programming itself</w:t>
      </w:r>
      <w:r w:rsidR="004A6169">
        <w:t xml:space="preserve"> with an IDE (here I mean </w:t>
      </w:r>
      <w:r w:rsidR="00987A89">
        <w:t>a</w:t>
      </w:r>
      <w:r w:rsidR="004A6169">
        <w:t xml:space="preserve"> development environment)</w:t>
      </w:r>
      <w:r>
        <w:t>.</w:t>
      </w:r>
    </w:p>
    <w:tbl>
      <w:tblPr>
        <w:tblStyle w:val="Tabellenraster"/>
        <w:tblW w:w="0" w:type="auto"/>
        <w:tblLook w:val="04A0" w:firstRow="1" w:lastRow="0" w:firstColumn="1" w:lastColumn="0" w:noHBand="0" w:noVBand="1"/>
      </w:tblPr>
      <w:tblGrid>
        <w:gridCol w:w="1812"/>
        <w:gridCol w:w="1812"/>
        <w:gridCol w:w="1812"/>
        <w:gridCol w:w="1813"/>
        <w:gridCol w:w="1813"/>
      </w:tblGrid>
      <w:tr w:rsidR="00371436" w14:paraId="47A6DC40" w14:textId="77777777" w:rsidTr="00371436">
        <w:tc>
          <w:tcPr>
            <w:tcW w:w="1812" w:type="dxa"/>
          </w:tcPr>
          <w:p w14:paraId="39742F6B" w14:textId="1FA898F7" w:rsidR="00371436" w:rsidRDefault="00371436" w:rsidP="00F22B94">
            <w:r>
              <w:t>OP-Address</w:t>
            </w:r>
          </w:p>
        </w:tc>
        <w:tc>
          <w:tcPr>
            <w:tcW w:w="1812" w:type="dxa"/>
          </w:tcPr>
          <w:p w14:paraId="394BE36E" w14:textId="7C7A7839" w:rsidR="00371436" w:rsidRDefault="00371436" w:rsidP="00F22B94">
            <w:r>
              <w:t>0x00</w:t>
            </w:r>
          </w:p>
        </w:tc>
        <w:tc>
          <w:tcPr>
            <w:tcW w:w="1812" w:type="dxa"/>
          </w:tcPr>
          <w:p w14:paraId="2F60B859" w14:textId="72200FFB" w:rsidR="00371436" w:rsidRDefault="00371436" w:rsidP="00F22B94">
            <w:r>
              <w:t>0x01</w:t>
            </w:r>
          </w:p>
        </w:tc>
        <w:tc>
          <w:tcPr>
            <w:tcW w:w="1813" w:type="dxa"/>
          </w:tcPr>
          <w:p w14:paraId="2C8CE974" w14:textId="30B977F1" w:rsidR="00371436" w:rsidRDefault="00371436" w:rsidP="00F22B94">
            <w:r>
              <w:t>0x02</w:t>
            </w:r>
          </w:p>
        </w:tc>
        <w:tc>
          <w:tcPr>
            <w:tcW w:w="1813" w:type="dxa"/>
          </w:tcPr>
          <w:p w14:paraId="34E4C6AE" w14:textId="15A13174" w:rsidR="00371436" w:rsidRDefault="00371436" w:rsidP="00F22B94">
            <w:r>
              <w:t>0x03</w:t>
            </w:r>
          </w:p>
        </w:tc>
      </w:tr>
      <w:tr w:rsidR="00371436" w14:paraId="1828DEDC" w14:textId="77777777" w:rsidTr="00371436">
        <w:tc>
          <w:tcPr>
            <w:tcW w:w="1812" w:type="dxa"/>
          </w:tcPr>
          <w:p w14:paraId="675C5153" w14:textId="71AB8AFD" w:rsidR="00371436" w:rsidRDefault="00371436" w:rsidP="00F22B94">
            <w:r>
              <w:t>0x00</w:t>
            </w:r>
          </w:p>
        </w:tc>
        <w:tc>
          <w:tcPr>
            <w:tcW w:w="1812" w:type="dxa"/>
          </w:tcPr>
          <w:p w14:paraId="5BA8C155" w14:textId="2C565739" w:rsidR="00371436" w:rsidRDefault="00D4693A" w:rsidP="00371436">
            <w:pPr>
              <w:jc w:val="left"/>
            </w:pPr>
            <w:r>
              <w:t>1041</w:t>
            </w:r>
          </w:p>
        </w:tc>
        <w:tc>
          <w:tcPr>
            <w:tcW w:w="1812" w:type="dxa"/>
          </w:tcPr>
          <w:p w14:paraId="740DAE18" w14:textId="7A9B5BC4" w:rsidR="00371436" w:rsidRDefault="00D4693A" w:rsidP="00F22B94">
            <w:r>
              <w:t>1efc</w:t>
            </w:r>
          </w:p>
        </w:tc>
        <w:tc>
          <w:tcPr>
            <w:tcW w:w="1813" w:type="dxa"/>
          </w:tcPr>
          <w:p w14:paraId="4BDCD537" w14:textId="4C6FDCDC" w:rsidR="00371436" w:rsidRDefault="00D4693A" w:rsidP="00F22B94">
            <w:r>
              <w:t>113d</w:t>
            </w:r>
          </w:p>
        </w:tc>
        <w:tc>
          <w:tcPr>
            <w:tcW w:w="1813" w:type="dxa"/>
          </w:tcPr>
          <w:p w14:paraId="71EC7A9D" w14:textId="49AF4AB2" w:rsidR="00371436" w:rsidRDefault="00D4693A" w:rsidP="00F22B94">
            <w:r>
              <w:t>f010</w:t>
            </w:r>
          </w:p>
        </w:tc>
      </w:tr>
      <w:tr w:rsidR="00371436" w14:paraId="28FFC4FA" w14:textId="77777777" w:rsidTr="00371436">
        <w:tc>
          <w:tcPr>
            <w:tcW w:w="1812" w:type="dxa"/>
          </w:tcPr>
          <w:p w14:paraId="52A9E4FD" w14:textId="63C0CC63" w:rsidR="00371436" w:rsidRDefault="00371436" w:rsidP="00F22B94">
            <w:r>
              <w:t>0x04</w:t>
            </w:r>
          </w:p>
        </w:tc>
        <w:tc>
          <w:tcPr>
            <w:tcW w:w="1812" w:type="dxa"/>
          </w:tcPr>
          <w:p w14:paraId="5AC2A888" w14:textId="4C164884" w:rsidR="00371436" w:rsidRDefault="00D4693A" w:rsidP="00371436">
            <w:pPr>
              <w:jc w:val="left"/>
            </w:pPr>
            <w:r>
              <w:t>1bec</w:t>
            </w:r>
          </w:p>
        </w:tc>
        <w:tc>
          <w:tcPr>
            <w:tcW w:w="1812" w:type="dxa"/>
          </w:tcPr>
          <w:p w14:paraId="78C85573" w14:textId="198018D8" w:rsidR="00371436" w:rsidRDefault="00D4693A" w:rsidP="00F22B94">
            <w:r>
              <w:t>114d</w:t>
            </w:r>
          </w:p>
        </w:tc>
        <w:tc>
          <w:tcPr>
            <w:tcW w:w="1813" w:type="dxa"/>
          </w:tcPr>
          <w:p w14:paraId="38831A22" w14:textId="3430226B" w:rsidR="00371436" w:rsidRDefault="00D4693A" w:rsidP="00F22B94">
            <w:r>
              <w:t>f010</w:t>
            </w:r>
          </w:p>
        </w:tc>
        <w:tc>
          <w:tcPr>
            <w:tcW w:w="1813" w:type="dxa"/>
          </w:tcPr>
          <w:p w14:paraId="188E5FD9" w14:textId="03FE8AF0" w:rsidR="00371436" w:rsidRDefault="00D4693A" w:rsidP="00F22B94">
            <w:r>
              <w:t>102c</w:t>
            </w:r>
          </w:p>
        </w:tc>
      </w:tr>
      <w:tr w:rsidR="00371436" w14:paraId="1EF0D84B" w14:textId="77777777" w:rsidTr="00371436">
        <w:tc>
          <w:tcPr>
            <w:tcW w:w="1812" w:type="dxa"/>
          </w:tcPr>
          <w:p w14:paraId="4514F74A" w14:textId="6E9173F8" w:rsidR="00371436" w:rsidRDefault="00371436" w:rsidP="00F22B94">
            <w:r>
              <w:t>0x08</w:t>
            </w:r>
          </w:p>
        </w:tc>
        <w:tc>
          <w:tcPr>
            <w:tcW w:w="1812" w:type="dxa"/>
          </w:tcPr>
          <w:p w14:paraId="505FBDB4" w14:textId="4A54487D" w:rsidR="00371436" w:rsidRDefault="00D4693A" w:rsidP="00371436">
            <w:pPr>
              <w:jc w:val="left"/>
            </w:pPr>
            <w:r>
              <w:t>110d</w:t>
            </w:r>
          </w:p>
        </w:tc>
        <w:tc>
          <w:tcPr>
            <w:tcW w:w="1812" w:type="dxa"/>
          </w:tcPr>
          <w:p w14:paraId="03FD8AD8" w14:textId="3CA46DA2" w:rsidR="00371436" w:rsidRDefault="00D4693A" w:rsidP="00F22B94">
            <w:r>
              <w:t>f010</w:t>
            </w:r>
          </w:p>
        </w:tc>
        <w:tc>
          <w:tcPr>
            <w:tcW w:w="1813" w:type="dxa"/>
          </w:tcPr>
          <w:p w14:paraId="30C43BE3" w14:textId="14F84EFE" w:rsidR="00371436" w:rsidRDefault="00D4693A" w:rsidP="00F22B94">
            <w:r>
              <w:t>100c</w:t>
            </w:r>
          </w:p>
        </w:tc>
        <w:tc>
          <w:tcPr>
            <w:tcW w:w="1813" w:type="dxa"/>
          </w:tcPr>
          <w:p w14:paraId="733A4EE0" w14:textId="2A6B24D9" w:rsidR="00371436" w:rsidRDefault="00D4693A" w:rsidP="00F22B94">
            <w:r>
              <w:t>120d</w:t>
            </w:r>
          </w:p>
        </w:tc>
      </w:tr>
      <w:tr w:rsidR="00371436" w14:paraId="3990F4F6" w14:textId="77777777" w:rsidTr="00371436">
        <w:tc>
          <w:tcPr>
            <w:tcW w:w="1812" w:type="dxa"/>
          </w:tcPr>
          <w:p w14:paraId="11C1808D" w14:textId="69B721EB" w:rsidR="00371436" w:rsidRDefault="00371436" w:rsidP="00F22B94">
            <w:r>
              <w:t>0x0c</w:t>
            </w:r>
          </w:p>
        </w:tc>
        <w:tc>
          <w:tcPr>
            <w:tcW w:w="1812" w:type="dxa"/>
          </w:tcPr>
          <w:p w14:paraId="476D6C13" w14:textId="5E2C019A" w:rsidR="00371436" w:rsidRDefault="00D4693A" w:rsidP="00371436">
            <w:pPr>
              <w:jc w:val="left"/>
            </w:pPr>
            <w:r>
              <w:t>f010</w:t>
            </w:r>
          </w:p>
        </w:tc>
        <w:tc>
          <w:tcPr>
            <w:tcW w:w="1812" w:type="dxa"/>
          </w:tcPr>
          <w:p w14:paraId="4BD80059" w14:textId="475644F5" w:rsidR="00371436" w:rsidRDefault="00D4693A" w:rsidP="00F22B94">
            <w:r>
              <w:t>1ffc</w:t>
            </w:r>
          </w:p>
        </w:tc>
        <w:tc>
          <w:tcPr>
            <w:tcW w:w="1813" w:type="dxa"/>
          </w:tcPr>
          <w:p w14:paraId="3892424E" w14:textId="655701F4" w:rsidR="00371436" w:rsidRDefault="00D4693A" w:rsidP="00F22B94">
            <w:r>
              <w:t>113d</w:t>
            </w:r>
          </w:p>
        </w:tc>
        <w:tc>
          <w:tcPr>
            <w:tcW w:w="1813" w:type="dxa"/>
          </w:tcPr>
          <w:p w14:paraId="5E067A5C" w14:textId="1B292F83" w:rsidR="00371436" w:rsidRDefault="00D4693A" w:rsidP="00F22B94">
            <w:r>
              <w:t>f010</w:t>
            </w:r>
          </w:p>
        </w:tc>
      </w:tr>
      <w:tr w:rsidR="00371436" w14:paraId="402E8773" w14:textId="77777777" w:rsidTr="00371436">
        <w:tc>
          <w:tcPr>
            <w:tcW w:w="1812" w:type="dxa"/>
          </w:tcPr>
          <w:p w14:paraId="3090A509" w14:textId="3C5668A4" w:rsidR="00371436" w:rsidRDefault="00371436" w:rsidP="00F22B94">
            <w:r>
              <w:t>0x10</w:t>
            </w:r>
          </w:p>
        </w:tc>
        <w:tc>
          <w:tcPr>
            <w:tcW w:w="1812" w:type="dxa"/>
          </w:tcPr>
          <w:p w14:paraId="381823E2" w14:textId="33952444" w:rsidR="00371436" w:rsidRDefault="00D4693A" w:rsidP="00371436">
            <w:pPr>
              <w:jc w:val="left"/>
            </w:pPr>
            <w:r>
              <w:t>1dec</w:t>
            </w:r>
          </w:p>
        </w:tc>
        <w:tc>
          <w:tcPr>
            <w:tcW w:w="1812" w:type="dxa"/>
          </w:tcPr>
          <w:p w14:paraId="1125783C" w14:textId="2A44C451" w:rsidR="00371436" w:rsidRDefault="00D4693A" w:rsidP="00F22B94">
            <w:r>
              <w:t>114d</w:t>
            </w:r>
          </w:p>
        </w:tc>
        <w:tc>
          <w:tcPr>
            <w:tcW w:w="1813" w:type="dxa"/>
          </w:tcPr>
          <w:p w14:paraId="6582552F" w14:textId="26099B2B" w:rsidR="00371436" w:rsidRDefault="00D4693A" w:rsidP="00F22B94">
            <w:r>
              <w:t>f010</w:t>
            </w:r>
          </w:p>
        </w:tc>
        <w:tc>
          <w:tcPr>
            <w:tcW w:w="1813" w:type="dxa"/>
          </w:tcPr>
          <w:p w14:paraId="540ADF8A" w14:textId="4D7AAEFB" w:rsidR="00371436" w:rsidRDefault="00D4693A" w:rsidP="00F22B94">
            <w:r>
              <w:t>105c</w:t>
            </w:r>
          </w:p>
        </w:tc>
      </w:tr>
      <w:tr w:rsidR="00D4693A" w14:paraId="389E5DA6" w14:textId="77777777" w:rsidTr="00371436">
        <w:tc>
          <w:tcPr>
            <w:tcW w:w="1812" w:type="dxa"/>
          </w:tcPr>
          <w:p w14:paraId="2002D4D1" w14:textId="635ED789" w:rsidR="00D4693A" w:rsidRDefault="00D4693A" w:rsidP="00F22B94">
            <w:r>
              <w:t>0x14</w:t>
            </w:r>
          </w:p>
        </w:tc>
        <w:tc>
          <w:tcPr>
            <w:tcW w:w="1812" w:type="dxa"/>
          </w:tcPr>
          <w:p w14:paraId="27AB1D42" w14:textId="6A5C61D7" w:rsidR="00D4693A" w:rsidRDefault="00D4693A" w:rsidP="00371436">
            <w:pPr>
              <w:jc w:val="left"/>
            </w:pPr>
            <w:r>
              <w:t>110d</w:t>
            </w:r>
          </w:p>
        </w:tc>
        <w:tc>
          <w:tcPr>
            <w:tcW w:w="1812" w:type="dxa"/>
          </w:tcPr>
          <w:p w14:paraId="6A8E43D1" w14:textId="5EF7B5EF" w:rsidR="00D4693A" w:rsidRDefault="00D4693A" w:rsidP="00F22B94">
            <w:r>
              <w:t>f010</w:t>
            </w:r>
          </w:p>
        </w:tc>
        <w:tc>
          <w:tcPr>
            <w:tcW w:w="1813" w:type="dxa"/>
          </w:tcPr>
          <w:p w14:paraId="6ECC96C5" w14:textId="713836F8" w:rsidR="00D4693A" w:rsidRDefault="00D4693A" w:rsidP="00F22B94">
            <w:r>
              <w:t>100c</w:t>
            </w:r>
          </w:p>
        </w:tc>
        <w:tc>
          <w:tcPr>
            <w:tcW w:w="1813" w:type="dxa"/>
          </w:tcPr>
          <w:p w14:paraId="39C0E858" w14:textId="77A16698" w:rsidR="00D4693A" w:rsidRDefault="00D4693A" w:rsidP="00F22B94">
            <w:r>
              <w:t>120d</w:t>
            </w:r>
          </w:p>
        </w:tc>
      </w:tr>
      <w:tr w:rsidR="00D4693A" w14:paraId="35FFC379" w14:textId="77777777" w:rsidTr="00371436">
        <w:tc>
          <w:tcPr>
            <w:tcW w:w="1812" w:type="dxa"/>
          </w:tcPr>
          <w:p w14:paraId="411ACDDD" w14:textId="251D2BD9" w:rsidR="00D4693A" w:rsidRDefault="00D4693A" w:rsidP="00F22B94">
            <w:r>
              <w:t>0x18</w:t>
            </w:r>
          </w:p>
        </w:tc>
        <w:tc>
          <w:tcPr>
            <w:tcW w:w="1812" w:type="dxa"/>
          </w:tcPr>
          <w:p w14:paraId="3C587E3D" w14:textId="4572FF3E" w:rsidR="00D4693A" w:rsidRDefault="00D4693A" w:rsidP="00371436">
            <w:pPr>
              <w:jc w:val="left"/>
            </w:pPr>
            <w:r>
              <w:t>f010</w:t>
            </w:r>
          </w:p>
        </w:tc>
        <w:tc>
          <w:tcPr>
            <w:tcW w:w="1812" w:type="dxa"/>
          </w:tcPr>
          <w:p w14:paraId="29EFB3AB" w14:textId="77777777" w:rsidR="00D4693A" w:rsidRDefault="00D4693A" w:rsidP="00F22B94"/>
        </w:tc>
        <w:tc>
          <w:tcPr>
            <w:tcW w:w="1813" w:type="dxa"/>
          </w:tcPr>
          <w:p w14:paraId="6BCC61DD" w14:textId="77777777" w:rsidR="00D4693A" w:rsidRDefault="00D4693A" w:rsidP="00F22B94"/>
        </w:tc>
        <w:tc>
          <w:tcPr>
            <w:tcW w:w="1813" w:type="dxa"/>
          </w:tcPr>
          <w:p w14:paraId="1AD344B6" w14:textId="77777777" w:rsidR="00D4693A" w:rsidRDefault="00D4693A" w:rsidP="00F22B94"/>
        </w:tc>
      </w:tr>
    </w:tbl>
    <w:p w14:paraId="457E47BD" w14:textId="477C22C6" w:rsidR="00371436" w:rsidRDefault="00371436" w:rsidP="00F22B94"/>
    <w:p w14:paraId="004EE0D2" w14:textId="5B5A0779" w:rsidR="00167182" w:rsidRDefault="00167182" w:rsidP="00F22B94">
      <w:r>
        <w:t>This program writes “beef” to external memory address 0x02 and “deff” to address 0x05. As before in the first step one register is set to hold the module address 4 (here it is register 1). Now follows a chain of operations that are send and executed by the Not-a</w:t>
      </w:r>
      <w:r w:rsidR="00CB4FE5">
        <w:t>n</w:t>
      </w:r>
      <w:r>
        <w:t>-IDE-controller. The controller can be seen as an extreme simple CU with some registers striped to it and as that can be seen as an CPU. It is fed with operations which set the pointer for the memory and the register which holds the data.</w:t>
      </w:r>
    </w:p>
    <w:p w14:paraId="74120934" w14:textId="7C7C6FBE" w:rsidR="0055716B" w:rsidRDefault="0055716B" w:rsidP="00F22B94">
      <w:r>
        <w:t>As you see it is VERY slow and only for experimenting and development.</w:t>
      </w:r>
    </w:p>
    <w:p w14:paraId="4CD7D5F7" w14:textId="77777777" w:rsidR="007A5D31" w:rsidRDefault="007A5D31" w:rsidP="00F22B94"/>
    <w:p w14:paraId="7C9B3430" w14:textId="27F3F4F6" w:rsidR="002742A3" w:rsidRDefault="002742A3" w:rsidP="002742A3">
      <w:pPr>
        <w:pStyle w:val="berschrift2"/>
      </w:pPr>
      <w:bookmarkStart w:id="28" w:name="_Toc79275107"/>
      <w:r>
        <w:t>4.2</w:t>
      </w:r>
      <w:r w:rsidR="00D9392E">
        <w:t xml:space="preserve"> Interrupts and Input</w:t>
      </w:r>
      <w:bookmarkEnd w:id="28"/>
    </w:p>
    <w:p w14:paraId="55094D32" w14:textId="2DB43AA4" w:rsidR="0096080E" w:rsidRDefault="00F22B9D" w:rsidP="0096080E">
      <w:r>
        <w:t xml:space="preserve">If you have some experience with Logisim CPUs, you know that many have only a very crude I/O-system. One type of input </w:t>
      </w:r>
      <w:r w:rsidR="001317B8">
        <w:t xml:space="preserve">in Logisim </w:t>
      </w:r>
      <w:r>
        <w:t>is the keyboard, which can be managed in two ways: polling or interrupts/event handling. The first means, that the CPU did not react directly on an input signal. Instead, it checks the input register every x cycles. This is simple but costs many clock cycles and CPU time.</w:t>
      </w:r>
    </w:p>
    <w:p w14:paraId="3C59D740" w14:textId="586964E3" w:rsidR="00F22B9D" w:rsidRDefault="00F22B9D" w:rsidP="0096080E">
      <w:r>
        <w:lastRenderedPageBreak/>
        <w:t xml:space="preserve">The </w:t>
      </w:r>
      <w:r w:rsidR="007B6074">
        <w:t>latter</w:t>
      </w:r>
      <w:r>
        <w:t xml:space="preserve"> is the approach in the ERS 3864K. The RX 8 CPU can handle 32 different interrupts including 16 for external modules</w:t>
      </w:r>
      <w:r w:rsidR="00473C3A">
        <w:t>. If an interrupt is trigger (for example from a keyboard) the CPU directly stops the actual execution</w:t>
      </w:r>
      <w:r w:rsidR="006D6066">
        <w:t xml:space="preserve"> (but it finishes the actual active operation)</w:t>
      </w:r>
      <w:r w:rsidR="00473C3A">
        <w:t>, save</w:t>
      </w:r>
      <w:r w:rsidR="0050513C">
        <w:t>s</w:t>
      </w:r>
      <w:r w:rsidR="00473C3A">
        <w:t xml:space="preserve"> the actual counter into the interrupt call pointer and jumps into the </w:t>
      </w:r>
      <w:r w:rsidR="0050513C">
        <w:t xml:space="preserve">memory address with the </w:t>
      </w:r>
      <w:r w:rsidR="00473C3A">
        <w:t>interrupt handler</w:t>
      </w:r>
      <w:r w:rsidR="0050513C">
        <w:t>.</w:t>
      </w:r>
      <w:r w:rsidR="006D6066">
        <w:t xml:space="preserve"> </w:t>
      </w:r>
      <w:r w:rsidR="0050513C">
        <w:t>A</w:t>
      </w:r>
      <w:r w:rsidR="006D6066">
        <w:t>ll</w:t>
      </w:r>
      <w:r w:rsidR="0050513C">
        <w:t xml:space="preserve"> of that is done</w:t>
      </w:r>
      <w:r w:rsidR="006D6066">
        <w:t xml:space="preserve"> in one operation cycle</w:t>
      </w:r>
      <w:r w:rsidR="0050513C">
        <w:t xml:space="preserve"> and with that much faster than polling.</w:t>
      </w:r>
    </w:p>
    <w:p w14:paraId="410899E1" w14:textId="5BC2C575" w:rsidR="0050513C" w:rsidRDefault="0050513C" w:rsidP="0096080E">
      <w:r>
        <w:t>That raised the question: where and what is the interrupt handler? It is just a piece of code in a program (obviously) which manages the value send by a module (even more obvious). We can freely decide where we want to write this routine, since we can set each interrupt target address individually. There is only one limitation: the interrupt controller is not connected with the MMU, which means that it can only point to the first 65536 words in the ROM. Although it is a little bit tricky to work with</w:t>
      </w:r>
      <w:r w:rsidR="00F82EFA">
        <w:t xml:space="preserve"> the</w:t>
      </w:r>
      <w:r>
        <w:t xml:space="preserve"> interrupt</w:t>
      </w:r>
      <w:r w:rsidR="00F82EFA">
        <w:t xml:space="preserve"> controller</w:t>
      </w:r>
      <w:r>
        <w:t xml:space="preserve"> it is a high pay </w:t>
      </w:r>
      <w:r w:rsidR="00B51450">
        <w:t>giant</w:t>
      </w:r>
      <w:r>
        <w:t xml:space="preserve"> gain feature</w:t>
      </w:r>
      <w:r w:rsidR="00FD1695">
        <w:t xml:space="preserve"> of the CPU</w:t>
      </w:r>
      <w:r>
        <w:t>.</w:t>
      </w:r>
      <w:r w:rsidR="00D324DA">
        <w:t xml:space="preserve"> But e</w:t>
      </w:r>
      <w:r w:rsidR="001317B8">
        <w:t>nough text walls, time for an example!</w:t>
      </w:r>
    </w:p>
    <w:tbl>
      <w:tblPr>
        <w:tblStyle w:val="Tabellenraster"/>
        <w:tblW w:w="0" w:type="auto"/>
        <w:tblLook w:val="04A0" w:firstRow="1" w:lastRow="0" w:firstColumn="1" w:lastColumn="0" w:noHBand="0" w:noVBand="1"/>
      </w:tblPr>
      <w:tblGrid>
        <w:gridCol w:w="1812"/>
        <w:gridCol w:w="1812"/>
        <w:gridCol w:w="1812"/>
        <w:gridCol w:w="1813"/>
        <w:gridCol w:w="1813"/>
      </w:tblGrid>
      <w:tr w:rsidR="001317B8" w14:paraId="073F28A4" w14:textId="77777777" w:rsidTr="001317B8">
        <w:tc>
          <w:tcPr>
            <w:tcW w:w="1812" w:type="dxa"/>
          </w:tcPr>
          <w:p w14:paraId="31817F9E" w14:textId="1A9FDC72" w:rsidR="001317B8" w:rsidRDefault="001317B8" w:rsidP="0096080E">
            <w:r>
              <w:t>OP-Address</w:t>
            </w:r>
          </w:p>
        </w:tc>
        <w:tc>
          <w:tcPr>
            <w:tcW w:w="1812" w:type="dxa"/>
          </w:tcPr>
          <w:p w14:paraId="5009B04F" w14:textId="38112978" w:rsidR="001317B8" w:rsidRDefault="001317B8" w:rsidP="0096080E">
            <w:r>
              <w:t>0x00</w:t>
            </w:r>
          </w:p>
        </w:tc>
        <w:tc>
          <w:tcPr>
            <w:tcW w:w="1812" w:type="dxa"/>
          </w:tcPr>
          <w:p w14:paraId="1EBDA45D" w14:textId="54EA3819" w:rsidR="001317B8" w:rsidRDefault="001317B8" w:rsidP="0096080E">
            <w:r>
              <w:t>0x01</w:t>
            </w:r>
          </w:p>
        </w:tc>
        <w:tc>
          <w:tcPr>
            <w:tcW w:w="1813" w:type="dxa"/>
          </w:tcPr>
          <w:p w14:paraId="6C573935" w14:textId="02FD9FA9" w:rsidR="001317B8" w:rsidRDefault="001317B8" w:rsidP="0096080E">
            <w:r>
              <w:t>0x02</w:t>
            </w:r>
          </w:p>
        </w:tc>
        <w:tc>
          <w:tcPr>
            <w:tcW w:w="1813" w:type="dxa"/>
          </w:tcPr>
          <w:p w14:paraId="693A93A6" w14:textId="11D14D12" w:rsidR="001317B8" w:rsidRDefault="001317B8" w:rsidP="0096080E">
            <w:r>
              <w:t>0x03</w:t>
            </w:r>
          </w:p>
        </w:tc>
      </w:tr>
      <w:tr w:rsidR="001317B8" w14:paraId="743F644D" w14:textId="77777777" w:rsidTr="001317B8">
        <w:tc>
          <w:tcPr>
            <w:tcW w:w="1812" w:type="dxa"/>
          </w:tcPr>
          <w:p w14:paraId="1D06CD2F" w14:textId="01AD0335" w:rsidR="001317B8" w:rsidRDefault="001317B8" w:rsidP="0096080E">
            <w:r>
              <w:t>0x00</w:t>
            </w:r>
          </w:p>
        </w:tc>
        <w:tc>
          <w:tcPr>
            <w:tcW w:w="1812" w:type="dxa"/>
          </w:tcPr>
          <w:p w14:paraId="28FA40FE" w14:textId="6ED4EFE7" w:rsidR="001317B8" w:rsidRDefault="000B28EA" w:rsidP="0096080E">
            <w:r>
              <w:t>1001</w:t>
            </w:r>
          </w:p>
        </w:tc>
        <w:tc>
          <w:tcPr>
            <w:tcW w:w="1812" w:type="dxa"/>
          </w:tcPr>
          <w:p w14:paraId="239C1D9A" w14:textId="668AAC5B" w:rsidR="001317B8" w:rsidRDefault="000B28EA" w:rsidP="0096080E">
            <w:r>
              <w:t>1</w:t>
            </w:r>
            <w:r w:rsidR="003B7A50">
              <w:t>10</w:t>
            </w:r>
            <w:r>
              <w:t>c</w:t>
            </w:r>
          </w:p>
        </w:tc>
        <w:tc>
          <w:tcPr>
            <w:tcW w:w="1813" w:type="dxa"/>
          </w:tcPr>
          <w:p w14:paraId="372861CE" w14:textId="2E3123B4" w:rsidR="001317B8" w:rsidRDefault="000B28EA" w:rsidP="0096080E">
            <w:r>
              <w:t>100d</w:t>
            </w:r>
          </w:p>
        </w:tc>
        <w:tc>
          <w:tcPr>
            <w:tcW w:w="1813" w:type="dxa"/>
          </w:tcPr>
          <w:p w14:paraId="233CF2E8" w14:textId="627CE54B" w:rsidR="001317B8" w:rsidRDefault="005E0255" w:rsidP="0096080E">
            <w:r>
              <w:t>7010</w:t>
            </w:r>
          </w:p>
        </w:tc>
      </w:tr>
      <w:tr w:rsidR="001317B8" w14:paraId="3FFCB971" w14:textId="77777777" w:rsidTr="001317B8">
        <w:tc>
          <w:tcPr>
            <w:tcW w:w="1812" w:type="dxa"/>
          </w:tcPr>
          <w:p w14:paraId="3EF7DCC0" w14:textId="5E4A2DAA" w:rsidR="001317B8" w:rsidRDefault="001317B8" w:rsidP="0096080E">
            <w:r>
              <w:t>0x04</w:t>
            </w:r>
          </w:p>
        </w:tc>
        <w:tc>
          <w:tcPr>
            <w:tcW w:w="1812" w:type="dxa"/>
          </w:tcPr>
          <w:p w14:paraId="45DC987A" w14:textId="15C5C509" w:rsidR="001317B8" w:rsidRDefault="006B5378" w:rsidP="0096080E">
            <w:r>
              <w:t>108c</w:t>
            </w:r>
          </w:p>
        </w:tc>
        <w:tc>
          <w:tcPr>
            <w:tcW w:w="1812" w:type="dxa"/>
          </w:tcPr>
          <w:p w14:paraId="3AD25B49" w14:textId="734CD3B8" w:rsidR="001317B8" w:rsidRDefault="006B5378" w:rsidP="0096080E">
            <w:r>
              <w:t>100d</w:t>
            </w:r>
          </w:p>
        </w:tc>
        <w:tc>
          <w:tcPr>
            <w:tcW w:w="1813" w:type="dxa"/>
          </w:tcPr>
          <w:p w14:paraId="3304C6A1" w14:textId="24EB68FE" w:rsidR="001317B8" w:rsidRDefault="006B5378" w:rsidP="0096080E">
            <w:r>
              <w:t>e200</w:t>
            </w:r>
          </w:p>
        </w:tc>
        <w:tc>
          <w:tcPr>
            <w:tcW w:w="1813" w:type="dxa"/>
          </w:tcPr>
          <w:p w14:paraId="5944D06D" w14:textId="39D6E46A" w:rsidR="001317B8" w:rsidRDefault="006B5378" w:rsidP="0096080E">
            <w:r>
              <w:t>107c</w:t>
            </w:r>
          </w:p>
        </w:tc>
      </w:tr>
      <w:tr w:rsidR="001317B8" w14:paraId="05C0ADD5" w14:textId="77777777" w:rsidTr="001317B8">
        <w:tc>
          <w:tcPr>
            <w:tcW w:w="1812" w:type="dxa"/>
          </w:tcPr>
          <w:p w14:paraId="5D6307B4" w14:textId="14EB8642" w:rsidR="001317B8" w:rsidRDefault="001317B8" w:rsidP="0096080E">
            <w:r>
              <w:t>0x08</w:t>
            </w:r>
          </w:p>
        </w:tc>
        <w:tc>
          <w:tcPr>
            <w:tcW w:w="1812" w:type="dxa"/>
          </w:tcPr>
          <w:p w14:paraId="3B2B748F" w14:textId="152C634D" w:rsidR="001317B8" w:rsidRDefault="006B5378" w:rsidP="0096080E">
            <w:r>
              <w:t>100d</w:t>
            </w:r>
          </w:p>
        </w:tc>
        <w:tc>
          <w:tcPr>
            <w:tcW w:w="1812" w:type="dxa"/>
          </w:tcPr>
          <w:p w14:paraId="0D236892" w14:textId="7E1D8200" w:rsidR="001317B8" w:rsidRDefault="006B5378" w:rsidP="0096080E">
            <w:r>
              <w:t>9000</w:t>
            </w:r>
          </w:p>
        </w:tc>
        <w:tc>
          <w:tcPr>
            <w:tcW w:w="1813" w:type="dxa"/>
          </w:tcPr>
          <w:p w14:paraId="226F5B9E" w14:textId="257D5679" w:rsidR="001317B8" w:rsidRDefault="006B5378" w:rsidP="0096080E">
            <w:r>
              <w:t>0</w:t>
            </w:r>
            <w:r w:rsidR="007E1A61">
              <w:t>000</w:t>
            </w:r>
          </w:p>
        </w:tc>
        <w:tc>
          <w:tcPr>
            <w:tcW w:w="1813" w:type="dxa"/>
          </w:tcPr>
          <w:p w14:paraId="251A872E" w14:textId="6E1F3639" w:rsidR="001317B8" w:rsidRDefault="00B3313C" w:rsidP="0096080E">
            <w:r>
              <w:t>0000</w:t>
            </w:r>
          </w:p>
        </w:tc>
      </w:tr>
      <w:tr w:rsidR="001317B8" w14:paraId="6A3961CB" w14:textId="77777777" w:rsidTr="001317B8">
        <w:tc>
          <w:tcPr>
            <w:tcW w:w="1812" w:type="dxa"/>
          </w:tcPr>
          <w:p w14:paraId="4BD967BF" w14:textId="313C62B4" w:rsidR="001317B8" w:rsidRDefault="001317B8" w:rsidP="0096080E">
            <w:r>
              <w:t>0x0c</w:t>
            </w:r>
          </w:p>
        </w:tc>
        <w:tc>
          <w:tcPr>
            <w:tcW w:w="1812" w:type="dxa"/>
          </w:tcPr>
          <w:p w14:paraId="6E6DDA08" w14:textId="6A71EAD9" w:rsidR="001317B8" w:rsidRDefault="00B3313C" w:rsidP="0096080E">
            <w:r>
              <w:t>0000</w:t>
            </w:r>
          </w:p>
        </w:tc>
        <w:tc>
          <w:tcPr>
            <w:tcW w:w="1812" w:type="dxa"/>
          </w:tcPr>
          <w:p w14:paraId="07526856" w14:textId="57764FC0" w:rsidR="001317B8" w:rsidRDefault="00B3313C" w:rsidP="0096080E">
            <w:r>
              <w:t>0000</w:t>
            </w:r>
          </w:p>
        </w:tc>
        <w:tc>
          <w:tcPr>
            <w:tcW w:w="1813" w:type="dxa"/>
          </w:tcPr>
          <w:p w14:paraId="7F794F6E" w14:textId="0F0EDB5B" w:rsidR="001317B8" w:rsidRDefault="00B3313C" w:rsidP="0096080E">
            <w:r>
              <w:t>0000</w:t>
            </w:r>
          </w:p>
        </w:tc>
        <w:tc>
          <w:tcPr>
            <w:tcW w:w="1813" w:type="dxa"/>
          </w:tcPr>
          <w:p w14:paraId="6BE924E5" w14:textId="2607ECA0" w:rsidR="001317B8" w:rsidRDefault="00B3313C" w:rsidP="0096080E">
            <w:r>
              <w:t>0000</w:t>
            </w:r>
          </w:p>
        </w:tc>
      </w:tr>
      <w:tr w:rsidR="000B28EA" w14:paraId="4E4AFE9F" w14:textId="77777777" w:rsidTr="001317B8">
        <w:tc>
          <w:tcPr>
            <w:tcW w:w="1812" w:type="dxa"/>
          </w:tcPr>
          <w:p w14:paraId="4755BD3A" w14:textId="7C378F2A" w:rsidR="000B28EA" w:rsidRDefault="000B28EA" w:rsidP="0096080E">
            <w:r>
              <w:t>0x10</w:t>
            </w:r>
          </w:p>
        </w:tc>
        <w:tc>
          <w:tcPr>
            <w:tcW w:w="1812" w:type="dxa"/>
          </w:tcPr>
          <w:p w14:paraId="3F494046" w14:textId="091B22B6" w:rsidR="000B28EA" w:rsidRDefault="00A534C5" w:rsidP="0096080E">
            <w:r>
              <w:t>1022</w:t>
            </w:r>
          </w:p>
        </w:tc>
        <w:tc>
          <w:tcPr>
            <w:tcW w:w="1812" w:type="dxa"/>
          </w:tcPr>
          <w:p w14:paraId="78338DF9" w14:textId="7F9A6AD3" w:rsidR="000B28EA" w:rsidRDefault="00B05FB3" w:rsidP="0096080E">
            <w:r>
              <w:t>14</w:t>
            </w:r>
            <w:r w:rsidR="00890108">
              <w:t>f</w:t>
            </w:r>
            <w:r>
              <w:t>c</w:t>
            </w:r>
          </w:p>
        </w:tc>
        <w:tc>
          <w:tcPr>
            <w:tcW w:w="1813" w:type="dxa"/>
          </w:tcPr>
          <w:p w14:paraId="6CDA93C6" w14:textId="480769F5" w:rsidR="000B28EA" w:rsidRDefault="00B05FB3" w:rsidP="0096080E">
            <w:r>
              <w:t>100d</w:t>
            </w:r>
          </w:p>
        </w:tc>
        <w:tc>
          <w:tcPr>
            <w:tcW w:w="1813" w:type="dxa"/>
          </w:tcPr>
          <w:p w14:paraId="1863F8C3" w14:textId="28C05D36" w:rsidR="000B28EA" w:rsidRDefault="00B05FB3" w:rsidP="0096080E">
            <w:r>
              <w:t>f020</w:t>
            </w:r>
          </w:p>
        </w:tc>
      </w:tr>
      <w:tr w:rsidR="000B28EA" w14:paraId="6C8B1950" w14:textId="77777777" w:rsidTr="001317B8">
        <w:tc>
          <w:tcPr>
            <w:tcW w:w="1812" w:type="dxa"/>
          </w:tcPr>
          <w:p w14:paraId="0494386C" w14:textId="7EE3C6FF" w:rsidR="000B28EA" w:rsidRDefault="000B28EA" w:rsidP="0096080E">
            <w:r>
              <w:t>0x14</w:t>
            </w:r>
          </w:p>
        </w:tc>
        <w:tc>
          <w:tcPr>
            <w:tcW w:w="1812" w:type="dxa"/>
          </w:tcPr>
          <w:p w14:paraId="454530F8" w14:textId="703676BD" w:rsidR="000B28EA" w:rsidRDefault="00B05FB3" w:rsidP="0096080E">
            <w:r>
              <w:t>16fc</w:t>
            </w:r>
          </w:p>
        </w:tc>
        <w:tc>
          <w:tcPr>
            <w:tcW w:w="1812" w:type="dxa"/>
          </w:tcPr>
          <w:p w14:paraId="0A747A9B" w14:textId="3F0ACC3D" w:rsidR="000B28EA" w:rsidRDefault="00B05FB3" w:rsidP="0096080E">
            <w:r>
              <w:t>f020</w:t>
            </w:r>
          </w:p>
        </w:tc>
        <w:tc>
          <w:tcPr>
            <w:tcW w:w="1813" w:type="dxa"/>
          </w:tcPr>
          <w:p w14:paraId="31903DFD" w14:textId="450F65CF" w:rsidR="000B28EA" w:rsidRDefault="00B05FB3" w:rsidP="0096080E">
            <w:r>
              <w:t>166c</w:t>
            </w:r>
          </w:p>
        </w:tc>
        <w:tc>
          <w:tcPr>
            <w:tcW w:w="1813" w:type="dxa"/>
          </w:tcPr>
          <w:p w14:paraId="05A6D6CD" w14:textId="1C4A04A6" w:rsidR="000B28EA" w:rsidRDefault="00B05FB3" w:rsidP="0096080E">
            <w:r>
              <w:t>f020</w:t>
            </w:r>
          </w:p>
        </w:tc>
      </w:tr>
      <w:tr w:rsidR="00B05FB3" w14:paraId="1AE809DB" w14:textId="77777777" w:rsidTr="001317B8">
        <w:tc>
          <w:tcPr>
            <w:tcW w:w="1812" w:type="dxa"/>
          </w:tcPr>
          <w:p w14:paraId="64F1C581" w14:textId="2015A63A" w:rsidR="00B05FB3" w:rsidRDefault="00B05FB3" w:rsidP="0096080E">
            <w:r>
              <w:t>0x18</w:t>
            </w:r>
          </w:p>
        </w:tc>
        <w:tc>
          <w:tcPr>
            <w:tcW w:w="1812" w:type="dxa"/>
          </w:tcPr>
          <w:p w14:paraId="2A32E518" w14:textId="7714712B" w:rsidR="00B05FB3" w:rsidRDefault="00644EC0" w:rsidP="0096080E">
            <w:r>
              <w:t>10ac</w:t>
            </w:r>
          </w:p>
        </w:tc>
        <w:tc>
          <w:tcPr>
            <w:tcW w:w="1812" w:type="dxa"/>
          </w:tcPr>
          <w:p w14:paraId="7D8B8D87" w14:textId="54969FD2" w:rsidR="00B05FB3" w:rsidRDefault="00644EC0" w:rsidP="0096080E">
            <w:r>
              <w:t>f020</w:t>
            </w:r>
          </w:p>
        </w:tc>
        <w:tc>
          <w:tcPr>
            <w:tcW w:w="1813" w:type="dxa"/>
          </w:tcPr>
          <w:p w14:paraId="6DC15CA4" w14:textId="2007A3D4" w:rsidR="00B05FB3" w:rsidRDefault="00890108" w:rsidP="0096080E">
            <w:r>
              <w:t>b</w:t>
            </w:r>
            <w:r w:rsidR="00A21CE5">
              <w:t>8</w:t>
            </w:r>
            <w:r w:rsidR="009D04D2">
              <w:t>00</w:t>
            </w:r>
          </w:p>
        </w:tc>
        <w:tc>
          <w:tcPr>
            <w:tcW w:w="1813" w:type="dxa"/>
          </w:tcPr>
          <w:p w14:paraId="2E0BEF4C" w14:textId="77777777" w:rsidR="00B05FB3" w:rsidRDefault="00B05FB3" w:rsidP="0096080E"/>
        </w:tc>
      </w:tr>
    </w:tbl>
    <w:p w14:paraId="4E9C9674" w14:textId="650973D3" w:rsidR="0050513C" w:rsidRDefault="0050513C" w:rsidP="0096080E"/>
    <w:p w14:paraId="36AD4530" w14:textId="54424FE2" w:rsidR="006B5378" w:rsidRDefault="006B5378" w:rsidP="0096080E">
      <w:r>
        <w:t xml:space="preserve">Onward to the description: First we need to set the interrupt for module 0 (which is the keyboard). This is done with one register which holds the interrupt number and the pointer which points to the handler routine. The operation </w:t>
      </w:r>
      <w:r w:rsidR="003343F5">
        <w:t>“</w:t>
      </w:r>
      <w:r>
        <w:t>7</w:t>
      </w:r>
      <w:r w:rsidR="003343F5">
        <w:t>”</w:t>
      </w:r>
      <w:r>
        <w:t xml:space="preserve"> says: set interrupt number inside register x to pointer. Now we need to enable all interrupts </w:t>
      </w:r>
      <w:r w:rsidR="003343F5">
        <w:t xml:space="preserve">which is done </w:t>
      </w:r>
      <w:r w:rsidR="009A5D06">
        <w:t>in a similar fashion like the operation “7”: operation “E” sets special registers (like the CPU mode register which we need to set) to the pointer value. The needed value to enable interrupts in the CPU mode register is 8. The final part of this code block is an endless loop.</w:t>
      </w:r>
    </w:p>
    <w:p w14:paraId="0EFF6FAA" w14:textId="57E83B49" w:rsidR="009A5D06" w:rsidRDefault="009A5D06" w:rsidP="0096080E">
      <w:r>
        <w:t>The second code block, which is the interrupt handler routine (at address 0x10) draws the text “Oof” to the terminal with a line feed. The operation “B” jumps back from the interrupt and the 8 in the operation says that all interrupts are enabled after jumping back (interrupts are automatically disabled if an interrupt occur).</w:t>
      </w:r>
    </w:p>
    <w:p w14:paraId="03375529" w14:textId="618B00CA" w:rsidR="00222AE9" w:rsidRDefault="00222AE9" w:rsidP="0096080E">
      <w:r>
        <w:t>If we start the program nothing happened. But if we select the keyboard and type a random key, it will draw “Oof” to the terminal. This is repeatable thanks to the smart jump back from interrupt operation. This happened because the keyboard sends an interrupt request to the CPU</w:t>
      </w:r>
      <w:r w:rsidR="00632207">
        <w:t xml:space="preserve"> and since there are no other waiting interrupt</w:t>
      </w:r>
      <w:r>
        <w:t xml:space="preserve"> directly jumps to the interrupt pointer</w:t>
      </w:r>
      <w:r w:rsidR="00E837B4">
        <w:t xml:space="preserve"> from module 0 (keyboard)</w:t>
      </w:r>
      <w:r>
        <w:t>.</w:t>
      </w:r>
    </w:p>
    <w:p w14:paraId="2CAA2345" w14:textId="77777777" w:rsidR="002246A1" w:rsidRDefault="002246A1" w:rsidP="0096080E"/>
    <w:p w14:paraId="0A9EF0F0" w14:textId="282D54F0" w:rsidR="0096080E" w:rsidRDefault="0096080E" w:rsidP="0096080E">
      <w:pPr>
        <w:pStyle w:val="berschrift2"/>
      </w:pPr>
      <w:bookmarkStart w:id="29" w:name="_Toc79275108"/>
      <w:r>
        <w:t xml:space="preserve">4.3 </w:t>
      </w:r>
      <w:r w:rsidR="00B12076">
        <w:t>CPU modes</w:t>
      </w:r>
      <w:bookmarkEnd w:id="29"/>
    </w:p>
    <w:p w14:paraId="3201C2F5" w14:textId="52DBC68E" w:rsidR="00B11F1D" w:rsidRDefault="002246A1" w:rsidP="00B12076">
      <w:r>
        <w:t>Now we can start with some comparisons to real life computers: imagine a computer with an operation system and some programs running on it. What happened if a malicious</w:t>
      </w:r>
      <w:r w:rsidR="00B11F1D">
        <w:t xml:space="preserve"> or faulty</w:t>
      </w:r>
      <w:r>
        <w:t xml:space="preserve"> program is executed? Normally the operation</w:t>
      </w:r>
      <w:r w:rsidR="00EA60BB">
        <w:t xml:space="preserve"> system</w:t>
      </w:r>
      <w:r>
        <w:t xml:space="preserve"> can handle the problem and shut</w:t>
      </w:r>
      <w:r w:rsidR="00AC2B41">
        <w:t>s</w:t>
      </w:r>
      <w:r>
        <w:t xml:space="preserve"> down the program. That is possible because the operation system has access to all </w:t>
      </w:r>
      <w:r w:rsidR="00EA60BB">
        <w:t>functionalities of the CPU</w:t>
      </w:r>
      <w:r w:rsidR="00B11F1D">
        <w:t>.</w:t>
      </w:r>
    </w:p>
    <w:p w14:paraId="7B6B2AA7" w14:textId="545D1EC9" w:rsidR="00D7131C" w:rsidRDefault="00B11F1D" w:rsidP="00B12076">
      <w:r>
        <w:lastRenderedPageBreak/>
        <w:t xml:space="preserve">But how does it work? </w:t>
      </w:r>
      <w:r w:rsidR="00EA60BB">
        <w:t>That</w:t>
      </w:r>
      <w:r>
        <w:t xml:space="preserve"> is easy: we have a special register in the control unit called the CPU mode register. It holds the actual execution mode of the CPU. One of the bits in this register tells the CPU in which privilege mode it</w:t>
      </w:r>
      <w:r w:rsidR="006C0147">
        <w:t xml:space="preserve"> actual</w:t>
      </w:r>
      <w:r>
        <w:t xml:space="preserve"> works. The RX 8 can differ between t</w:t>
      </w:r>
      <w:r w:rsidR="00AC2B41">
        <w:t>w</w:t>
      </w:r>
      <w:r>
        <w:t>o privilege modes: Kernel mode (which means full privileges) and user mode (which means restricted access to CPU components).</w:t>
      </w:r>
      <w:r w:rsidR="00D7131C">
        <w:t xml:space="preserve"> The magic comes with the fact that we can switch the modes during runtime</w:t>
      </w:r>
      <w:r w:rsidR="006C0147">
        <w:t>.</w:t>
      </w:r>
    </w:p>
    <w:p w14:paraId="7E7B7620" w14:textId="7208C3E1" w:rsidR="00D7131C" w:rsidRDefault="00D7131C" w:rsidP="00B12076">
      <w:r>
        <w:t xml:space="preserve">With that we can capsule normal programs into the user mode while the operation system runs in kernel mode and can manage them. </w:t>
      </w:r>
      <w:r w:rsidR="006C0147">
        <w:t>A program in user mode can never change to kernel mode by itself. But how can we get back to operation system and the kernel mode? With interrupts! If an interrupt is triggered, the CPU automatically changes to kernel mode. Normally the interrupt handling is completely under the control of the operation system which means from here we can just jump to OS routines. And if we want to go back to a program, we can just use the “jump back from interrupt” operation and set the additional argument to “</w:t>
      </w:r>
      <w:r w:rsidR="00F4127F">
        <w:t>2</w:t>
      </w:r>
      <w:r w:rsidR="006C0147">
        <w:t>”. This sets the CPU mode back to user</w:t>
      </w:r>
      <w:r w:rsidR="00573ABD">
        <w:t xml:space="preserve"> (the second bit in the CPU mode registers is used to indicate the actual execution mode)</w:t>
      </w:r>
      <w:r w:rsidR="006C0147">
        <w:t>.</w:t>
      </w:r>
    </w:p>
    <w:p w14:paraId="49B96916" w14:textId="678E93EC" w:rsidR="006C0147" w:rsidRDefault="006C0147" w:rsidP="00B12076">
      <w:r>
        <w:t>Onward to the last two questions: what happened if a normal program in user mode tries to execute a kernel mode operation and how can a normal program use kernel mode features? First answer: it triggers interrupt number 0x10 “mode violation interrupt” which can be handled by the OS with a program shut down</w:t>
      </w:r>
      <w:r w:rsidR="001C45A6">
        <w:t>. If the program tries to access a forbidden register nothing happens. The actual internal architecture does not allow to trigger the MVI (it will be fixed in the future ERS systems)</w:t>
      </w:r>
      <w:r>
        <w:t>. The second: the program can trigger a software interrupt called “syscall”. This interrupt is used to ask the operation system to do some stuff for the program like sending something to an output device or reserve more RAM for the program. The individual implementation</w:t>
      </w:r>
      <w:r w:rsidR="00C21189">
        <w:t xml:space="preserve"> and requestable functions</w:t>
      </w:r>
      <w:r>
        <w:t xml:space="preserve"> of the syscall </w:t>
      </w:r>
      <w:r w:rsidR="00C21189">
        <w:t>depends on the operation system</w:t>
      </w:r>
      <w:r w:rsidR="00F1682E">
        <w:t>.</w:t>
      </w:r>
    </w:p>
    <w:tbl>
      <w:tblPr>
        <w:tblStyle w:val="Tabellenraster"/>
        <w:tblW w:w="0" w:type="auto"/>
        <w:tblLook w:val="04A0" w:firstRow="1" w:lastRow="0" w:firstColumn="1" w:lastColumn="0" w:noHBand="0" w:noVBand="1"/>
      </w:tblPr>
      <w:tblGrid>
        <w:gridCol w:w="1812"/>
        <w:gridCol w:w="1812"/>
        <w:gridCol w:w="1812"/>
        <w:gridCol w:w="1813"/>
        <w:gridCol w:w="1813"/>
      </w:tblGrid>
      <w:tr w:rsidR="006C0147" w14:paraId="4FAED527" w14:textId="77777777" w:rsidTr="006C0147">
        <w:tc>
          <w:tcPr>
            <w:tcW w:w="1812" w:type="dxa"/>
          </w:tcPr>
          <w:p w14:paraId="2B4237A5" w14:textId="0AC2A921" w:rsidR="006C0147" w:rsidRDefault="006C0147" w:rsidP="00B12076">
            <w:r>
              <w:t>OP-Address</w:t>
            </w:r>
          </w:p>
        </w:tc>
        <w:tc>
          <w:tcPr>
            <w:tcW w:w="1812" w:type="dxa"/>
          </w:tcPr>
          <w:p w14:paraId="265D784E" w14:textId="0C046A6B" w:rsidR="006C0147" w:rsidRDefault="006C0147" w:rsidP="00B12076">
            <w:r>
              <w:t>0x00</w:t>
            </w:r>
          </w:p>
        </w:tc>
        <w:tc>
          <w:tcPr>
            <w:tcW w:w="1812" w:type="dxa"/>
          </w:tcPr>
          <w:p w14:paraId="6ADD0720" w14:textId="1535F42C" w:rsidR="006C0147" w:rsidRDefault="006C0147" w:rsidP="00B12076">
            <w:r>
              <w:t>0x01</w:t>
            </w:r>
          </w:p>
        </w:tc>
        <w:tc>
          <w:tcPr>
            <w:tcW w:w="1813" w:type="dxa"/>
          </w:tcPr>
          <w:p w14:paraId="3C6738B5" w14:textId="5658C249" w:rsidR="006C0147" w:rsidRDefault="006C0147" w:rsidP="00B12076">
            <w:r>
              <w:t>0x02</w:t>
            </w:r>
          </w:p>
        </w:tc>
        <w:tc>
          <w:tcPr>
            <w:tcW w:w="1813" w:type="dxa"/>
          </w:tcPr>
          <w:p w14:paraId="5EF748C0" w14:textId="52F16553" w:rsidR="006C0147" w:rsidRDefault="006C0147" w:rsidP="00B12076">
            <w:r>
              <w:t>0x03</w:t>
            </w:r>
          </w:p>
        </w:tc>
      </w:tr>
      <w:tr w:rsidR="006C0147" w14:paraId="69435B38" w14:textId="77777777" w:rsidTr="006C0147">
        <w:tc>
          <w:tcPr>
            <w:tcW w:w="1812" w:type="dxa"/>
          </w:tcPr>
          <w:p w14:paraId="01340620" w14:textId="315B7632" w:rsidR="006C0147" w:rsidRDefault="006C0147" w:rsidP="00B12076">
            <w:r>
              <w:t>0x00</w:t>
            </w:r>
          </w:p>
        </w:tc>
        <w:tc>
          <w:tcPr>
            <w:tcW w:w="1812" w:type="dxa"/>
          </w:tcPr>
          <w:p w14:paraId="43DB9BA4" w14:textId="0064FD5A" w:rsidR="006C0147" w:rsidRDefault="006C0147" w:rsidP="00B12076">
            <w:r>
              <w:t>1</w:t>
            </w:r>
            <w:r w:rsidR="00080CC9">
              <w:t>101</w:t>
            </w:r>
          </w:p>
        </w:tc>
        <w:tc>
          <w:tcPr>
            <w:tcW w:w="1812" w:type="dxa"/>
          </w:tcPr>
          <w:p w14:paraId="5AEECE40" w14:textId="1670D00B" w:rsidR="006C0147" w:rsidRDefault="00080CC9" w:rsidP="00B12076">
            <w:r>
              <w:t>118c</w:t>
            </w:r>
          </w:p>
        </w:tc>
        <w:tc>
          <w:tcPr>
            <w:tcW w:w="1813" w:type="dxa"/>
          </w:tcPr>
          <w:p w14:paraId="166B533B" w14:textId="288FC561" w:rsidR="006C0147" w:rsidRDefault="00080CC9" w:rsidP="00B12076">
            <w:r>
              <w:t>100d</w:t>
            </w:r>
          </w:p>
        </w:tc>
        <w:tc>
          <w:tcPr>
            <w:tcW w:w="1813" w:type="dxa"/>
          </w:tcPr>
          <w:p w14:paraId="2E64BA14" w14:textId="19FB9B2A" w:rsidR="006C0147" w:rsidRDefault="00080CC9" w:rsidP="00B12076">
            <w:r>
              <w:t>7010</w:t>
            </w:r>
          </w:p>
        </w:tc>
      </w:tr>
      <w:tr w:rsidR="006C0147" w14:paraId="76464D22" w14:textId="77777777" w:rsidTr="006C0147">
        <w:tc>
          <w:tcPr>
            <w:tcW w:w="1812" w:type="dxa"/>
          </w:tcPr>
          <w:p w14:paraId="580F57E5" w14:textId="1F24F1EF" w:rsidR="006C0147" w:rsidRDefault="006C0147" w:rsidP="00B12076">
            <w:r>
              <w:t>0x04</w:t>
            </w:r>
          </w:p>
        </w:tc>
        <w:tc>
          <w:tcPr>
            <w:tcW w:w="1812" w:type="dxa"/>
          </w:tcPr>
          <w:p w14:paraId="5FABE340" w14:textId="52E4A22A" w:rsidR="006C0147" w:rsidRDefault="007B1EF2" w:rsidP="00B12076">
            <w:r>
              <w:t>110e</w:t>
            </w:r>
          </w:p>
        </w:tc>
        <w:tc>
          <w:tcPr>
            <w:tcW w:w="1812" w:type="dxa"/>
          </w:tcPr>
          <w:p w14:paraId="603A0024" w14:textId="1E3550EF" w:rsidR="006C0147" w:rsidRDefault="007B1EF2" w:rsidP="00B12076">
            <w:r>
              <w:t>100f</w:t>
            </w:r>
          </w:p>
        </w:tc>
        <w:tc>
          <w:tcPr>
            <w:tcW w:w="1813" w:type="dxa"/>
          </w:tcPr>
          <w:p w14:paraId="2C244284" w14:textId="1F29821F" w:rsidR="006C0147" w:rsidRDefault="00FC30BA" w:rsidP="00B12076">
            <w:r>
              <w:t>b2</w:t>
            </w:r>
            <w:r w:rsidR="007B1EF2">
              <w:t>00</w:t>
            </w:r>
          </w:p>
        </w:tc>
        <w:tc>
          <w:tcPr>
            <w:tcW w:w="1813" w:type="dxa"/>
          </w:tcPr>
          <w:p w14:paraId="061888D7" w14:textId="2373152A" w:rsidR="006C0147" w:rsidRDefault="00BD3C43" w:rsidP="00B12076">
            <w:r>
              <w:t>0000</w:t>
            </w:r>
          </w:p>
        </w:tc>
      </w:tr>
      <w:tr w:rsidR="006C0147" w14:paraId="6A7BB105" w14:textId="77777777" w:rsidTr="006C0147">
        <w:tc>
          <w:tcPr>
            <w:tcW w:w="1812" w:type="dxa"/>
          </w:tcPr>
          <w:p w14:paraId="020A17ED" w14:textId="044873B6" w:rsidR="006C0147" w:rsidRDefault="006C0147" w:rsidP="00B12076">
            <w:r>
              <w:t>0x08</w:t>
            </w:r>
          </w:p>
        </w:tc>
        <w:tc>
          <w:tcPr>
            <w:tcW w:w="1812" w:type="dxa"/>
          </w:tcPr>
          <w:p w14:paraId="58449B44" w14:textId="21E741AD" w:rsidR="006C0147" w:rsidRDefault="005D27D2" w:rsidP="00B12076">
            <w:r>
              <w:t>0000</w:t>
            </w:r>
          </w:p>
        </w:tc>
        <w:tc>
          <w:tcPr>
            <w:tcW w:w="1812" w:type="dxa"/>
          </w:tcPr>
          <w:p w14:paraId="5B055413" w14:textId="27E8E9DF" w:rsidR="006C0147" w:rsidRDefault="005D27D2" w:rsidP="00B12076">
            <w:r>
              <w:t>0000</w:t>
            </w:r>
          </w:p>
        </w:tc>
        <w:tc>
          <w:tcPr>
            <w:tcW w:w="1813" w:type="dxa"/>
          </w:tcPr>
          <w:p w14:paraId="76773B9C" w14:textId="4576FAE8" w:rsidR="006C0147" w:rsidRDefault="005D27D2" w:rsidP="00B12076">
            <w:r>
              <w:t>0000</w:t>
            </w:r>
          </w:p>
        </w:tc>
        <w:tc>
          <w:tcPr>
            <w:tcW w:w="1813" w:type="dxa"/>
          </w:tcPr>
          <w:p w14:paraId="5736C04A" w14:textId="6D5E143E" w:rsidR="006C0147" w:rsidRDefault="005D27D2" w:rsidP="00B12076">
            <w:r>
              <w:t>0000</w:t>
            </w:r>
          </w:p>
        </w:tc>
      </w:tr>
      <w:tr w:rsidR="006C0147" w14:paraId="05CEFF50" w14:textId="77777777" w:rsidTr="006C0147">
        <w:tc>
          <w:tcPr>
            <w:tcW w:w="1812" w:type="dxa"/>
          </w:tcPr>
          <w:p w14:paraId="19006FDA" w14:textId="7565FBA2" w:rsidR="006C0147" w:rsidRDefault="006C0147" w:rsidP="00B12076">
            <w:r>
              <w:t>0x0c</w:t>
            </w:r>
          </w:p>
        </w:tc>
        <w:tc>
          <w:tcPr>
            <w:tcW w:w="1812" w:type="dxa"/>
          </w:tcPr>
          <w:p w14:paraId="40CFC6A7" w14:textId="49824D88" w:rsidR="006C0147" w:rsidRDefault="005D27D2" w:rsidP="00B12076">
            <w:r>
              <w:t>0000</w:t>
            </w:r>
          </w:p>
        </w:tc>
        <w:tc>
          <w:tcPr>
            <w:tcW w:w="1812" w:type="dxa"/>
          </w:tcPr>
          <w:p w14:paraId="7E04C0F1" w14:textId="5D728364" w:rsidR="006C0147" w:rsidRDefault="005D27D2" w:rsidP="00B12076">
            <w:r>
              <w:t>0000</w:t>
            </w:r>
          </w:p>
        </w:tc>
        <w:tc>
          <w:tcPr>
            <w:tcW w:w="1813" w:type="dxa"/>
          </w:tcPr>
          <w:p w14:paraId="176ADA4F" w14:textId="65626480" w:rsidR="006C0147" w:rsidRDefault="005D27D2" w:rsidP="00B12076">
            <w:r>
              <w:t>0000</w:t>
            </w:r>
          </w:p>
        </w:tc>
        <w:tc>
          <w:tcPr>
            <w:tcW w:w="1813" w:type="dxa"/>
          </w:tcPr>
          <w:p w14:paraId="7945CCCE" w14:textId="41677A05" w:rsidR="006C0147" w:rsidRDefault="005D27D2" w:rsidP="00B12076">
            <w:r>
              <w:t>0000</w:t>
            </w:r>
          </w:p>
        </w:tc>
      </w:tr>
      <w:tr w:rsidR="00F1682E" w14:paraId="79EB7DA6" w14:textId="77777777" w:rsidTr="006C0147">
        <w:tc>
          <w:tcPr>
            <w:tcW w:w="1812" w:type="dxa"/>
          </w:tcPr>
          <w:p w14:paraId="2BC3EE6B" w14:textId="43D1630C" w:rsidR="00F1682E" w:rsidRDefault="00F1682E" w:rsidP="00B12076">
            <w:r>
              <w:t>0x10</w:t>
            </w:r>
          </w:p>
        </w:tc>
        <w:tc>
          <w:tcPr>
            <w:tcW w:w="1812" w:type="dxa"/>
          </w:tcPr>
          <w:p w14:paraId="169E3679" w14:textId="3AD2F570" w:rsidR="00F1682E" w:rsidRDefault="005D27D2" w:rsidP="00B12076">
            <w:r>
              <w:t>1011</w:t>
            </w:r>
          </w:p>
        </w:tc>
        <w:tc>
          <w:tcPr>
            <w:tcW w:w="1812" w:type="dxa"/>
          </w:tcPr>
          <w:p w14:paraId="4E9C6AE4" w14:textId="71B0467D" w:rsidR="00F1682E" w:rsidRDefault="005D27D2" w:rsidP="00B12076">
            <w:r>
              <w:t>3300</w:t>
            </w:r>
          </w:p>
        </w:tc>
        <w:tc>
          <w:tcPr>
            <w:tcW w:w="1813" w:type="dxa"/>
          </w:tcPr>
          <w:p w14:paraId="61BD89BD" w14:textId="49BB71C2" w:rsidR="00F1682E" w:rsidRDefault="005D27D2" w:rsidP="00B12076">
            <w:r>
              <w:t>2001</w:t>
            </w:r>
          </w:p>
        </w:tc>
        <w:tc>
          <w:tcPr>
            <w:tcW w:w="1813" w:type="dxa"/>
          </w:tcPr>
          <w:p w14:paraId="3F59FA7E" w14:textId="08B6E30D" w:rsidR="00F1682E" w:rsidRDefault="005D27D2" w:rsidP="00B12076">
            <w:r>
              <w:t>2019</w:t>
            </w:r>
          </w:p>
        </w:tc>
      </w:tr>
      <w:tr w:rsidR="00010373" w14:paraId="7C1EBCE0" w14:textId="77777777" w:rsidTr="006C0147">
        <w:tc>
          <w:tcPr>
            <w:tcW w:w="1812" w:type="dxa"/>
          </w:tcPr>
          <w:p w14:paraId="4A46639E" w14:textId="1BE7591E" w:rsidR="00010373" w:rsidRDefault="00010373" w:rsidP="00B12076">
            <w:r>
              <w:t>0x14</w:t>
            </w:r>
          </w:p>
        </w:tc>
        <w:tc>
          <w:tcPr>
            <w:tcW w:w="1812" w:type="dxa"/>
          </w:tcPr>
          <w:p w14:paraId="09687FBD" w14:textId="0AB5B17E" w:rsidR="00010373" w:rsidRDefault="005D27D2" w:rsidP="00B12076">
            <w:r>
              <w:t>f000</w:t>
            </w:r>
          </w:p>
        </w:tc>
        <w:tc>
          <w:tcPr>
            <w:tcW w:w="1812" w:type="dxa"/>
          </w:tcPr>
          <w:p w14:paraId="08F93940" w14:textId="1F213456" w:rsidR="00010373" w:rsidRDefault="005D27D2" w:rsidP="00B12076">
            <w:r>
              <w:t>11</w:t>
            </w:r>
            <w:r w:rsidR="00C41259">
              <w:t>1</w:t>
            </w:r>
            <w:r>
              <w:t>c</w:t>
            </w:r>
          </w:p>
        </w:tc>
        <w:tc>
          <w:tcPr>
            <w:tcW w:w="1813" w:type="dxa"/>
          </w:tcPr>
          <w:p w14:paraId="5C15F995" w14:textId="1167C7C6" w:rsidR="00010373" w:rsidRDefault="005D27D2" w:rsidP="00B12076">
            <w:r>
              <w:t>100d</w:t>
            </w:r>
          </w:p>
        </w:tc>
        <w:tc>
          <w:tcPr>
            <w:tcW w:w="1813" w:type="dxa"/>
          </w:tcPr>
          <w:p w14:paraId="52149ED9" w14:textId="44B05628" w:rsidR="00010373" w:rsidRDefault="005D27D2" w:rsidP="00B12076">
            <w:r>
              <w:t>9000</w:t>
            </w:r>
          </w:p>
        </w:tc>
      </w:tr>
      <w:tr w:rsidR="00010373" w14:paraId="0FCE3E0F" w14:textId="77777777" w:rsidTr="006C0147">
        <w:tc>
          <w:tcPr>
            <w:tcW w:w="1812" w:type="dxa"/>
          </w:tcPr>
          <w:p w14:paraId="14CF9BB8" w14:textId="76E62B3D" w:rsidR="00010373" w:rsidRDefault="00010373" w:rsidP="00B12076">
            <w:r>
              <w:t>0x18</w:t>
            </w:r>
          </w:p>
        </w:tc>
        <w:tc>
          <w:tcPr>
            <w:tcW w:w="1812" w:type="dxa"/>
          </w:tcPr>
          <w:p w14:paraId="7B95A952" w14:textId="01FEDC57" w:rsidR="00010373" w:rsidRDefault="00BD3C43" w:rsidP="00B12076">
            <w:r>
              <w:t>1028</w:t>
            </w:r>
          </w:p>
        </w:tc>
        <w:tc>
          <w:tcPr>
            <w:tcW w:w="1812" w:type="dxa"/>
          </w:tcPr>
          <w:p w14:paraId="378DB9EF" w14:textId="60EF3F34" w:rsidR="00010373" w:rsidRDefault="00BD3C43" w:rsidP="00B12076">
            <w:r>
              <w:t>20ca</w:t>
            </w:r>
          </w:p>
        </w:tc>
        <w:tc>
          <w:tcPr>
            <w:tcW w:w="1813" w:type="dxa"/>
          </w:tcPr>
          <w:p w14:paraId="5322C523" w14:textId="4F7DFEAB" w:rsidR="00010373" w:rsidRDefault="00BD3C43" w:rsidP="00B12076">
            <w:r>
              <w:t>20db</w:t>
            </w:r>
          </w:p>
        </w:tc>
        <w:tc>
          <w:tcPr>
            <w:tcW w:w="1813" w:type="dxa"/>
          </w:tcPr>
          <w:p w14:paraId="77F1BC35" w14:textId="45A05B2A" w:rsidR="00010373" w:rsidRDefault="00BD3C43" w:rsidP="00B12076">
            <w:r>
              <w:t>14ec</w:t>
            </w:r>
          </w:p>
        </w:tc>
      </w:tr>
      <w:tr w:rsidR="00010373" w14:paraId="0302C536" w14:textId="77777777" w:rsidTr="006C0147">
        <w:tc>
          <w:tcPr>
            <w:tcW w:w="1812" w:type="dxa"/>
          </w:tcPr>
          <w:p w14:paraId="416B0302" w14:textId="3B0CFF7F" w:rsidR="00010373" w:rsidRDefault="00010373" w:rsidP="00B12076">
            <w:r>
              <w:t>0x1c</w:t>
            </w:r>
          </w:p>
        </w:tc>
        <w:tc>
          <w:tcPr>
            <w:tcW w:w="1812" w:type="dxa"/>
          </w:tcPr>
          <w:p w14:paraId="415F43B6" w14:textId="651555B2" w:rsidR="00010373" w:rsidRDefault="00BD3C43" w:rsidP="00B12076">
            <w:r>
              <w:t>f080</w:t>
            </w:r>
          </w:p>
        </w:tc>
        <w:tc>
          <w:tcPr>
            <w:tcW w:w="1812" w:type="dxa"/>
          </w:tcPr>
          <w:p w14:paraId="7EB56ABD" w14:textId="5F83601F" w:rsidR="00010373" w:rsidRDefault="00BD3C43" w:rsidP="00B12076">
            <w:r>
              <w:t>14fc</w:t>
            </w:r>
          </w:p>
        </w:tc>
        <w:tc>
          <w:tcPr>
            <w:tcW w:w="1813" w:type="dxa"/>
          </w:tcPr>
          <w:p w14:paraId="10CCDBC2" w14:textId="1191194C" w:rsidR="00010373" w:rsidRDefault="00BD3C43" w:rsidP="00B12076">
            <w:r>
              <w:t>f080</w:t>
            </w:r>
          </w:p>
        </w:tc>
        <w:tc>
          <w:tcPr>
            <w:tcW w:w="1813" w:type="dxa"/>
          </w:tcPr>
          <w:p w14:paraId="1E176823" w14:textId="2A4A797A" w:rsidR="00010373" w:rsidRDefault="006B4893" w:rsidP="00B12076">
            <w:r>
              <w:t>1</w:t>
            </w:r>
            <w:r w:rsidR="00B23D35">
              <w:t>0a</w:t>
            </w:r>
            <w:r>
              <w:t>c</w:t>
            </w:r>
          </w:p>
        </w:tc>
      </w:tr>
      <w:tr w:rsidR="00D84607" w14:paraId="1CE68172" w14:textId="77777777" w:rsidTr="006C0147">
        <w:tc>
          <w:tcPr>
            <w:tcW w:w="1812" w:type="dxa"/>
          </w:tcPr>
          <w:p w14:paraId="0D1C62E3" w14:textId="076B7308" w:rsidR="00D84607" w:rsidRDefault="00D84607" w:rsidP="00B12076">
            <w:r>
              <w:t>0x20</w:t>
            </w:r>
          </w:p>
        </w:tc>
        <w:tc>
          <w:tcPr>
            <w:tcW w:w="1812" w:type="dxa"/>
          </w:tcPr>
          <w:p w14:paraId="150A5E88" w14:textId="4F7ACEF0" w:rsidR="00D84607" w:rsidRDefault="006B4893" w:rsidP="00B12076">
            <w:r>
              <w:t>f080</w:t>
            </w:r>
          </w:p>
        </w:tc>
        <w:tc>
          <w:tcPr>
            <w:tcW w:w="1812" w:type="dxa"/>
          </w:tcPr>
          <w:p w14:paraId="49D9467F" w14:textId="366AB796" w:rsidR="00D84607" w:rsidRDefault="006B4893" w:rsidP="00B12076">
            <w:r>
              <w:t>20bd</w:t>
            </w:r>
          </w:p>
        </w:tc>
        <w:tc>
          <w:tcPr>
            <w:tcW w:w="1813" w:type="dxa"/>
          </w:tcPr>
          <w:p w14:paraId="2F724DBB" w14:textId="233A017B" w:rsidR="00D84607" w:rsidRDefault="006B4893" w:rsidP="00B12076">
            <w:r>
              <w:t>20ac</w:t>
            </w:r>
          </w:p>
        </w:tc>
        <w:tc>
          <w:tcPr>
            <w:tcW w:w="1813" w:type="dxa"/>
          </w:tcPr>
          <w:p w14:paraId="4F1CBF5F" w14:textId="0A01EA87" w:rsidR="00D84607" w:rsidRDefault="009023D9" w:rsidP="00B12076">
            <w:r>
              <w:t>b</w:t>
            </w:r>
            <w:r w:rsidR="002A7FDE">
              <w:t>2</w:t>
            </w:r>
            <w:r w:rsidR="006B4893">
              <w:t>00</w:t>
            </w:r>
          </w:p>
        </w:tc>
      </w:tr>
    </w:tbl>
    <w:p w14:paraId="6D146E90" w14:textId="77777777" w:rsidR="006C0147" w:rsidRDefault="006C0147" w:rsidP="00B12076"/>
    <w:p w14:paraId="3B4AA764" w14:textId="197852C1" w:rsidR="00134EB3" w:rsidRDefault="00E65AA4" w:rsidP="00B12076">
      <w:r>
        <w:t>First, we set up the mode violation interrupt.</w:t>
      </w:r>
      <w:r w:rsidR="007B1EF2">
        <w:t xml:space="preserve"> Then we </w:t>
      </w:r>
      <w:r w:rsidR="007052FC">
        <w:t>use the interrupt call back operation to jump into a program (at</w:t>
      </w:r>
      <w:r w:rsidR="003827E1">
        <w:t xml:space="preserve"> address</w:t>
      </w:r>
      <w:r w:rsidR="007052FC">
        <w:t xml:space="preserve"> 0x10</w:t>
      </w:r>
      <w:r w:rsidR="003827E1">
        <w:t xml:space="preserve"> </w:t>
      </w:r>
      <w:r w:rsidR="007052FC">
        <w:t>-</w:t>
      </w:r>
      <w:r w:rsidR="003827E1">
        <w:t xml:space="preserve"> </w:t>
      </w:r>
      <w:r w:rsidR="007052FC">
        <w:t>0x17) and change the CPU mode to user</w:t>
      </w:r>
      <w:r w:rsidR="007626F7">
        <w:t>. Do not be confused, a program is just a pile of code somewhere in the memory that do some stuff</w:t>
      </w:r>
      <w:r w:rsidR="00173F5D">
        <w:t xml:space="preserve"> (office tools and video games included)</w:t>
      </w:r>
      <w:r w:rsidR="007052FC">
        <w:t>.</w:t>
      </w:r>
      <w:r w:rsidR="00C41259">
        <w:t xml:space="preserve"> The program </w:t>
      </w:r>
      <w:r w:rsidR="00552BD6">
        <w:t xml:space="preserve">continuously </w:t>
      </w:r>
      <w:r w:rsidR="00C41259">
        <w:t xml:space="preserve">increments </w:t>
      </w:r>
      <w:r w:rsidR="00552BD6">
        <w:t>a value starting by 1. Shortly before the loop preparation and jump (with that I mean setting up the pointer and jump back to the loop start at 0x11) it tries to copy the actual value into a forbidden register and tries to send something to a module. The latter is a clear mode violation because the program needs kernel privilege to execute that. The interrupt is fired, and the interrupt handler writes “No” to the terminal. After that it jumps back to the program in user mode.</w:t>
      </w:r>
    </w:p>
    <w:p w14:paraId="7996F2D6" w14:textId="7FC4DD36" w:rsidR="003353CC" w:rsidRDefault="00552BD6" w:rsidP="00B12076">
      <w:r>
        <w:t>The register movements in the handler</w:t>
      </w:r>
      <w:r w:rsidR="00134EB3">
        <w:t xml:space="preserve"> routine</w:t>
      </w:r>
      <w:r>
        <w:t xml:space="preserve"> are to ensure that the pointer values from the program are saved before </w:t>
      </w:r>
      <w:r w:rsidR="00134EB3">
        <w:t>they</w:t>
      </w:r>
      <w:r>
        <w:t xml:space="preserve"> get manipulated by the handler itself. They are moved back before the interrupt ends</w:t>
      </w:r>
      <w:r w:rsidR="00134EB3">
        <w:t>. With this the program is not affected by the interrupt in its execution flow</w:t>
      </w:r>
      <w:r>
        <w:t xml:space="preserve">. For more information about </w:t>
      </w:r>
      <w:r w:rsidR="004348E6">
        <w:t>programs and program management</w:t>
      </w:r>
      <w:r>
        <w:t xml:space="preserve"> read the chapter 6</w:t>
      </w:r>
      <w:r w:rsidR="00893371">
        <w:t>.</w:t>
      </w:r>
    </w:p>
    <w:p w14:paraId="4B9A2A7C" w14:textId="77777777" w:rsidR="00E65AA4" w:rsidRDefault="00E65AA4" w:rsidP="00B12076"/>
    <w:p w14:paraId="1E64E102" w14:textId="4EEC57D9" w:rsidR="00B12076" w:rsidRPr="00B12076" w:rsidRDefault="00B12076" w:rsidP="00B12076">
      <w:pPr>
        <w:pStyle w:val="berschrift2"/>
      </w:pPr>
      <w:bookmarkStart w:id="30" w:name="_Toc79275109"/>
      <w:r>
        <w:t>4.4 Virtual addressing</w:t>
      </w:r>
      <w:bookmarkEnd w:id="30"/>
    </w:p>
    <w:p w14:paraId="66119042" w14:textId="32005D21" w:rsidR="00F22B94" w:rsidRDefault="007626F7" w:rsidP="00F22B94">
      <w:r>
        <w:t xml:space="preserve">The end of the tunnel is near, onward to the last function that is provided by the ERS 3864K/RX 8 Lepton CPU: memory separation and virtual addressing. In the last chapter we have separate one program from </w:t>
      </w:r>
      <w:r w:rsidR="002579F9">
        <w:t>some</w:t>
      </w:r>
      <w:r>
        <w:t xml:space="preserve"> management</w:t>
      </w:r>
      <w:r w:rsidR="002579F9">
        <w:t xml:space="preserve"> routines via CPU modes. But how can we manage more </w:t>
      </w:r>
      <w:r w:rsidR="00845CE9">
        <w:t>than</w:t>
      </w:r>
      <w:r w:rsidR="002579F9">
        <w:t xml:space="preserve"> one program at the same time?</w:t>
      </w:r>
    </w:p>
    <w:p w14:paraId="4F24A592" w14:textId="72DAA039" w:rsidR="002579F9" w:rsidRDefault="002579F9" w:rsidP="00F22B94">
      <w:r>
        <w:t xml:space="preserve">Yes, we could just pack some other programs in the memory and could change between them with the timer interrupt after x cycles in a simple management routine (more onto that in chapter 6). But this raises many more problems. How can we manage RAM accesses </w:t>
      </w:r>
      <w:r w:rsidR="00A87E61">
        <w:t>or more specific</w:t>
      </w:r>
      <w:r>
        <w:t xml:space="preserve"> RAM space</w:t>
      </w:r>
      <w:r w:rsidR="00845CE9">
        <w:t>s</w:t>
      </w:r>
      <w:r>
        <w:t xml:space="preserve"> between the two programs</w:t>
      </w:r>
      <w:r w:rsidR="00A87E61">
        <w:t>? If our computer runs programs from many different developers, we need some sort of RAM space management between the two. If not one program could overwrite values in the RAM</w:t>
      </w:r>
      <w:r w:rsidR="00845CE9">
        <w:t xml:space="preserve"> space</w:t>
      </w:r>
      <w:r w:rsidR="00A87E61">
        <w:t xml:space="preserve"> which are later accessed by another program and cause havoc in both.</w:t>
      </w:r>
    </w:p>
    <w:p w14:paraId="6CF73B80" w14:textId="6A2FF3C8" w:rsidR="007B6074" w:rsidRDefault="00601865" w:rsidP="00F22B94">
      <w:r>
        <w:t>To solve that we have another encapsule trick in the sleeve: virtual address spaces. Every program starts at address 0 in the program memory and RAM. But what they do not know is, that this is only local</w:t>
      </w:r>
      <w:r w:rsidR="00F06E6D">
        <w:t xml:space="preserve"> (virtual)</w:t>
      </w:r>
      <w:r>
        <w:t xml:space="preserve"> for their</w:t>
      </w:r>
      <w:r w:rsidR="00F06E6D">
        <w:t xml:space="preserve"> own</w:t>
      </w:r>
      <w:r>
        <w:t xml:space="preserve"> program space.</w:t>
      </w:r>
      <w:r w:rsidR="00151E0C">
        <w:t xml:space="preserve"> The program could be somewhere in the middle of the program </w:t>
      </w:r>
      <w:r w:rsidR="00805AFC">
        <w:t>memory,</w:t>
      </w:r>
      <w:r w:rsidR="00151E0C">
        <w:t xml:space="preserve"> but it thinks it starts form zero</w:t>
      </w:r>
      <w:r w:rsidR="00805AFC">
        <w:t xml:space="preserve"> in address space</w:t>
      </w:r>
      <w:r w:rsidR="00151E0C">
        <w:t>.</w:t>
      </w:r>
      <w:r>
        <w:t xml:space="preserve"> In other </w:t>
      </w:r>
      <w:r w:rsidR="00F06E6D">
        <w:t>words,</w:t>
      </w:r>
      <w:r>
        <w:t xml:space="preserve"> we trick the programs into thinking that they have full control over the computer/are the only programs on the computer.</w:t>
      </w:r>
      <w:r w:rsidR="00F06E6D">
        <w:t xml:space="preserve"> To achieve this, we can use a translation table which translates the actual programs local addresses into real</w:t>
      </w:r>
      <w:r w:rsidR="00845CE9">
        <w:t xml:space="preserve"> physical</w:t>
      </w:r>
      <w:r w:rsidR="00F06E6D">
        <w:t xml:space="preserve"> program memory and RAM addresses.</w:t>
      </w:r>
    </w:p>
    <w:p w14:paraId="10DF9C33" w14:textId="60B449E4" w:rsidR="00070ED2" w:rsidRDefault="00070ED2" w:rsidP="00F22B94">
      <w:r>
        <w:t>*insert picture of how TLBs and address translation work here*</w:t>
      </w:r>
    </w:p>
    <w:p w14:paraId="13CECEA4" w14:textId="5B1CB0A8" w:rsidR="003307D5" w:rsidRDefault="00FA1B7D" w:rsidP="00F22B94">
      <w:r>
        <w:t>The system behind that is simple: t</w:t>
      </w:r>
      <w:r w:rsidR="0094632B">
        <w:t>he lower pointer is directed</w:t>
      </w:r>
      <w:r w:rsidR="004E245E">
        <w:t xml:space="preserve"> directly</w:t>
      </w:r>
      <w:r w:rsidR="0094632B">
        <w:t xml:space="preserve"> to the ROM module (</w:t>
      </w:r>
      <w:r w:rsidR="004E245E">
        <w:t>this part of the address</w:t>
      </w:r>
      <w:r w:rsidR="0094632B">
        <w:t xml:space="preserve"> is called offset) and the higher pointer goes into the translation </w:t>
      </w:r>
      <w:r w:rsidR="004E245E">
        <w:t>table</w:t>
      </w:r>
      <w:r w:rsidR="0094632B">
        <w:t>.</w:t>
      </w:r>
      <w:r w:rsidR="004E245E">
        <w:t xml:space="preserve"> This separates the memory into 256 Word </w:t>
      </w:r>
      <w:r w:rsidR="006654D2">
        <w:t>pieces</w:t>
      </w:r>
      <w:r w:rsidR="004E245E">
        <w:t xml:space="preserve"> called “pages”</w:t>
      </w:r>
      <w:r w:rsidR="00195288">
        <w:t>.</w:t>
      </w:r>
      <w:r w:rsidR="00845CE9">
        <w:t xml:space="preserve"> Each page can be reserved for exactly one program which means every program takes at least 256 Words of program memory space. But this is not a problem since we have more </w:t>
      </w:r>
      <w:r w:rsidR="00AF4C2B">
        <w:t>than</w:t>
      </w:r>
      <w:r w:rsidR="00845CE9">
        <w:t xml:space="preserve"> enough program memory and </w:t>
      </w:r>
      <w:r w:rsidR="007B6074">
        <w:t>RAM to compensate;</w:t>
      </w:r>
      <w:r w:rsidR="00845CE9">
        <w:t xml:space="preserve"> we can</w:t>
      </w:r>
      <w:r w:rsidR="007B6074">
        <w:t xml:space="preserve"> just</w:t>
      </w:r>
      <w:r w:rsidR="00845CE9">
        <w:t xml:space="preserve"> waste some </w:t>
      </w:r>
      <w:r w:rsidR="007B6074">
        <w:t>w</w:t>
      </w:r>
      <w:r w:rsidR="00845CE9">
        <w:t>ords.</w:t>
      </w:r>
      <w:r w:rsidR="007B6074">
        <w:t xml:space="preserve"> Program pages do not need to be near each other</w:t>
      </w:r>
      <w:r w:rsidR="00976F12">
        <w:t xml:space="preserve"> in the memory</w:t>
      </w:r>
      <w:r w:rsidR="007B6074">
        <w:t>. One page could be in the beginning of the memor</w:t>
      </w:r>
      <w:r w:rsidR="00976F12">
        <w:t>y</w:t>
      </w:r>
      <w:r w:rsidR="007B6074">
        <w:t xml:space="preserve"> and the other somewhere else and they will be seen as one code block from the view of the program.</w:t>
      </w:r>
      <w:r w:rsidR="00976F12">
        <w:t xml:space="preserve"> But this code fragmentation should be avoided (real HDDs can be slowed down significant when code is spread out in the memory)</w:t>
      </w:r>
      <w:r w:rsidR="003307D5">
        <w:t>.</w:t>
      </w:r>
    </w:p>
    <w:p w14:paraId="089C86E7" w14:textId="382EE1D1" w:rsidR="0094632B" w:rsidRDefault="00805AFC" w:rsidP="00F22B94">
      <w:r>
        <w:t>The RX 8 has two separate translation tables for the program memory (ROM) and the RAM. These translation tables are just RAM modules which can be set with an operation.</w:t>
      </w:r>
      <w:r w:rsidR="00DA55C3">
        <w:t xml:space="preserve"> We can activate/deactivate local/virtual addressing via the CPU mode register. During an interrupt indirect addressing is deactivated which means, that the interrupt handler needs to stand at the first 64 Kbyte of the program memory space.</w:t>
      </w:r>
    </w:p>
    <w:p w14:paraId="515447C6" w14:textId="6157C220" w:rsidR="003307D5" w:rsidRDefault="00195288" w:rsidP="00F22B94">
      <w:r>
        <w:t>The last question: how can the operation system determine which pages belong to which program? This is a little bit tricky. During the installation the program tells the operation system how many pages of memory space it needs</w:t>
      </w:r>
      <w:r w:rsidR="003307D5">
        <w:t xml:space="preserve"> to operate</w:t>
      </w:r>
      <w:r>
        <w:t>. Then the operation system copies the program into some free memory space and saves the program pages to some internal RAM space (installing</w:t>
      </w:r>
      <w:r w:rsidR="003307D5">
        <w:t xml:space="preserve"> programs on the ERS 3864K</w:t>
      </w:r>
      <w:r>
        <w:t xml:space="preserve"> is not possible since the program memory cannot be manipulated by the CPU itself, but you got the point</w:t>
      </w:r>
      <w:r w:rsidR="00BF553F">
        <w:t>. That is the reason why there are a program memory and a separate RAM</w:t>
      </w:r>
      <w:r>
        <w:t>). For more information about finding the right program pages read the FAT16/FAT32</w:t>
      </w:r>
      <w:r w:rsidR="000C554D">
        <w:t xml:space="preserve"> memory management</w:t>
      </w:r>
      <w:r>
        <w:t xml:space="preserve"> </w:t>
      </w:r>
      <w:r w:rsidR="000C554D">
        <w:t>reference</w:t>
      </w:r>
      <w:r>
        <w:t xml:space="preserve"> (sounds complicated but it is</w:t>
      </w:r>
      <w:r w:rsidR="000C554D">
        <w:t xml:space="preserve"> a</w:t>
      </w:r>
      <w:r>
        <w:t xml:space="preserve"> </w:t>
      </w:r>
      <w:r w:rsidR="000B0266">
        <w:t>simple</w:t>
      </w:r>
      <w:r w:rsidR="000C554D">
        <w:t xml:space="preserve"> standard</w:t>
      </w:r>
      <w:r>
        <w:t>).</w:t>
      </w:r>
    </w:p>
    <w:p w14:paraId="3671C75C" w14:textId="466DAEE3" w:rsidR="003307D5" w:rsidRDefault="003307D5" w:rsidP="00F22B94">
      <w:r>
        <w:lastRenderedPageBreak/>
        <w:t xml:space="preserve">The last major advantage we have with </w:t>
      </w:r>
      <w:r w:rsidR="00EE773E">
        <w:t>virtual addresses</w:t>
      </w:r>
      <w:r>
        <w:t>, is that we can dynamically set the physical address space. For example: the program itself needs 512 Words</w:t>
      </w:r>
      <w:r w:rsidR="00DF3F83">
        <w:t xml:space="preserve"> (2 pages)</w:t>
      </w:r>
      <w:r>
        <w:t xml:space="preserve"> of program memory</w:t>
      </w:r>
      <w:r w:rsidR="00DF3F83">
        <w:t xml:space="preserve"> and </w:t>
      </w:r>
      <w:r w:rsidR="00E155EF">
        <w:t xml:space="preserve">1 page of RAM. We cannot dynamically set the program memory </w:t>
      </w:r>
      <w:r w:rsidR="00EE773E">
        <w:t>space (it would mean that we move the program to a different</w:t>
      </w:r>
      <w:r w:rsidR="00290733">
        <w:t xml:space="preserve"> physical address</w:t>
      </w:r>
      <w:r w:rsidR="00EE773E">
        <w:t xml:space="preserve"> location),</w:t>
      </w:r>
      <w:r w:rsidR="00E155EF">
        <w:t xml:space="preserve"> but we can </w:t>
      </w:r>
      <w:r w:rsidR="00290733">
        <w:t xml:space="preserve">dynamically </w:t>
      </w:r>
      <w:r w:rsidR="00E155EF">
        <w:t xml:space="preserve">set the </w:t>
      </w:r>
      <w:r w:rsidR="00EE773E">
        <w:t xml:space="preserve">RAM space needed by the program for saving variables. We can just allocate some random not actually used physical pages somewhere in the RAM. With that we can run </w:t>
      </w:r>
      <w:r w:rsidR="00290733">
        <w:t>programs with different RAM size and can reuse RAM space if a program is shut down. Only the operation system/the CPUs MMU needs to keep track which pages in the RAM are used and which not.</w:t>
      </w:r>
    </w:p>
    <w:tbl>
      <w:tblPr>
        <w:tblStyle w:val="Tabellenraster"/>
        <w:tblW w:w="0" w:type="auto"/>
        <w:tblLook w:val="04A0" w:firstRow="1" w:lastRow="0" w:firstColumn="1" w:lastColumn="0" w:noHBand="0" w:noVBand="1"/>
      </w:tblPr>
      <w:tblGrid>
        <w:gridCol w:w="1812"/>
        <w:gridCol w:w="1812"/>
        <w:gridCol w:w="1812"/>
        <w:gridCol w:w="1813"/>
        <w:gridCol w:w="1813"/>
      </w:tblGrid>
      <w:tr w:rsidR="00976F12" w14:paraId="1220AD42" w14:textId="77777777" w:rsidTr="00976F12">
        <w:tc>
          <w:tcPr>
            <w:tcW w:w="1812" w:type="dxa"/>
          </w:tcPr>
          <w:p w14:paraId="09D48911" w14:textId="6347DBC8" w:rsidR="00976F12" w:rsidRDefault="00976F12" w:rsidP="00F22B94">
            <w:r>
              <w:t>OP-Address</w:t>
            </w:r>
          </w:p>
        </w:tc>
        <w:tc>
          <w:tcPr>
            <w:tcW w:w="1812" w:type="dxa"/>
          </w:tcPr>
          <w:p w14:paraId="399AFECF" w14:textId="7B6CB5BA" w:rsidR="00976F12" w:rsidRDefault="00976F12" w:rsidP="00F22B94">
            <w:r>
              <w:t>0x00</w:t>
            </w:r>
          </w:p>
        </w:tc>
        <w:tc>
          <w:tcPr>
            <w:tcW w:w="1812" w:type="dxa"/>
          </w:tcPr>
          <w:p w14:paraId="0A2E166E" w14:textId="6F1F729A" w:rsidR="00976F12" w:rsidRDefault="00976F12" w:rsidP="00F22B94">
            <w:r>
              <w:t>0x01</w:t>
            </w:r>
          </w:p>
        </w:tc>
        <w:tc>
          <w:tcPr>
            <w:tcW w:w="1813" w:type="dxa"/>
          </w:tcPr>
          <w:p w14:paraId="251F3B86" w14:textId="28D69869" w:rsidR="00976F12" w:rsidRDefault="00976F12" w:rsidP="00F22B94">
            <w:r>
              <w:t>0x02</w:t>
            </w:r>
          </w:p>
        </w:tc>
        <w:tc>
          <w:tcPr>
            <w:tcW w:w="1813" w:type="dxa"/>
          </w:tcPr>
          <w:p w14:paraId="3A3B5B0C" w14:textId="25170EE3" w:rsidR="00976F12" w:rsidRDefault="00976F12" w:rsidP="00F22B94">
            <w:r>
              <w:t>0x03</w:t>
            </w:r>
          </w:p>
        </w:tc>
      </w:tr>
      <w:tr w:rsidR="00976F12" w14:paraId="552599DA" w14:textId="77777777" w:rsidTr="00976F12">
        <w:tc>
          <w:tcPr>
            <w:tcW w:w="1812" w:type="dxa"/>
          </w:tcPr>
          <w:p w14:paraId="0AA384E9" w14:textId="06FB1A94" w:rsidR="00976F12" w:rsidRDefault="00976F12" w:rsidP="00F22B94">
            <w:r>
              <w:t>0x00</w:t>
            </w:r>
          </w:p>
        </w:tc>
        <w:tc>
          <w:tcPr>
            <w:tcW w:w="1812" w:type="dxa"/>
          </w:tcPr>
          <w:p w14:paraId="3E2EA082" w14:textId="4FCD3396" w:rsidR="00976F12" w:rsidRDefault="00976F12" w:rsidP="00F22B94">
            <w:r>
              <w:t>1</w:t>
            </w:r>
            <w:r w:rsidR="00D60435">
              <w:t>01c</w:t>
            </w:r>
          </w:p>
        </w:tc>
        <w:tc>
          <w:tcPr>
            <w:tcW w:w="1812" w:type="dxa"/>
          </w:tcPr>
          <w:p w14:paraId="1DD0681B" w14:textId="77E5D274" w:rsidR="00976F12" w:rsidRDefault="00D60435" w:rsidP="00F22B94">
            <w:r>
              <w:t>100d</w:t>
            </w:r>
          </w:p>
        </w:tc>
        <w:tc>
          <w:tcPr>
            <w:tcW w:w="1813" w:type="dxa"/>
          </w:tcPr>
          <w:p w14:paraId="5F369538" w14:textId="76953B70" w:rsidR="00976F12" w:rsidRDefault="00D60435" w:rsidP="00F22B94">
            <w:r>
              <w:t>1013</w:t>
            </w:r>
          </w:p>
        </w:tc>
        <w:tc>
          <w:tcPr>
            <w:tcW w:w="1813" w:type="dxa"/>
          </w:tcPr>
          <w:p w14:paraId="4C077523" w14:textId="572CFB92" w:rsidR="00976F12" w:rsidRDefault="00D60435" w:rsidP="00F22B94">
            <w:r>
              <w:t>c1</w:t>
            </w:r>
            <w:r w:rsidR="00CF4AE4">
              <w:t>30</w:t>
            </w:r>
          </w:p>
        </w:tc>
      </w:tr>
      <w:tr w:rsidR="00976F12" w14:paraId="67CDE007" w14:textId="77777777" w:rsidTr="00976F12">
        <w:tc>
          <w:tcPr>
            <w:tcW w:w="1812" w:type="dxa"/>
          </w:tcPr>
          <w:p w14:paraId="1E8C2DBE" w14:textId="3C7C7015" w:rsidR="00976F12" w:rsidRDefault="0032230D" w:rsidP="00F22B94">
            <w:r>
              <w:t>0x04</w:t>
            </w:r>
          </w:p>
        </w:tc>
        <w:tc>
          <w:tcPr>
            <w:tcW w:w="1812" w:type="dxa"/>
          </w:tcPr>
          <w:p w14:paraId="02C39AEF" w14:textId="1758D246" w:rsidR="00976F12" w:rsidRDefault="0032230D" w:rsidP="00F22B94">
            <w:r>
              <w:t>102c</w:t>
            </w:r>
          </w:p>
        </w:tc>
        <w:tc>
          <w:tcPr>
            <w:tcW w:w="1812" w:type="dxa"/>
          </w:tcPr>
          <w:p w14:paraId="251B6C30" w14:textId="7DE46A2D" w:rsidR="00976F12" w:rsidRDefault="0032230D" w:rsidP="00F22B94">
            <w:r>
              <w:t>100d</w:t>
            </w:r>
          </w:p>
        </w:tc>
        <w:tc>
          <w:tcPr>
            <w:tcW w:w="1813" w:type="dxa"/>
          </w:tcPr>
          <w:p w14:paraId="28122B1C" w14:textId="7F68169D" w:rsidR="00976F12" w:rsidRDefault="0032230D" w:rsidP="00F22B94">
            <w:r>
              <w:t>1023</w:t>
            </w:r>
          </w:p>
        </w:tc>
        <w:tc>
          <w:tcPr>
            <w:tcW w:w="1813" w:type="dxa"/>
          </w:tcPr>
          <w:p w14:paraId="5C0C8818" w14:textId="7C15EFB5" w:rsidR="00976F12" w:rsidRDefault="0032230D" w:rsidP="00F22B94">
            <w:r>
              <w:t>c030</w:t>
            </w:r>
          </w:p>
        </w:tc>
      </w:tr>
      <w:tr w:rsidR="00976F12" w14:paraId="29B75B7D" w14:textId="77777777" w:rsidTr="00976F12">
        <w:tc>
          <w:tcPr>
            <w:tcW w:w="1812" w:type="dxa"/>
          </w:tcPr>
          <w:p w14:paraId="6018482E" w14:textId="6D16A07F" w:rsidR="00976F12" w:rsidRDefault="003554A7" w:rsidP="00F22B94">
            <w:r>
              <w:t>0x08</w:t>
            </w:r>
          </w:p>
        </w:tc>
        <w:tc>
          <w:tcPr>
            <w:tcW w:w="1812" w:type="dxa"/>
          </w:tcPr>
          <w:p w14:paraId="1E95EC2C" w14:textId="74327B34" w:rsidR="00976F12" w:rsidRDefault="00884904" w:rsidP="00F22B94">
            <w:r>
              <w:t>100e</w:t>
            </w:r>
          </w:p>
        </w:tc>
        <w:tc>
          <w:tcPr>
            <w:tcW w:w="1812" w:type="dxa"/>
          </w:tcPr>
          <w:p w14:paraId="78921731" w14:textId="10B5CEEF" w:rsidR="00976F12" w:rsidRDefault="00884904" w:rsidP="00F22B94">
            <w:r>
              <w:t>10</w:t>
            </w:r>
            <w:r w:rsidR="00CD2C3D">
              <w:t>0</w:t>
            </w:r>
            <w:r>
              <w:t>f</w:t>
            </w:r>
          </w:p>
        </w:tc>
        <w:tc>
          <w:tcPr>
            <w:tcW w:w="1813" w:type="dxa"/>
          </w:tcPr>
          <w:p w14:paraId="1790B062" w14:textId="3ED63630" w:rsidR="00976F12" w:rsidRDefault="00070ED2" w:rsidP="00F22B94">
            <w:r>
              <w:t>b</w:t>
            </w:r>
            <w:r w:rsidR="005169B3">
              <w:t>3</w:t>
            </w:r>
            <w:r w:rsidR="00884904">
              <w:t>00</w:t>
            </w:r>
          </w:p>
        </w:tc>
        <w:tc>
          <w:tcPr>
            <w:tcW w:w="1813" w:type="dxa"/>
          </w:tcPr>
          <w:p w14:paraId="24CB6390" w14:textId="77777777" w:rsidR="00976F12" w:rsidRDefault="00976F12" w:rsidP="00F22B94"/>
        </w:tc>
      </w:tr>
    </w:tbl>
    <w:p w14:paraId="769754A7" w14:textId="77777777" w:rsidR="00976F12" w:rsidRDefault="00976F12" w:rsidP="00F22B94"/>
    <w:p w14:paraId="4BD657E4" w14:textId="32425980" w:rsidR="000C554D" w:rsidRDefault="0079546B" w:rsidP="00F22B94">
      <w:r>
        <w:t>First,</w:t>
      </w:r>
      <w:r w:rsidR="00CD2C3D">
        <w:t xml:space="preserve"> we set up both TLBs and then we jump into the program and enable </w:t>
      </w:r>
      <w:r w:rsidR="00C50B14">
        <w:t>virtual addressing and user mode. We</w:t>
      </w:r>
      <w:r w:rsidR="009C208F">
        <w:t xml:space="preserve"> load 0 into the interrupt call register to reset the counter for the program during the jump to the program.</w:t>
      </w:r>
      <w:r w:rsidR="00A52268">
        <w:t xml:space="preserve"> This is a good trick when you need to start programs outside the magic direct addressable 64KWords in the program memory as you only need to set the TLBs which are instant active after the interrupt call.</w:t>
      </w:r>
    </w:p>
    <w:p w14:paraId="36705C37" w14:textId="610E1604" w:rsidR="00070ED2" w:rsidRDefault="00070ED2" w:rsidP="00F22B94">
      <w:r>
        <w:t>Now we can develop our program</w:t>
      </w:r>
      <w:r w:rsidR="006F705C">
        <w:t xml:space="preserve"> with user mode functions</w:t>
      </w:r>
      <w:r>
        <w:t>. But before we do this we need to know where to start</w:t>
      </w:r>
      <w:r w:rsidR="00C47125">
        <w:t xml:space="preserve"> in the memory</w:t>
      </w:r>
      <w:r>
        <w:t xml:space="preserve">. </w:t>
      </w:r>
      <w:r w:rsidR="00C47125">
        <w:t>We have reserved one program memory page at address 0x000100 and one RAM page at address 0x000200</w:t>
      </w:r>
      <w:r w:rsidR="002B2EF6">
        <w:t>. The local address space would be 0x00 – 0xFF for the program memory space and 0x00 – 0xFF for the RAM space. The physical addresses where we develop and execute the program would be 0x000100 – 0x0001FF in the program memory and 0x000200 – 0x0003F</w:t>
      </w:r>
      <w:r w:rsidR="000155A0">
        <w:t>F</w:t>
      </w:r>
      <w:r w:rsidR="00B12885">
        <w:t xml:space="preserve"> in the RAM.</w:t>
      </w:r>
    </w:p>
    <w:tbl>
      <w:tblPr>
        <w:tblStyle w:val="Tabellenraster"/>
        <w:tblW w:w="0" w:type="auto"/>
        <w:tblLook w:val="04A0" w:firstRow="1" w:lastRow="0" w:firstColumn="1" w:lastColumn="0" w:noHBand="0" w:noVBand="1"/>
      </w:tblPr>
      <w:tblGrid>
        <w:gridCol w:w="1812"/>
        <w:gridCol w:w="1812"/>
        <w:gridCol w:w="1812"/>
        <w:gridCol w:w="1813"/>
        <w:gridCol w:w="1813"/>
      </w:tblGrid>
      <w:tr w:rsidR="00AE4946" w14:paraId="79733C34" w14:textId="77777777" w:rsidTr="00AE4946">
        <w:tc>
          <w:tcPr>
            <w:tcW w:w="1812" w:type="dxa"/>
          </w:tcPr>
          <w:p w14:paraId="37AF320F" w14:textId="7DFDB192" w:rsidR="00AE4946" w:rsidRDefault="00AE4946" w:rsidP="00F22B94">
            <w:r>
              <w:t>OP-Address</w:t>
            </w:r>
          </w:p>
        </w:tc>
        <w:tc>
          <w:tcPr>
            <w:tcW w:w="1812" w:type="dxa"/>
          </w:tcPr>
          <w:p w14:paraId="57203414" w14:textId="1DD89BAD" w:rsidR="00AE4946" w:rsidRDefault="00AE4946" w:rsidP="00F22B94">
            <w:r>
              <w:t>0x00</w:t>
            </w:r>
          </w:p>
        </w:tc>
        <w:tc>
          <w:tcPr>
            <w:tcW w:w="1812" w:type="dxa"/>
          </w:tcPr>
          <w:p w14:paraId="097AB9D0" w14:textId="7B258751" w:rsidR="00AE4946" w:rsidRDefault="00AE4946" w:rsidP="00F22B94">
            <w:r>
              <w:t>0x01</w:t>
            </w:r>
          </w:p>
        </w:tc>
        <w:tc>
          <w:tcPr>
            <w:tcW w:w="1813" w:type="dxa"/>
          </w:tcPr>
          <w:p w14:paraId="44370C2C" w14:textId="2524090B" w:rsidR="00AE4946" w:rsidRDefault="00AE4946" w:rsidP="00F22B94">
            <w:r>
              <w:t>0x02</w:t>
            </w:r>
          </w:p>
        </w:tc>
        <w:tc>
          <w:tcPr>
            <w:tcW w:w="1813" w:type="dxa"/>
          </w:tcPr>
          <w:p w14:paraId="0EDAC2E3" w14:textId="35665018" w:rsidR="00AE4946" w:rsidRDefault="00AE4946" w:rsidP="00F22B94">
            <w:r>
              <w:t>0x03</w:t>
            </w:r>
          </w:p>
        </w:tc>
      </w:tr>
      <w:tr w:rsidR="00AE4946" w14:paraId="039A452F" w14:textId="77777777" w:rsidTr="00AE4946">
        <w:tc>
          <w:tcPr>
            <w:tcW w:w="1812" w:type="dxa"/>
          </w:tcPr>
          <w:p w14:paraId="54D98A81" w14:textId="519D00BD" w:rsidR="00AE4946" w:rsidRDefault="00AE4946" w:rsidP="00F22B94">
            <w:r>
              <w:t>0x0100</w:t>
            </w:r>
          </w:p>
        </w:tc>
        <w:tc>
          <w:tcPr>
            <w:tcW w:w="1812" w:type="dxa"/>
          </w:tcPr>
          <w:p w14:paraId="38A35B31" w14:textId="0B859A24" w:rsidR="00AE4946" w:rsidRDefault="00AE4946" w:rsidP="00F22B94">
            <w:r>
              <w:t>1001</w:t>
            </w:r>
          </w:p>
        </w:tc>
        <w:tc>
          <w:tcPr>
            <w:tcW w:w="1812" w:type="dxa"/>
          </w:tcPr>
          <w:p w14:paraId="6DEE48F4" w14:textId="51AC9ADC" w:rsidR="00AE4946" w:rsidRDefault="0061322A" w:rsidP="00F22B94">
            <w:r>
              <w:t>102c</w:t>
            </w:r>
          </w:p>
        </w:tc>
        <w:tc>
          <w:tcPr>
            <w:tcW w:w="1813" w:type="dxa"/>
          </w:tcPr>
          <w:p w14:paraId="6971B6E5" w14:textId="4B50D82E" w:rsidR="00AE4946" w:rsidRDefault="0061322A" w:rsidP="00F22B94">
            <w:r>
              <w:t>100d</w:t>
            </w:r>
          </w:p>
        </w:tc>
        <w:tc>
          <w:tcPr>
            <w:tcW w:w="1813" w:type="dxa"/>
          </w:tcPr>
          <w:p w14:paraId="4A824B94" w14:textId="2CB5FF67" w:rsidR="00AE4946" w:rsidRDefault="0061322A" w:rsidP="00F22B94">
            <w:r>
              <w:t>5010</w:t>
            </w:r>
          </w:p>
        </w:tc>
      </w:tr>
      <w:tr w:rsidR="00AE4946" w14:paraId="597D0EAA" w14:textId="77777777" w:rsidTr="00AE4946">
        <w:tc>
          <w:tcPr>
            <w:tcW w:w="1812" w:type="dxa"/>
          </w:tcPr>
          <w:p w14:paraId="6F3E9A72" w14:textId="441F4076" w:rsidR="00AE4946" w:rsidRDefault="0061322A" w:rsidP="00F22B94">
            <w:r>
              <w:t>0x0104</w:t>
            </w:r>
          </w:p>
        </w:tc>
        <w:tc>
          <w:tcPr>
            <w:tcW w:w="1812" w:type="dxa"/>
          </w:tcPr>
          <w:p w14:paraId="4FB7F7BB" w14:textId="252A7F19" w:rsidR="00AE4946" w:rsidRDefault="0061322A" w:rsidP="00F22B94">
            <w:r>
              <w:t>102c</w:t>
            </w:r>
          </w:p>
        </w:tc>
        <w:tc>
          <w:tcPr>
            <w:tcW w:w="1812" w:type="dxa"/>
          </w:tcPr>
          <w:p w14:paraId="5FA7A590" w14:textId="11CAD439" w:rsidR="00AE4946" w:rsidRDefault="0061322A" w:rsidP="00F22B94">
            <w:r>
              <w:t>100d</w:t>
            </w:r>
          </w:p>
        </w:tc>
        <w:tc>
          <w:tcPr>
            <w:tcW w:w="1813" w:type="dxa"/>
          </w:tcPr>
          <w:p w14:paraId="3D875CFB" w14:textId="6B05AC11" w:rsidR="00AE4946" w:rsidRDefault="0061322A" w:rsidP="00F22B94">
            <w:r>
              <w:t>6001</w:t>
            </w:r>
          </w:p>
        </w:tc>
        <w:tc>
          <w:tcPr>
            <w:tcW w:w="1813" w:type="dxa"/>
          </w:tcPr>
          <w:p w14:paraId="0D06D098" w14:textId="7D0D5325" w:rsidR="00AE4946" w:rsidRDefault="0061322A" w:rsidP="00F22B94">
            <w:r>
              <w:t>3302</w:t>
            </w:r>
          </w:p>
        </w:tc>
      </w:tr>
      <w:tr w:rsidR="0061322A" w14:paraId="4C7559A6" w14:textId="77777777" w:rsidTr="00AE4946">
        <w:tc>
          <w:tcPr>
            <w:tcW w:w="1812" w:type="dxa"/>
          </w:tcPr>
          <w:p w14:paraId="15103719" w14:textId="4D697269" w:rsidR="0061322A" w:rsidRDefault="0061322A" w:rsidP="00F22B94">
            <w:r>
              <w:t>0x0108</w:t>
            </w:r>
          </w:p>
        </w:tc>
        <w:tc>
          <w:tcPr>
            <w:tcW w:w="1812" w:type="dxa"/>
          </w:tcPr>
          <w:p w14:paraId="2A1E6C96" w14:textId="2401F889" w:rsidR="0061322A" w:rsidRDefault="0061322A" w:rsidP="00F22B94">
            <w:r>
              <w:t>5020</w:t>
            </w:r>
          </w:p>
        </w:tc>
        <w:tc>
          <w:tcPr>
            <w:tcW w:w="1812" w:type="dxa"/>
          </w:tcPr>
          <w:p w14:paraId="6C387A4D" w14:textId="0195AE04" w:rsidR="0061322A" w:rsidRDefault="00451506" w:rsidP="00F22B94">
            <w:r>
              <w:t>104c</w:t>
            </w:r>
          </w:p>
        </w:tc>
        <w:tc>
          <w:tcPr>
            <w:tcW w:w="1813" w:type="dxa"/>
          </w:tcPr>
          <w:p w14:paraId="4DB8C492" w14:textId="03366D6B" w:rsidR="0061322A" w:rsidRDefault="00451506" w:rsidP="00F22B94">
            <w:r>
              <w:t>100d</w:t>
            </w:r>
          </w:p>
        </w:tc>
        <w:tc>
          <w:tcPr>
            <w:tcW w:w="1813" w:type="dxa"/>
          </w:tcPr>
          <w:p w14:paraId="445A04C2" w14:textId="2A7393F2" w:rsidR="0061322A" w:rsidRDefault="00451506" w:rsidP="00F22B94">
            <w:r>
              <w:t>9000</w:t>
            </w:r>
          </w:p>
        </w:tc>
      </w:tr>
    </w:tbl>
    <w:p w14:paraId="08349182" w14:textId="34461C49" w:rsidR="00AE4946" w:rsidRDefault="00AE4946" w:rsidP="00F22B94"/>
    <w:p w14:paraId="00B7F6BD" w14:textId="6C7CCFBB" w:rsidR="00C31708" w:rsidRDefault="002F1024" w:rsidP="00F22B94">
      <w:r>
        <w:t>This a simple program which increments a number and saves it to RAM address 0x02 local and 0x000202 physical. As you see we set the pointer to 0x0004 for the loop jump and not 0x0104. This can be a little bit confusi</w:t>
      </w:r>
      <w:r w:rsidR="007D583B">
        <w:t>ng</w:t>
      </w:r>
      <w:r>
        <w:t xml:space="preserve"> in future</w:t>
      </w:r>
      <w:r w:rsidR="007D583B">
        <w:t xml:space="preserve"> ERS programs</w:t>
      </w:r>
      <w:r>
        <w:t xml:space="preserve"> but if you ever program with </w:t>
      </w:r>
      <w:r w:rsidR="005A1CEE">
        <w:t>a</w:t>
      </w:r>
      <w:r>
        <w:t xml:space="preserve"> </w:t>
      </w:r>
      <w:r w:rsidR="005A1CEE">
        <w:t>high-level</w:t>
      </w:r>
      <w:r>
        <w:t xml:space="preserve"> language it is a blessing because the MMU and operation system handles the virtual and physical addressing and the translation between them.</w:t>
      </w:r>
    </w:p>
    <w:p w14:paraId="792AF88F" w14:textId="19836C45" w:rsidR="00C31708" w:rsidRDefault="005A1CEE" w:rsidP="00F22B94">
      <w:r>
        <w:t xml:space="preserve">And this concludes the tutorial into all functions provided by the ERS 3864K and the RX 8 Lepton CPU. Now you can develop you own programs or even operation systems. If you want some other </w:t>
      </w:r>
      <w:r w:rsidR="00617E50">
        <w:t>projects,</w:t>
      </w:r>
      <w:r>
        <w:t xml:space="preserve"> then you can go to chapter 5 and 6.</w:t>
      </w:r>
    </w:p>
    <w:p w14:paraId="67E470F6" w14:textId="4E84DF24" w:rsidR="00F50D80" w:rsidRPr="00F22B94" w:rsidRDefault="00F50D80" w:rsidP="00F50D80">
      <w:pPr>
        <w:jc w:val="left"/>
      </w:pPr>
      <w:r>
        <w:br w:type="page"/>
      </w:r>
    </w:p>
    <w:p w14:paraId="0F93027A" w14:textId="0552451B" w:rsidR="00C87812" w:rsidRDefault="00C87812" w:rsidP="00C87812">
      <w:pPr>
        <w:pStyle w:val="berschrift1"/>
      </w:pPr>
      <w:bookmarkStart w:id="31" w:name="_Toc79275110"/>
      <w:r>
        <w:lastRenderedPageBreak/>
        <w:t>5. Basic projects</w:t>
      </w:r>
      <w:bookmarkEnd w:id="31"/>
    </w:p>
    <w:p w14:paraId="4031CB31" w14:textId="35617404" w:rsidR="00C87812" w:rsidRDefault="003F7823" w:rsidP="003F7823">
      <w:pPr>
        <w:pStyle w:val="berschrift2"/>
      </w:pPr>
      <w:bookmarkStart w:id="32" w:name="_Toc79275111"/>
      <w:r>
        <w:t xml:space="preserve">5.1 Calculating the Fibonacci </w:t>
      </w:r>
      <w:r w:rsidR="00625F59">
        <w:t>numbers</w:t>
      </w:r>
      <w:bookmarkEnd w:id="32"/>
    </w:p>
    <w:p w14:paraId="76AC8EAC" w14:textId="6490E95A" w:rsidR="00625F59" w:rsidRDefault="00625F59" w:rsidP="00625F59">
      <w:r>
        <w:t xml:space="preserve">The Fibonacci numbers are a number chain which describe a perfect natural spiral. Snail shells follows this spiral like many other things in nature. The algorithm is </w:t>
      </w:r>
      <w:r w:rsidR="00FA5A12">
        <w:t>simple</w:t>
      </w:r>
      <w:r>
        <w:t>: we add two numbers (we start with 0 and 1), save the answer into a third register, move one summand over another and finally move the answer into the register which holds the summand which was moved.</w:t>
      </w:r>
    </w:p>
    <w:tbl>
      <w:tblPr>
        <w:tblStyle w:val="Tabellenraster"/>
        <w:tblW w:w="0" w:type="auto"/>
        <w:tblLook w:val="04A0" w:firstRow="1" w:lastRow="0" w:firstColumn="1" w:lastColumn="0" w:noHBand="0" w:noVBand="1"/>
      </w:tblPr>
      <w:tblGrid>
        <w:gridCol w:w="2265"/>
        <w:gridCol w:w="2265"/>
        <w:gridCol w:w="2266"/>
        <w:gridCol w:w="2266"/>
      </w:tblGrid>
      <w:tr w:rsidR="00E0054E" w14:paraId="2E0C1354" w14:textId="77777777" w:rsidTr="00E0054E">
        <w:tc>
          <w:tcPr>
            <w:tcW w:w="2265" w:type="dxa"/>
          </w:tcPr>
          <w:p w14:paraId="1CF4D610" w14:textId="5DF59362" w:rsidR="00E0054E" w:rsidRDefault="00E0054E" w:rsidP="00625F59">
            <w:r>
              <w:t>Iteration cycle</w:t>
            </w:r>
          </w:p>
        </w:tc>
        <w:tc>
          <w:tcPr>
            <w:tcW w:w="2265" w:type="dxa"/>
          </w:tcPr>
          <w:p w14:paraId="77C4F628" w14:textId="6DE6764E" w:rsidR="00E0054E" w:rsidRDefault="00E0054E" w:rsidP="00625F59">
            <w:r>
              <w:t>Register Accu</w:t>
            </w:r>
          </w:p>
        </w:tc>
        <w:tc>
          <w:tcPr>
            <w:tcW w:w="2266" w:type="dxa"/>
          </w:tcPr>
          <w:p w14:paraId="5A244E45" w14:textId="38861222" w:rsidR="00E0054E" w:rsidRDefault="00E0054E" w:rsidP="00625F59">
            <w:r>
              <w:t>Register A</w:t>
            </w:r>
          </w:p>
        </w:tc>
        <w:tc>
          <w:tcPr>
            <w:tcW w:w="2266" w:type="dxa"/>
          </w:tcPr>
          <w:p w14:paraId="3DDBA314" w14:textId="2E87A680" w:rsidR="00E0054E" w:rsidRDefault="00E0054E" w:rsidP="00625F59">
            <w:r>
              <w:t>Register B</w:t>
            </w:r>
          </w:p>
        </w:tc>
      </w:tr>
      <w:tr w:rsidR="00E0054E" w14:paraId="50E4CED9" w14:textId="77777777" w:rsidTr="00654BC8">
        <w:tc>
          <w:tcPr>
            <w:tcW w:w="2265" w:type="dxa"/>
          </w:tcPr>
          <w:p w14:paraId="204E47EC" w14:textId="0B582F9B" w:rsidR="00E0054E" w:rsidRDefault="00654BC8" w:rsidP="00625F59">
            <w:r>
              <w:t>0</w:t>
            </w:r>
          </w:p>
        </w:tc>
        <w:tc>
          <w:tcPr>
            <w:tcW w:w="2265" w:type="dxa"/>
            <w:shd w:val="clear" w:color="auto" w:fill="FFFF00"/>
          </w:tcPr>
          <w:p w14:paraId="7629EA5E" w14:textId="36B08CEA" w:rsidR="00E0054E" w:rsidRDefault="00654BC8" w:rsidP="00625F59">
            <w:r>
              <w:t xml:space="preserve">1 </w:t>
            </w:r>
          </w:p>
        </w:tc>
        <w:tc>
          <w:tcPr>
            <w:tcW w:w="2266" w:type="dxa"/>
            <w:shd w:val="clear" w:color="auto" w:fill="92D050"/>
          </w:tcPr>
          <w:p w14:paraId="41111CD9" w14:textId="51854472" w:rsidR="00E0054E" w:rsidRDefault="00654BC8" w:rsidP="00625F59">
            <w:r>
              <w:t>1</w:t>
            </w:r>
          </w:p>
        </w:tc>
        <w:tc>
          <w:tcPr>
            <w:tcW w:w="2266" w:type="dxa"/>
            <w:shd w:val="clear" w:color="auto" w:fill="00B0F0"/>
          </w:tcPr>
          <w:p w14:paraId="488C7EAF" w14:textId="46198A5A" w:rsidR="00E0054E" w:rsidRDefault="00654BC8" w:rsidP="00625F59">
            <w:r>
              <w:t>0</w:t>
            </w:r>
          </w:p>
        </w:tc>
      </w:tr>
      <w:tr w:rsidR="00E0054E" w14:paraId="209C3A55" w14:textId="77777777" w:rsidTr="00654BC8">
        <w:tc>
          <w:tcPr>
            <w:tcW w:w="2265" w:type="dxa"/>
          </w:tcPr>
          <w:p w14:paraId="74E03B69" w14:textId="5126F5FE" w:rsidR="00E0054E" w:rsidRDefault="00654BC8" w:rsidP="00625F59">
            <w:r>
              <w:t>1</w:t>
            </w:r>
          </w:p>
        </w:tc>
        <w:tc>
          <w:tcPr>
            <w:tcW w:w="2265" w:type="dxa"/>
            <w:shd w:val="clear" w:color="auto" w:fill="FFC000"/>
          </w:tcPr>
          <w:p w14:paraId="59543084" w14:textId="754E124F" w:rsidR="00E0054E" w:rsidRDefault="00654BC8" w:rsidP="00625F59">
            <w:r>
              <w:t>2</w:t>
            </w:r>
          </w:p>
        </w:tc>
        <w:tc>
          <w:tcPr>
            <w:tcW w:w="2266" w:type="dxa"/>
            <w:shd w:val="clear" w:color="auto" w:fill="FFFF00"/>
          </w:tcPr>
          <w:p w14:paraId="0DD61E15" w14:textId="6810000A" w:rsidR="00E0054E" w:rsidRDefault="00654BC8" w:rsidP="00625F59">
            <w:r>
              <w:t>1</w:t>
            </w:r>
          </w:p>
        </w:tc>
        <w:tc>
          <w:tcPr>
            <w:tcW w:w="2266" w:type="dxa"/>
            <w:shd w:val="clear" w:color="auto" w:fill="92D050"/>
          </w:tcPr>
          <w:p w14:paraId="6A4CD535" w14:textId="48DE77D1" w:rsidR="00E0054E" w:rsidRDefault="00654BC8" w:rsidP="00625F59">
            <w:r>
              <w:t>1</w:t>
            </w:r>
          </w:p>
        </w:tc>
      </w:tr>
      <w:tr w:rsidR="00E0054E" w14:paraId="0A8DCF31" w14:textId="77777777" w:rsidTr="00654BC8">
        <w:tc>
          <w:tcPr>
            <w:tcW w:w="2265" w:type="dxa"/>
          </w:tcPr>
          <w:p w14:paraId="24768DD2" w14:textId="5EB80350" w:rsidR="00E0054E" w:rsidRDefault="00654BC8" w:rsidP="00625F59">
            <w:r>
              <w:t>2</w:t>
            </w:r>
          </w:p>
        </w:tc>
        <w:tc>
          <w:tcPr>
            <w:tcW w:w="2265" w:type="dxa"/>
            <w:shd w:val="clear" w:color="auto" w:fill="9CC2E5" w:themeFill="accent5" w:themeFillTint="99"/>
          </w:tcPr>
          <w:p w14:paraId="732B7AF1" w14:textId="4BD7AEF6" w:rsidR="00E0054E" w:rsidRDefault="00654BC8" w:rsidP="00625F59">
            <w:r>
              <w:t>3</w:t>
            </w:r>
          </w:p>
        </w:tc>
        <w:tc>
          <w:tcPr>
            <w:tcW w:w="2266" w:type="dxa"/>
            <w:shd w:val="clear" w:color="auto" w:fill="FFC000"/>
          </w:tcPr>
          <w:p w14:paraId="66185E98" w14:textId="4823A799" w:rsidR="00E0054E" w:rsidRDefault="00654BC8" w:rsidP="00625F59">
            <w:r>
              <w:t>2</w:t>
            </w:r>
          </w:p>
        </w:tc>
        <w:tc>
          <w:tcPr>
            <w:tcW w:w="2266" w:type="dxa"/>
            <w:shd w:val="clear" w:color="auto" w:fill="FFFF00"/>
          </w:tcPr>
          <w:p w14:paraId="4FF1CE8D" w14:textId="1AE16516" w:rsidR="00E0054E" w:rsidRDefault="00654BC8" w:rsidP="00625F59">
            <w:r>
              <w:t>1</w:t>
            </w:r>
          </w:p>
        </w:tc>
      </w:tr>
      <w:tr w:rsidR="00E0054E" w14:paraId="5F11B828" w14:textId="77777777" w:rsidTr="00654BC8">
        <w:tc>
          <w:tcPr>
            <w:tcW w:w="2265" w:type="dxa"/>
          </w:tcPr>
          <w:p w14:paraId="7D5247B7" w14:textId="5463FF6F" w:rsidR="00E0054E" w:rsidRDefault="00654BC8" w:rsidP="00625F59">
            <w:r>
              <w:t>3</w:t>
            </w:r>
          </w:p>
        </w:tc>
        <w:tc>
          <w:tcPr>
            <w:tcW w:w="2265" w:type="dxa"/>
            <w:shd w:val="clear" w:color="auto" w:fill="A8D08D" w:themeFill="accent6" w:themeFillTint="99"/>
          </w:tcPr>
          <w:p w14:paraId="58962B2B" w14:textId="781030EE" w:rsidR="00E0054E" w:rsidRDefault="00654BC8" w:rsidP="00625F59">
            <w:r>
              <w:t>5</w:t>
            </w:r>
          </w:p>
        </w:tc>
        <w:tc>
          <w:tcPr>
            <w:tcW w:w="2266" w:type="dxa"/>
            <w:shd w:val="clear" w:color="auto" w:fill="9CC2E5" w:themeFill="accent5" w:themeFillTint="99"/>
          </w:tcPr>
          <w:p w14:paraId="1402FBD9" w14:textId="4F166D30" w:rsidR="00E0054E" w:rsidRDefault="00654BC8" w:rsidP="00625F59">
            <w:r>
              <w:t>3</w:t>
            </w:r>
          </w:p>
        </w:tc>
        <w:tc>
          <w:tcPr>
            <w:tcW w:w="2266" w:type="dxa"/>
            <w:shd w:val="clear" w:color="auto" w:fill="FFC000"/>
          </w:tcPr>
          <w:p w14:paraId="51846489" w14:textId="2A67ADA5" w:rsidR="00E0054E" w:rsidRDefault="00654BC8" w:rsidP="00625F59">
            <w:r>
              <w:t>2</w:t>
            </w:r>
          </w:p>
        </w:tc>
      </w:tr>
    </w:tbl>
    <w:p w14:paraId="34745B09" w14:textId="77777777" w:rsidR="00E0054E" w:rsidRPr="00625F59" w:rsidRDefault="00E0054E" w:rsidP="00625F59"/>
    <w:p w14:paraId="26F17359" w14:textId="6C687ED2" w:rsidR="003F7823" w:rsidRDefault="00A43231" w:rsidP="00C87812">
      <w:r>
        <w:t>This is easily done with some register move operations</w:t>
      </w:r>
    </w:p>
    <w:tbl>
      <w:tblPr>
        <w:tblStyle w:val="Tabellenraster"/>
        <w:tblW w:w="0" w:type="auto"/>
        <w:tblLook w:val="04A0" w:firstRow="1" w:lastRow="0" w:firstColumn="1" w:lastColumn="0" w:noHBand="0" w:noVBand="1"/>
      </w:tblPr>
      <w:tblGrid>
        <w:gridCol w:w="1812"/>
        <w:gridCol w:w="1812"/>
        <w:gridCol w:w="1812"/>
        <w:gridCol w:w="1813"/>
        <w:gridCol w:w="1813"/>
      </w:tblGrid>
      <w:tr w:rsidR="00A43231" w14:paraId="51B54792" w14:textId="77777777" w:rsidTr="00A43231">
        <w:tc>
          <w:tcPr>
            <w:tcW w:w="1812" w:type="dxa"/>
          </w:tcPr>
          <w:p w14:paraId="66A6A84C" w14:textId="0BFD12DD" w:rsidR="00A43231" w:rsidRDefault="00A43231" w:rsidP="00C87812">
            <w:r>
              <w:t>OP-Address</w:t>
            </w:r>
          </w:p>
        </w:tc>
        <w:tc>
          <w:tcPr>
            <w:tcW w:w="1812" w:type="dxa"/>
          </w:tcPr>
          <w:p w14:paraId="22935855" w14:textId="344DB046" w:rsidR="00A43231" w:rsidRDefault="00A43231" w:rsidP="00C87812">
            <w:r>
              <w:t>0x00</w:t>
            </w:r>
          </w:p>
        </w:tc>
        <w:tc>
          <w:tcPr>
            <w:tcW w:w="1812" w:type="dxa"/>
          </w:tcPr>
          <w:p w14:paraId="09B07DDD" w14:textId="1F7FAF90" w:rsidR="00A43231" w:rsidRDefault="00A43231" w:rsidP="00C87812">
            <w:r>
              <w:t>0x01</w:t>
            </w:r>
          </w:p>
        </w:tc>
        <w:tc>
          <w:tcPr>
            <w:tcW w:w="1813" w:type="dxa"/>
          </w:tcPr>
          <w:p w14:paraId="52D9379D" w14:textId="6AC83704" w:rsidR="00A43231" w:rsidRDefault="00A43231" w:rsidP="00C87812">
            <w:r>
              <w:t>0x02</w:t>
            </w:r>
          </w:p>
        </w:tc>
        <w:tc>
          <w:tcPr>
            <w:tcW w:w="1813" w:type="dxa"/>
          </w:tcPr>
          <w:p w14:paraId="723761F1" w14:textId="122D6816" w:rsidR="00A43231" w:rsidRDefault="00A43231" w:rsidP="00C87812">
            <w:r>
              <w:t>0x03</w:t>
            </w:r>
          </w:p>
        </w:tc>
      </w:tr>
      <w:tr w:rsidR="00A43231" w14:paraId="2630D089" w14:textId="77777777" w:rsidTr="00A43231">
        <w:tc>
          <w:tcPr>
            <w:tcW w:w="1812" w:type="dxa"/>
          </w:tcPr>
          <w:p w14:paraId="328790F8" w14:textId="396551D4" w:rsidR="00A43231" w:rsidRDefault="00A43231" w:rsidP="00C87812">
            <w:r>
              <w:t>0x00</w:t>
            </w:r>
          </w:p>
        </w:tc>
        <w:tc>
          <w:tcPr>
            <w:tcW w:w="1812" w:type="dxa"/>
          </w:tcPr>
          <w:p w14:paraId="15D14746" w14:textId="38C6AA60" w:rsidR="00A43231" w:rsidRDefault="00A43231" w:rsidP="00C87812">
            <w:r>
              <w:t>1000</w:t>
            </w:r>
          </w:p>
        </w:tc>
        <w:tc>
          <w:tcPr>
            <w:tcW w:w="1812" w:type="dxa"/>
          </w:tcPr>
          <w:p w14:paraId="18A7FF5B" w14:textId="04E845F9" w:rsidR="00A43231" w:rsidRDefault="00A43231" w:rsidP="00C87812">
            <w:r>
              <w:t>1011</w:t>
            </w:r>
          </w:p>
        </w:tc>
        <w:tc>
          <w:tcPr>
            <w:tcW w:w="1813" w:type="dxa"/>
          </w:tcPr>
          <w:p w14:paraId="7FFBFF00" w14:textId="3D658F5D" w:rsidR="00A43231" w:rsidRDefault="00A43231" w:rsidP="00C87812">
            <w:r>
              <w:t>1002</w:t>
            </w:r>
          </w:p>
        </w:tc>
        <w:tc>
          <w:tcPr>
            <w:tcW w:w="1813" w:type="dxa"/>
          </w:tcPr>
          <w:p w14:paraId="0172A501" w14:textId="30C20313" w:rsidR="00A43231" w:rsidRDefault="00A43231" w:rsidP="00C87812">
            <w:r>
              <w:t>3100</w:t>
            </w:r>
          </w:p>
        </w:tc>
      </w:tr>
      <w:tr w:rsidR="00A43231" w14:paraId="065BBE2C" w14:textId="77777777" w:rsidTr="00A43231">
        <w:tc>
          <w:tcPr>
            <w:tcW w:w="1812" w:type="dxa"/>
          </w:tcPr>
          <w:p w14:paraId="39BCE1F3" w14:textId="080EFBEC" w:rsidR="00A43231" w:rsidRDefault="00CE5C73" w:rsidP="00C87812">
            <w:r>
              <w:t>0x04</w:t>
            </w:r>
          </w:p>
        </w:tc>
        <w:tc>
          <w:tcPr>
            <w:tcW w:w="1812" w:type="dxa"/>
          </w:tcPr>
          <w:p w14:paraId="1E3505E0" w14:textId="3A17D6C2" w:rsidR="00A43231" w:rsidRDefault="00CE5C73" w:rsidP="00C87812">
            <w:r>
              <w:t>2012</w:t>
            </w:r>
          </w:p>
        </w:tc>
        <w:tc>
          <w:tcPr>
            <w:tcW w:w="1812" w:type="dxa"/>
          </w:tcPr>
          <w:p w14:paraId="732F3565" w14:textId="78C82823" w:rsidR="00A43231" w:rsidRDefault="00CE5C73" w:rsidP="00C87812">
            <w:r>
              <w:t>2001</w:t>
            </w:r>
          </w:p>
        </w:tc>
        <w:tc>
          <w:tcPr>
            <w:tcW w:w="1813" w:type="dxa"/>
          </w:tcPr>
          <w:p w14:paraId="7520476B" w14:textId="4E7A1F4D" w:rsidR="00A43231" w:rsidRDefault="00CE5C73" w:rsidP="00C87812">
            <w:r>
              <w:t>103c</w:t>
            </w:r>
          </w:p>
        </w:tc>
        <w:tc>
          <w:tcPr>
            <w:tcW w:w="1813" w:type="dxa"/>
          </w:tcPr>
          <w:p w14:paraId="7260CB14" w14:textId="4B8C7262" w:rsidR="00A43231" w:rsidRDefault="00CE5C73" w:rsidP="00C87812">
            <w:r>
              <w:t>9000</w:t>
            </w:r>
          </w:p>
        </w:tc>
      </w:tr>
    </w:tbl>
    <w:p w14:paraId="7FD6393E" w14:textId="77777777" w:rsidR="00A43231" w:rsidRDefault="00A43231" w:rsidP="00C87812"/>
    <w:p w14:paraId="5336DED8" w14:textId="7EEE5B64" w:rsidR="00A43231" w:rsidRDefault="00FA5A12" w:rsidP="00C87812">
      <w:r>
        <w:t>And that is it! If we going to the register, then we will see that the program behaves like in the table above. But there are two limitations: the bit width of the ALU and the lack of displaying the result. The first means that we can only calculate up to 255. For the algorithm it means that the highest number we can directly calculate is 233. The latter means no human readable numbers on the terminal. There is actual a third problem (which depends on the second): the result of the calculations is binary and not decimal.</w:t>
      </w:r>
    </w:p>
    <w:p w14:paraId="1935108E" w14:textId="3416B85C" w:rsidR="0017584B" w:rsidRDefault="0017584B" w:rsidP="00C87812">
      <w:r>
        <w:t>It is a little bit complicated to solve these problems and that’s why the continuation is in the Advanced projects chapter.</w:t>
      </w:r>
    </w:p>
    <w:p w14:paraId="1E917ABF" w14:textId="75FEF8D5" w:rsidR="007142BC" w:rsidRDefault="007142BC" w:rsidP="00C87812"/>
    <w:p w14:paraId="519CE815" w14:textId="150198B4" w:rsidR="007142BC" w:rsidRDefault="007142BC" w:rsidP="007142BC">
      <w:pPr>
        <w:pStyle w:val="berschrift2"/>
      </w:pPr>
      <w:bookmarkStart w:id="33" w:name="_Toc79275112"/>
      <w:r>
        <w:t>5.2 Input to Output</w:t>
      </w:r>
      <w:bookmarkEnd w:id="33"/>
    </w:p>
    <w:p w14:paraId="3E24217B" w14:textId="77777777" w:rsidR="00BE7957" w:rsidRDefault="009F100B" w:rsidP="00F50D80">
      <w:pPr>
        <w:jc w:val="left"/>
      </w:pPr>
      <w:r>
        <w:t xml:space="preserve">If you had tried the CPUTest program </w:t>
      </w:r>
      <w:r w:rsidR="00BE7957">
        <w:t>you maybe wondered how the Input/Output mirroring works. Well, we will discuss it here! It is a simple interrupt handler which copies an input value to the pointer to the terminal.</w:t>
      </w:r>
    </w:p>
    <w:tbl>
      <w:tblPr>
        <w:tblStyle w:val="Tabellenraster"/>
        <w:tblW w:w="0" w:type="auto"/>
        <w:tblLook w:val="04A0" w:firstRow="1" w:lastRow="0" w:firstColumn="1" w:lastColumn="0" w:noHBand="0" w:noVBand="1"/>
      </w:tblPr>
      <w:tblGrid>
        <w:gridCol w:w="1812"/>
        <w:gridCol w:w="1812"/>
        <w:gridCol w:w="1812"/>
        <w:gridCol w:w="1813"/>
        <w:gridCol w:w="1813"/>
      </w:tblGrid>
      <w:tr w:rsidR="00BE7957" w14:paraId="373D4E82" w14:textId="77777777" w:rsidTr="00BE7957">
        <w:tc>
          <w:tcPr>
            <w:tcW w:w="1812" w:type="dxa"/>
          </w:tcPr>
          <w:p w14:paraId="66A9D718" w14:textId="3C75EEF7" w:rsidR="00BE7957" w:rsidRDefault="00BE7957" w:rsidP="00F50D80">
            <w:pPr>
              <w:jc w:val="left"/>
            </w:pPr>
            <w:r>
              <w:t>OP-Address</w:t>
            </w:r>
          </w:p>
        </w:tc>
        <w:tc>
          <w:tcPr>
            <w:tcW w:w="1812" w:type="dxa"/>
          </w:tcPr>
          <w:p w14:paraId="1CADAA68" w14:textId="6063C698" w:rsidR="00BE7957" w:rsidRDefault="00BE7957" w:rsidP="00F50D80">
            <w:pPr>
              <w:jc w:val="left"/>
            </w:pPr>
            <w:r>
              <w:t>0x00</w:t>
            </w:r>
          </w:p>
        </w:tc>
        <w:tc>
          <w:tcPr>
            <w:tcW w:w="1812" w:type="dxa"/>
          </w:tcPr>
          <w:p w14:paraId="4D6F26D5" w14:textId="268D8CB8" w:rsidR="00BE7957" w:rsidRDefault="00BE7957" w:rsidP="00F50D80">
            <w:pPr>
              <w:jc w:val="left"/>
            </w:pPr>
            <w:r>
              <w:t>0x01</w:t>
            </w:r>
          </w:p>
        </w:tc>
        <w:tc>
          <w:tcPr>
            <w:tcW w:w="1813" w:type="dxa"/>
          </w:tcPr>
          <w:p w14:paraId="3C31850F" w14:textId="68B63341" w:rsidR="00BE7957" w:rsidRDefault="00BE7957" w:rsidP="00F50D80">
            <w:pPr>
              <w:jc w:val="left"/>
            </w:pPr>
            <w:r>
              <w:t>0x02</w:t>
            </w:r>
          </w:p>
        </w:tc>
        <w:tc>
          <w:tcPr>
            <w:tcW w:w="1813" w:type="dxa"/>
          </w:tcPr>
          <w:p w14:paraId="52CA5575" w14:textId="43E2F739" w:rsidR="00BE7957" w:rsidRDefault="00BE7957" w:rsidP="00F50D80">
            <w:pPr>
              <w:jc w:val="left"/>
            </w:pPr>
            <w:r>
              <w:t>0x03</w:t>
            </w:r>
          </w:p>
        </w:tc>
      </w:tr>
      <w:tr w:rsidR="00BE7957" w14:paraId="1751F2DB" w14:textId="77777777" w:rsidTr="00BE7957">
        <w:tc>
          <w:tcPr>
            <w:tcW w:w="1812" w:type="dxa"/>
          </w:tcPr>
          <w:p w14:paraId="45F9A55F" w14:textId="5626753E" w:rsidR="00BE7957" w:rsidRDefault="00BE7957" w:rsidP="00F50D80">
            <w:pPr>
              <w:jc w:val="left"/>
            </w:pPr>
            <w:r>
              <w:t>0x00</w:t>
            </w:r>
          </w:p>
        </w:tc>
        <w:tc>
          <w:tcPr>
            <w:tcW w:w="1812" w:type="dxa"/>
          </w:tcPr>
          <w:p w14:paraId="154A06AE" w14:textId="3EF7BB94" w:rsidR="00BE7957" w:rsidRDefault="00BE7957" w:rsidP="00F50D80">
            <w:pPr>
              <w:jc w:val="left"/>
            </w:pPr>
            <w:r>
              <w:t>1020</w:t>
            </w:r>
          </w:p>
        </w:tc>
        <w:tc>
          <w:tcPr>
            <w:tcW w:w="1812" w:type="dxa"/>
          </w:tcPr>
          <w:p w14:paraId="53EEFA88" w14:textId="2D98B66A" w:rsidR="00BE7957" w:rsidRDefault="00BE7957" w:rsidP="00F50D80">
            <w:pPr>
              <w:jc w:val="left"/>
            </w:pPr>
            <w:r>
              <w:t>10</w:t>
            </w:r>
            <w:r w:rsidR="007A3818">
              <w:t>a</w:t>
            </w:r>
            <w:r>
              <w:t>c</w:t>
            </w:r>
          </w:p>
        </w:tc>
        <w:tc>
          <w:tcPr>
            <w:tcW w:w="1813" w:type="dxa"/>
          </w:tcPr>
          <w:p w14:paraId="120E0B86" w14:textId="141BDAF0" w:rsidR="00BE7957" w:rsidRDefault="00BE7957" w:rsidP="00F50D80">
            <w:pPr>
              <w:jc w:val="left"/>
            </w:pPr>
            <w:r>
              <w:t>100d</w:t>
            </w:r>
          </w:p>
        </w:tc>
        <w:tc>
          <w:tcPr>
            <w:tcW w:w="1813" w:type="dxa"/>
          </w:tcPr>
          <w:p w14:paraId="3FDCDE89" w14:textId="30E18F96" w:rsidR="00BE7957" w:rsidRDefault="00BE7957" w:rsidP="00F50D80">
            <w:pPr>
              <w:jc w:val="left"/>
            </w:pPr>
            <w:r>
              <w:t>7020</w:t>
            </w:r>
          </w:p>
        </w:tc>
      </w:tr>
      <w:tr w:rsidR="00BE7957" w14:paraId="2F9C9BB2" w14:textId="77777777" w:rsidTr="00BE7957">
        <w:tc>
          <w:tcPr>
            <w:tcW w:w="1812" w:type="dxa"/>
          </w:tcPr>
          <w:p w14:paraId="3DDE812B" w14:textId="75AF34BB" w:rsidR="00BE7957" w:rsidRDefault="00BE7957" w:rsidP="00F50D80">
            <w:pPr>
              <w:jc w:val="left"/>
            </w:pPr>
            <w:r>
              <w:t>0x04</w:t>
            </w:r>
          </w:p>
        </w:tc>
        <w:tc>
          <w:tcPr>
            <w:tcW w:w="1812" w:type="dxa"/>
          </w:tcPr>
          <w:p w14:paraId="1C0E1EA6" w14:textId="16741D65" w:rsidR="00BE7957" w:rsidRDefault="00BE7957" w:rsidP="00F50D80">
            <w:pPr>
              <w:jc w:val="left"/>
            </w:pPr>
            <w:r>
              <w:t>108c</w:t>
            </w:r>
          </w:p>
        </w:tc>
        <w:tc>
          <w:tcPr>
            <w:tcW w:w="1812" w:type="dxa"/>
          </w:tcPr>
          <w:p w14:paraId="64BA797B" w14:textId="55475668" w:rsidR="00BE7957" w:rsidRDefault="00BE7957" w:rsidP="00F50D80">
            <w:pPr>
              <w:jc w:val="left"/>
            </w:pPr>
            <w:r>
              <w:t>100d</w:t>
            </w:r>
          </w:p>
        </w:tc>
        <w:tc>
          <w:tcPr>
            <w:tcW w:w="1813" w:type="dxa"/>
          </w:tcPr>
          <w:p w14:paraId="60D33FD8" w14:textId="422EF4C7" w:rsidR="00BE7957" w:rsidRDefault="00BE7957" w:rsidP="00F50D80">
            <w:pPr>
              <w:jc w:val="left"/>
            </w:pPr>
            <w:r>
              <w:t>e200</w:t>
            </w:r>
          </w:p>
        </w:tc>
        <w:tc>
          <w:tcPr>
            <w:tcW w:w="1813" w:type="dxa"/>
          </w:tcPr>
          <w:p w14:paraId="23452B58" w14:textId="167C5727" w:rsidR="00BE7957" w:rsidRDefault="007A3818" w:rsidP="00F50D80">
            <w:pPr>
              <w:jc w:val="left"/>
            </w:pPr>
            <w:r>
              <w:t>107c</w:t>
            </w:r>
          </w:p>
        </w:tc>
      </w:tr>
      <w:tr w:rsidR="00BE7957" w14:paraId="0DE9C353" w14:textId="77777777" w:rsidTr="00BE7957">
        <w:tc>
          <w:tcPr>
            <w:tcW w:w="1812" w:type="dxa"/>
          </w:tcPr>
          <w:p w14:paraId="260DD581" w14:textId="3EDD5938" w:rsidR="00BE7957" w:rsidRDefault="007A3818" w:rsidP="00F50D80">
            <w:pPr>
              <w:jc w:val="left"/>
            </w:pPr>
            <w:r>
              <w:t>0x08</w:t>
            </w:r>
          </w:p>
        </w:tc>
        <w:tc>
          <w:tcPr>
            <w:tcW w:w="1812" w:type="dxa"/>
          </w:tcPr>
          <w:p w14:paraId="7BC48788" w14:textId="5E712222" w:rsidR="00BE7957" w:rsidRDefault="007A3818" w:rsidP="00F50D80">
            <w:pPr>
              <w:jc w:val="left"/>
            </w:pPr>
            <w:r>
              <w:t>100d</w:t>
            </w:r>
          </w:p>
        </w:tc>
        <w:tc>
          <w:tcPr>
            <w:tcW w:w="1812" w:type="dxa"/>
          </w:tcPr>
          <w:p w14:paraId="3D906C29" w14:textId="42EAC0A6" w:rsidR="00BE7957" w:rsidRDefault="007A3818" w:rsidP="00F50D80">
            <w:pPr>
              <w:jc w:val="left"/>
            </w:pPr>
            <w:r>
              <w:t>9000</w:t>
            </w:r>
          </w:p>
        </w:tc>
        <w:tc>
          <w:tcPr>
            <w:tcW w:w="1813" w:type="dxa"/>
          </w:tcPr>
          <w:p w14:paraId="68922F31" w14:textId="6EFFF0A1" w:rsidR="00BE7957" w:rsidRDefault="001723D5" w:rsidP="00F50D80">
            <w:pPr>
              <w:jc w:val="left"/>
            </w:pPr>
            <w:r>
              <w:t>20c3</w:t>
            </w:r>
          </w:p>
        </w:tc>
        <w:tc>
          <w:tcPr>
            <w:tcW w:w="1813" w:type="dxa"/>
          </w:tcPr>
          <w:p w14:paraId="4B2963E2" w14:textId="59BF87BE" w:rsidR="00BE7957" w:rsidRDefault="001723D5" w:rsidP="00F50D80">
            <w:pPr>
              <w:jc w:val="left"/>
            </w:pPr>
            <w:r>
              <w:t>20d4</w:t>
            </w:r>
          </w:p>
        </w:tc>
      </w:tr>
      <w:tr w:rsidR="00BE7957" w14:paraId="5ED299A1" w14:textId="77777777" w:rsidTr="00BE7957">
        <w:tc>
          <w:tcPr>
            <w:tcW w:w="1812" w:type="dxa"/>
          </w:tcPr>
          <w:p w14:paraId="013B3FE0" w14:textId="49B2CD00" w:rsidR="00BE7957" w:rsidRDefault="007A3818" w:rsidP="00F50D80">
            <w:pPr>
              <w:jc w:val="left"/>
            </w:pPr>
            <w:r>
              <w:t>0x0c</w:t>
            </w:r>
          </w:p>
        </w:tc>
        <w:tc>
          <w:tcPr>
            <w:tcW w:w="1812" w:type="dxa"/>
          </w:tcPr>
          <w:p w14:paraId="590E20E2" w14:textId="773D82B8" w:rsidR="00BE7957" w:rsidRDefault="001723D5" w:rsidP="00F50D80">
            <w:pPr>
              <w:jc w:val="left"/>
            </w:pPr>
            <w:r>
              <w:t>d400</w:t>
            </w:r>
          </w:p>
        </w:tc>
        <w:tc>
          <w:tcPr>
            <w:tcW w:w="1812" w:type="dxa"/>
          </w:tcPr>
          <w:p w14:paraId="0E1053E6" w14:textId="7D762844" w:rsidR="00BE7957" w:rsidRDefault="001723D5" w:rsidP="00F50D80">
            <w:pPr>
              <w:jc w:val="left"/>
            </w:pPr>
            <w:r>
              <w:t>f000</w:t>
            </w:r>
          </w:p>
        </w:tc>
        <w:tc>
          <w:tcPr>
            <w:tcW w:w="1813" w:type="dxa"/>
          </w:tcPr>
          <w:p w14:paraId="236F5CAC" w14:textId="4BBC5DE8" w:rsidR="00BE7957" w:rsidRDefault="001723D5" w:rsidP="00F50D80">
            <w:pPr>
              <w:jc w:val="left"/>
            </w:pPr>
            <w:r>
              <w:t>203c</w:t>
            </w:r>
          </w:p>
        </w:tc>
        <w:tc>
          <w:tcPr>
            <w:tcW w:w="1813" w:type="dxa"/>
          </w:tcPr>
          <w:p w14:paraId="0242FC38" w14:textId="18A3E719" w:rsidR="00BE7957" w:rsidRDefault="001723D5" w:rsidP="00F50D80">
            <w:pPr>
              <w:jc w:val="left"/>
            </w:pPr>
            <w:r>
              <w:t>204d</w:t>
            </w:r>
          </w:p>
        </w:tc>
      </w:tr>
      <w:tr w:rsidR="001723D5" w14:paraId="63BB6B59" w14:textId="77777777" w:rsidTr="00BE7957">
        <w:tc>
          <w:tcPr>
            <w:tcW w:w="1812" w:type="dxa"/>
          </w:tcPr>
          <w:p w14:paraId="3C38D9A6" w14:textId="006C240E" w:rsidR="001723D5" w:rsidRDefault="001723D5" w:rsidP="00F50D80">
            <w:pPr>
              <w:jc w:val="left"/>
            </w:pPr>
            <w:r>
              <w:t>0x10</w:t>
            </w:r>
          </w:p>
        </w:tc>
        <w:tc>
          <w:tcPr>
            <w:tcW w:w="1812" w:type="dxa"/>
          </w:tcPr>
          <w:p w14:paraId="6C027717" w14:textId="3EE701CC" w:rsidR="001723D5" w:rsidRDefault="001723D5" w:rsidP="00F50D80">
            <w:pPr>
              <w:jc w:val="left"/>
            </w:pPr>
            <w:r>
              <w:t>b800</w:t>
            </w:r>
          </w:p>
        </w:tc>
        <w:tc>
          <w:tcPr>
            <w:tcW w:w="1812" w:type="dxa"/>
          </w:tcPr>
          <w:p w14:paraId="359F99A1" w14:textId="77777777" w:rsidR="001723D5" w:rsidRDefault="001723D5" w:rsidP="00F50D80">
            <w:pPr>
              <w:jc w:val="left"/>
            </w:pPr>
          </w:p>
        </w:tc>
        <w:tc>
          <w:tcPr>
            <w:tcW w:w="1813" w:type="dxa"/>
          </w:tcPr>
          <w:p w14:paraId="46D57B19" w14:textId="77777777" w:rsidR="001723D5" w:rsidRDefault="001723D5" w:rsidP="00F50D80">
            <w:pPr>
              <w:jc w:val="left"/>
            </w:pPr>
          </w:p>
        </w:tc>
        <w:tc>
          <w:tcPr>
            <w:tcW w:w="1813" w:type="dxa"/>
          </w:tcPr>
          <w:p w14:paraId="06E03E1C" w14:textId="77777777" w:rsidR="001723D5" w:rsidRDefault="001723D5" w:rsidP="00F50D80">
            <w:pPr>
              <w:jc w:val="left"/>
            </w:pPr>
          </w:p>
        </w:tc>
      </w:tr>
    </w:tbl>
    <w:p w14:paraId="14D16C72" w14:textId="77777777" w:rsidR="00C63859" w:rsidRDefault="00C63859" w:rsidP="00F50D80">
      <w:pPr>
        <w:jc w:val="left"/>
      </w:pPr>
    </w:p>
    <w:p w14:paraId="7720E9A6" w14:textId="4B1261B9" w:rsidR="00F50D80" w:rsidRDefault="00C63859" w:rsidP="00F50D80">
      <w:pPr>
        <w:jc w:val="left"/>
      </w:pPr>
      <w:r>
        <w:t>First, we set up the interrupt for the keyboard (address 0x02). Then we activate the interrupts and go into an endless loop to wait for user input. If one key is pressed, the interrupt handler is called which saves the actual pointer into some free registers, load the interrupt value into the pointer, sends it to the terminal module, restores the pointer back from the “cache register” and jumps back (with the argument to reactivate the interrupts).</w:t>
      </w:r>
    </w:p>
    <w:p w14:paraId="2BDB4555" w14:textId="1C72A0F1" w:rsidR="00CC655E" w:rsidRDefault="00C63859" w:rsidP="00CC655E">
      <w:pPr>
        <w:jc w:val="left"/>
      </w:pPr>
      <w:r>
        <w:lastRenderedPageBreak/>
        <w:t>Now we can start the program and it will copy our keyboard input to the terminal.</w:t>
      </w:r>
      <w:r w:rsidR="001F5647">
        <w:t xml:space="preserve"> Sometimes letters are “sucked” into nirvana. This Is a known bug with the interrupt controller.</w:t>
      </w:r>
    </w:p>
    <w:p w14:paraId="240AFE2D" w14:textId="54C5D9FD" w:rsidR="00AF4C2B" w:rsidRDefault="00AF4C2B" w:rsidP="00CC655E">
      <w:pPr>
        <w:jc w:val="left"/>
      </w:pPr>
    </w:p>
    <w:p w14:paraId="4548B05A" w14:textId="3A4E63A6" w:rsidR="00AF4C2B" w:rsidRDefault="00AF4C2B" w:rsidP="00AF4C2B">
      <w:pPr>
        <w:pStyle w:val="berschrift2"/>
      </w:pPr>
      <w:bookmarkStart w:id="34" w:name="_Toc79275113"/>
      <w:r>
        <w:t>5.3</w:t>
      </w:r>
      <w:bookmarkEnd w:id="34"/>
    </w:p>
    <w:p w14:paraId="6C51BBEE" w14:textId="77777777" w:rsidR="00AF4C2B" w:rsidRPr="00AF4C2B" w:rsidRDefault="00AF4C2B" w:rsidP="00AF4C2B"/>
    <w:p w14:paraId="7578D87E" w14:textId="77777777" w:rsidR="00CC655E" w:rsidRPr="00CC655E" w:rsidRDefault="00CC655E" w:rsidP="00CC655E"/>
    <w:p w14:paraId="7F74F264" w14:textId="12DFEE28" w:rsidR="00FA5A12" w:rsidRDefault="00F50D80" w:rsidP="00F50D80">
      <w:pPr>
        <w:pStyle w:val="berschrift1"/>
      </w:pPr>
      <w:bookmarkStart w:id="35" w:name="_Toc79275114"/>
      <w:r>
        <w:t>6. Advanced projects</w:t>
      </w:r>
      <w:bookmarkEnd w:id="35"/>
    </w:p>
    <w:p w14:paraId="1440D4F2" w14:textId="192883F8" w:rsidR="00FA5A12" w:rsidRDefault="005448B7" w:rsidP="00FA5A12">
      <w:pPr>
        <w:pStyle w:val="berschrift2"/>
      </w:pPr>
      <w:bookmarkStart w:id="36" w:name="_Toc79275115"/>
      <w:r>
        <w:t>6</w:t>
      </w:r>
      <w:r w:rsidR="00FA5A12">
        <w:t>.</w:t>
      </w:r>
      <w:r>
        <w:t>1</w:t>
      </w:r>
      <w:r w:rsidR="00FA5A12">
        <w:t xml:space="preserve"> A more advanced Fibonacci program</w:t>
      </w:r>
      <w:bookmarkEnd w:id="36"/>
    </w:p>
    <w:p w14:paraId="53B0BB9B" w14:textId="42A71F2B" w:rsidR="00FA5A12" w:rsidRDefault="005448B7" w:rsidP="00FA5A12">
      <w:r>
        <w:t>Here</w:t>
      </w:r>
      <w:r w:rsidR="002910BF">
        <w:t xml:space="preserve"> we try to fix the problems that we had in the previous iteration of the program. First, we need to solve ho</w:t>
      </w:r>
      <w:r w:rsidR="007024BD">
        <w:t>w</w:t>
      </w:r>
      <w:r w:rsidR="002910BF">
        <w:t xml:space="preserve"> we can use more than 8 bit to calculate. Simple answer, we cannot. But we can use the carry flag of the ALU to detect if the value gets too large. And here comes the principle of pointers: we reserve two registers for one value and if a lower part value calculation activates the carry flag, then the higher part value calculation is performed with + 1</w:t>
      </w:r>
      <w:r w:rsidR="006B506D">
        <w:t xml:space="preserve">. We have only a small amount </w:t>
      </w:r>
      <w:r w:rsidR="00AA0EB6">
        <w:t>registers,</w:t>
      </w:r>
      <w:r w:rsidR="006B506D">
        <w:t xml:space="preserve"> but this is okay, since we have a giant RAM to store values.</w:t>
      </w:r>
      <w:r w:rsidR="002C352F">
        <w:t xml:space="preserve"> With that we create some sort of “array”.</w:t>
      </w:r>
    </w:p>
    <w:p w14:paraId="09F79865" w14:textId="698C8C91" w:rsidR="008642E5" w:rsidRDefault="00AA0EB6" w:rsidP="00FA5A12">
      <w:r>
        <w:t xml:space="preserve">The second and third problem are </w:t>
      </w:r>
      <w:r w:rsidR="008642E5">
        <w:t xml:space="preserve">a little bit harder to solve. We need to convert the binary value to BCD which is a decimal representation in binary. It follows the binary representation up to value number 9. After that we need another 4 bit to represent a 10. All values between 0xA and 0xF are </w:t>
      </w:r>
      <w:r w:rsidR="00C4441C">
        <w:t>illegal</w:t>
      </w:r>
      <w:r w:rsidR="008642E5">
        <w:t>.</w:t>
      </w:r>
      <w:r w:rsidR="006B5D48">
        <w:t xml:space="preserve"> To display each </w:t>
      </w:r>
      <w:r w:rsidR="001502D8">
        <w:t>digit,</w:t>
      </w:r>
      <w:r w:rsidR="006B5D48">
        <w:t xml:space="preserve"> we just need to add 0x30 to it convert the BCD to an ASCI character of the same value (0x30 = ASCI 0, 0x31 = ASCI 1, 0x32 = ASCI 2, …). All we need to do now is to send all digits with the highest one first.</w:t>
      </w:r>
    </w:p>
    <w:p w14:paraId="2AAD8914" w14:textId="7B04496E" w:rsidR="001502D8" w:rsidRDefault="001502D8" w:rsidP="00FA5A12">
      <w:r>
        <w:t xml:space="preserve">Yes, we can calculate in pure BCD, but we would waste the higher 4 bit which the ALU could calculate instant if we use the pure binary system. The ALU cannot directly calculate with two BCD numbers in parallel nor has the functionality to process even one BCD number </w:t>
      </w:r>
      <w:r w:rsidR="000C19B1">
        <w:t>natively</w:t>
      </w:r>
      <w:r>
        <w:t>.</w:t>
      </w:r>
      <w:r w:rsidR="00E170F4">
        <w:t xml:space="preserve"> So, it would take many cycles to process one BCD calculation because the CPU needs to check itself if the result is over 0x9 and correct it. This is not a problem because we can just calculate in binary and convert the result into a BCD number to display it on the screen</w:t>
      </w:r>
      <w:r w:rsidR="00BF33CE">
        <w:t>.</w:t>
      </w:r>
    </w:p>
    <w:p w14:paraId="6E81FCD1" w14:textId="0BCCC182" w:rsidR="00A25116" w:rsidRDefault="00A25116" w:rsidP="00FA5A12"/>
    <w:p w14:paraId="49285B23" w14:textId="2E68DCF0" w:rsidR="00A25116" w:rsidRDefault="00761682" w:rsidP="00A25116">
      <w:pPr>
        <w:pStyle w:val="berschrift3"/>
      </w:pPr>
      <w:bookmarkStart w:id="37" w:name="_Toc79275116"/>
      <w:r>
        <w:t>6</w:t>
      </w:r>
      <w:r w:rsidR="00A25116">
        <w:t>.</w:t>
      </w:r>
      <w:r>
        <w:t>1</w:t>
      </w:r>
      <w:r w:rsidR="00A25116">
        <w:t xml:space="preserve">.1 </w:t>
      </w:r>
      <w:r w:rsidR="00845247">
        <w:t>C</w:t>
      </w:r>
      <w:r w:rsidR="00367CE4">
        <w:t>ore algorithm</w:t>
      </w:r>
      <w:bookmarkEnd w:id="37"/>
    </w:p>
    <w:p w14:paraId="37E5F7BF" w14:textId="244B3FB0" w:rsidR="00BF33CE" w:rsidRDefault="00BF33CE" w:rsidP="00FA5A12">
      <w:r>
        <w:t>We start to develop the algorithm with the “use more registers</w:t>
      </w:r>
      <w:r w:rsidR="0000618F">
        <w:t xml:space="preserve"> and more RAM</w:t>
      </w:r>
      <w:r>
        <w:t xml:space="preserve"> to get more than 233” function.</w:t>
      </w:r>
    </w:p>
    <w:tbl>
      <w:tblPr>
        <w:tblStyle w:val="Tabellenraster"/>
        <w:tblW w:w="0" w:type="auto"/>
        <w:tblLook w:val="04A0" w:firstRow="1" w:lastRow="0" w:firstColumn="1" w:lastColumn="0" w:noHBand="0" w:noVBand="1"/>
      </w:tblPr>
      <w:tblGrid>
        <w:gridCol w:w="1812"/>
        <w:gridCol w:w="1812"/>
        <w:gridCol w:w="1812"/>
        <w:gridCol w:w="1813"/>
        <w:gridCol w:w="1813"/>
      </w:tblGrid>
      <w:tr w:rsidR="00B4691F" w14:paraId="03EE5765" w14:textId="77777777" w:rsidTr="00B4691F">
        <w:tc>
          <w:tcPr>
            <w:tcW w:w="1812" w:type="dxa"/>
          </w:tcPr>
          <w:p w14:paraId="39BE146B" w14:textId="30057C66" w:rsidR="00B4691F" w:rsidRDefault="00B4691F" w:rsidP="00FA5A12">
            <w:r>
              <w:t>OP-Address</w:t>
            </w:r>
          </w:p>
        </w:tc>
        <w:tc>
          <w:tcPr>
            <w:tcW w:w="1812" w:type="dxa"/>
          </w:tcPr>
          <w:p w14:paraId="4C2218EC" w14:textId="0FCC93B3" w:rsidR="00B4691F" w:rsidRDefault="00B4691F" w:rsidP="00FA5A12">
            <w:r>
              <w:t>0x00</w:t>
            </w:r>
          </w:p>
        </w:tc>
        <w:tc>
          <w:tcPr>
            <w:tcW w:w="1812" w:type="dxa"/>
          </w:tcPr>
          <w:p w14:paraId="5322FD96" w14:textId="09CA8444" w:rsidR="00B4691F" w:rsidRDefault="00B4691F" w:rsidP="00FA5A12">
            <w:r>
              <w:t>0x01</w:t>
            </w:r>
          </w:p>
        </w:tc>
        <w:tc>
          <w:tcPr>
            <w:tcW w:w="1813" w:type="dxa"/>
          </w:tcPr>
          <w:p w14:paraId="006733E5" w14:textId="157AF658" w:rsidR="00B4691F" w:rsidRDefault="00B4691F" w:rsidP="00FA5A12">
            <w:r>
              <w:t>0x02</w:t>
            </w:r>
          </w:p>
        </w:tc>
        <w:tc>
          <w:tcPr>
            <w:tcW w:w="1813" w:type="dxa"/>
          </w:tcPr>
          <w:p w14:paraId="123E87D9" w14:textId="515B8C7D" w:rsidR="00B4691F" w:rsidRDefault="00B4691F" w:rsidP="00FA5A12">
            <w:r>
              <w:t>0x03</w:t>
            </w:r>
          </w:p>
        </w:tc>
      </w:tr>
      <w:tr w:rsidR="00B4691F" w14:paraId="05F7A5B8" w14:textId="77777777" w:rsidTr="00B4691F">
        <w:tc>
          <w:tcPr>
            <w:tcW w:w="1812" w:type="dxa"/>
          </w:tcPr>
          <w:p w14:paraId="699B6B14" w14:textId="1F29674A" w:rsidR="00B4691F" w:rsidRDefault="00B4691F" w:rsidP="00FA5A12">
            <w:r>
              <w:t>0x00</w:t>
            </w:r>
          </w:p>
        </w:tc>
        <w:tc>
          <w:tcPr>
            <w:tcW w:w="1812" w:type="dxa"/>
          </w:tcPr>
          <w:p w14:paraId="0A67C2CE" w14:textId="51E1DE84" w:rsidR="00B4691F" w:rsidRDefault="00B4691F" w:rsidP="00FA5A12">
            <w:r>
              <w:t>4000</w:t>
            </w:r>
          </w:p>
        </w:tc>
        <w:tc>
          <w:tcPr>
            <w:tcW w:w="1812" w:type="dxa"/>
          </w:tcPr>
          <w:p w14:paraId="49A90B0A" w14:textId="355571CB" w:rsidR="00B4691F" w:rsidRDefault="00B4691F" w:rsidP="00FA5A12">
            <w:r>
              <w:t>1010</w:t>
            </w:r>
          </w:p>
        </w:tc>
        <w:tc>
          <w:tcPr>
            <w:tcW w:w="1813" w:type="dxa"/>
          </w:tcPr>
          <w:p w14:paraId="75194CEE" w14:textId="15B04884" w:rsidR="00B4691F" w:rsidRDefault="00B4691F" w:rsidP="00FA5A12">
            <w:r>
              <w:t>5000</w:t>
            </w:r>
          </w:p>
        </w:tc>
        <w:tc>
          <w:tcPr>
            <w:tcW w:w="1813" w:type="dxa"/>
          </w:tcPr>
          <w:p w14:paraId="66A93F8B" w14:textId="0133E0CA" w:rsidR="00B4691F" w:rsidRDefault="00B4691F" w:rsidP="00FA5A12">
            <w:r>
              <w:t>101d</w:t>
            </w:r>
          </w:p>
        </w:tc>
      </w:tr>
      <w:tr w:rsidR="00B4691F" w14:paraId="36D043A8" w14:textId="77777777" w:rsidTr="00B4691F">
        <w:tc>
          <w:tcPr>
            <w:tcW w:w="1812" w:type="dxa"/>
          </w:tcPr>
          <w:p w14:paraId="089D3EBE" w14:textId="0FB5C963" w:rsidR="00B4691F" w:rsidRDefault="00B4691F" w:rsidP="00FA5A12">
            <w:r>
              <w:t>0x04</w:t>
            </w:r>
          </w:p>
        </w:tc>
        <w:tc>
          <w:tcPr>
            <w:tcW w:w="1812" w:type="dxa"/>
          </w:tcPr>
          <w:p w14:paraId="137CA9A9" w14:textId="4C97E823" w:rsidR="00B4691F" w:rsidRDefault="00B4691F" w:rsidP="00FA5A12">
            <w:r>
              <w:t>5000</w:t>
            </w:r>
          </w:p>
        </w:tc>
        <w:tc>
          <w:tcPr>
            <w:tcW w:w="1812" w:type="dxa"/>
          </w:tcPr>
          <w:p w14:paraId="3085796F" w14:textId="2E24CFF1" w:rsidR="00B4691F" w:rsidRDefault="00B4691F" w:rsidP="00FA5A12">
            <w:r>
              <w:t>1008</w:t>
            </w:r>
          </w:p>
        </w:tc>
        <w:tc>
          <w:tcPr>
            <w:tcW w:w="1813" w:type="dxa"/>
          </w:tcPr>
          <w:p w14:paraId="0B906447" w14:textId="66D51DAC" w:rsidR="00B4691F" w:rsidRDefault="00B4691F" w:rsidP="00FA5A12">
            <w:r>
              <w:t>100d</w:t>
            </w:r>
          </w:p>
        </w:tc>
        <w:tc>
          <w:tcPr>
            <w:tcW w:w="1813" w:type="dxa"/>
          </w:tcPr>
          <w:p w14:paraId="3D63C02D" w14:textId="510A589A" w:rsidR="00B4691F" w:rsidRDefault="00B4691F" w:rsidP="00FA5A12">
            <w:r>
              <w:t>4000</w:t>
            </w:r>
          </w:p>
        </w:tc>
      </w:tr>
      <w:tr w:rsidR="00B4691F" w14:paraId="25D94AD1" w14:textId="77777777" w:rsidTr="00AD7577">
        <w:tc>
          <w:tcPr>
            <w:tcW w:w="1812" w:type="dxa"/>
          </w:tcPr>
          <w:p w14:paraId="6EC05E8B" w14:textId="4CF15320" w:rsidR="00B4691F" w:rsidRDefault="00B4691F" w:rsidP="00FA5A12">
            <w:r>
              <w:t>0x08</w:t>
            </w:r>
          </w:p>
        </w:tc>
        <w:tc>
          <w:tcPr>
            <w:tcW w:w="1812" w:type="dxa"/>
            <w:shd w:val="clear" w:color="auto" w:fill="FFFF00"/>
          </w:tcPr>
          <w:p w14:paraId="64F7E485" w14:textId="05A41C0C" w:rsidR="00B4691F" w:rsidRDefault="00B4691F" w:rsidP="00FA5A12">
            <w:r>
              <w:t>207c</w:t>
            </w:r>
          </w:p>
        </w:tc>
        <w:tc>
          <w:tcPr>
            <w:tcW w:w="1812" w:type="dxa"/>
          </w:tcPr>
          <w:p w14:paraId="15069D0F" w14:textId="2AF91566" w:rsidR="00B4691F" w:rsidRDefault="00B4691F" w:rsidP="00FA5A12">
            <w:r>
              <w:t>100d</w:t>
            </w:r>
          </w:p>
        </w:tc>
        <w:tc>
          <w:tcPr>
            <w:tcW w:w="1813" w:type="dxa"/>
          </w:tcPr>
          <w:p w14:paraId="39C3FAA7" w14:textId="70A1BF90" w:rsidR="00B4691F" w:rsidRDefault="00B4691F" w:rsidP="00FA5A12">
            <w:r>
              <w:t>600</w:t>
            </w:r>
            <w:r w:rsidR="00BF12B1">
              <w:t>3</w:t>
            </w:r>
          </w:p>
        </w:tc>
        <w:tc>
          <w:tcPr>
            <w:tcW w:w="1813" w:type="dxa"/>
          </w:tcPr>
          <w:p w14:paraId="2E73A6F8" w14:textId="10B7E231" w:rsidR="00B4691F" w:rsidRDefault="00B4691F" w:rsidP="00FA5A12">
            <w:r>
              <w:t>101d</w:t>
            </w:r>
          </w:p>
        </w:tc>
      </w:tr>
      <w:tr w:rsidR="00B4691F" w14:paraId="4915E9E9" w14:textId="77777777" w:rsidTr="00BF12B1">
        <w:tc>
          <w:tcPr>
            <w:tcW w:w="1812" w:type="dxa"/>
          </w:tcPr>
          <w:p w14:paraId="1C17FBC9" w14:textId="33797859" w:rsidR="00B4691F" w:rsidRDefault="00B4691F" w:rsidP="00FA5A12">
            <w:r>
              <w:t>0x0c</w:t>
            </w:r>
          </w:p>
        </w:tc>
        <w:tc>
          <w:tcPr>
            <w:tcW w:w="1812" w:type="dxa"/>
          </w:tcPr>
          <w:p w14:paraId="5F2308E9" w14:textId="70ECC8AB" w:rsidR="00B4691F" w:rsidRDefault="00B4691F" w:rsidP="00FA5A12">
            <w:r>
              <w:t>600</w:t>
            </w:r>
            <w:r w:rsidR="00BF12B1">
              <w:t>4</w:t>
            </w:r>
          </w:p>
        </w:tc>
        <w:tc>
          <w:tcPr>
            <w:tcW w:w="1812" w:type="dxa"/>
            <w:shd w:val="clear" w:color="auto" w:fill="auto"/>
          </w:tcPr>
          <w:p w14:paraId="5E19CA01" w14:textId="0768AEF2" w:rsidR="00B4691F" w:rsidRDefault="00BF12B1" w:rsidP="00FA5A12">
            <w:r>
              <w:t>1011</w:t>
            </w:r>
          </w:p>
        </w:tc>
        <w:tc>
          <w:tcPr>
            <w:tcW w:w="1813" w:type="dxa"/>
            <w:shd w:val="clear" w:color="auto" w:fill="auto"/>
          </w:tcPr>
          <w:p w14:paraId="1E676FC4" w14:textId="523052E4" w:rsidR="00B4691F" w:rsidRDefault="00BF12B1" w:rsidP="00FA5A12">
            <w:r>
              <w:t>2062</w:t>
            </w:r>
          </w:p>
        </w:tc>
        <w:tc>
          <w:tcPr>
            <w:tcW w:w="1813" w:type="dxa"/>
            <w:shd w:val="clear" w:color="auto" w:fill="auto"/>
          </w:tcPr>
          <w:p w14:paraId="01377F29" w14:textId="4AF9E9E8" w:rsidR="00B4691F" w:rsidRDefault="00BF12B1" w:rsidP="00FA5A12">
            <w:r>
              <w:t>3500</w:t>
            </w:r>
          </w:p>
        </w:tc>
      </w:tr>
      <w:tr w:rsidR="00BF12B1" w14:paraId="5C973A72" w14:textId="77777777" w:rsidTr="00BF12B1">
        <w:tc>
          <w:tcPr>
            <w:tcW w:w="1812" w:type="dxa"/>
          </w:tcPr>
          <w:p w14:paraId="72B94D88" w14:textId="62E9CBCE" w:rsidR="00BF12B1" w:rsidRDefault="00BF12B1" w:rsidP="00FA5A12">
            <w:r>
              <w:t>0x10</w:t>
            </w:r>
          </w:p>
        </w:tc>
        <w:tc>
          <w:tcPr>
            <w:tcW w:w="1812" w:type="dxa"/>
          </w:tcPr>
          <w:p w14:paraId="49E0403C" w14:textId="1BB6615F" w:rsidR="00BF12B1" w:rsidRDefault="00BF12B1" w:rsidP="00FA5A12">
            <w:r>
              <w:t>2031</w:t>
            </w:r>
          </w:p>
        </w:tc>
        <w:tc>
          <w:tcPr>
            <w:tcW w:w="1812" w:type="dxa"/>
            <w:shd w:val="clear" w:color="auto" w:fill="auto"/>
          </w:tcPr>
          <w:p w14:paraId="3B0D11F1" w14:textId="7ED84B03" w:rsidR="00BF12B1" w:rsidRDefault="00BF12B1" w:rsidP="00FA5A12">
            <w:r>
              <w:t>2042</w:t>
            </w:r>
          </w:p>
        </w:tc>
        <w:tc>
          <w:tcPr>
            <w:tcW w:w="1813" w:type="dxa"/>
            <w:shd w:val="clear" w:color="auto" w:fill="auto"/>
          </w:tcPr>
          <w:p w14:paraId="7F7623B6" w14:textId="12584E01" w:rsidR="00BF12B1" w:rsidRDefault="00BF12B1" w:rsidP="00FA5A12">
            <w:r>
              <w:t>11</w:t>
            </w:r>
            <w:r w:rsidR="009065F9">
              <w:t>9</w:t>
            </w:r>
            <w:r>
              <w:t>c</w:t>
            </w:r>
          </w:p>
        </w:tc>
        <w:tc>
          <w:tcPr>
            <w:tcW w:w="1813" w:type="dxa"/>
            <w:shd w:val="clear" w:color="auto" w:fill="auto"/>
          </w:tcPr>
          <w:p w14:paraId="72450329" w14:textId="406E3343" w:rsidR="00BF12B1" w:rsidRDefault="00BF12B1" w:rsidP="00FA5A12">
            <w:r>
              <w:t>100d</w:t>
            </w:r>
          </w:p>
        </w:tc>
      </w:tr>
      <w:tr w:rsidR="007024BD" w14:paraId="547F3FA6" w14:textId="77777777" w:rsidTr="007024BD">
        <w:tc>
          <w:tcPr>
            <w:tcW w:w="1812" w:type="dxa"/>
          </w:tcPr>
          <w:p w14:paraId="5BFE58D8" w14:textId="34E12A51" w:rsidR="007024BD" w:rsidRDefault="00BF12B1" w:rsidP="00FA5A12">
            <w:r>
              <w:t>0x14</w:t>
            </w:r>
          </w:p>
        </w:tc>
        <w:tc>
          <w:tcPr>
            <w:tcW w:w="1812" w:type="dxa"/>
          </w:tcPr>
          <w:p w14:paraId="47A33BC6" w14:textId="7FEF0D9B" w:rsidR="007024BD" w:rsidRDefault="00BF12B1" w:rsidP="00FA5A12">
            <w:r>
              <w:t>9400</w:t>
            </w:r>
          </w:p>
        </w:tc>
        <w:tc>
          <w:tcPr>
            <w:tcW w:w="1812" w:type="dxa"/>
            <w:shd w:val="clear" w:color="auto" w:fill="auto"/>
          </w:tcPr>
          <w:p w14:paraId="5C38E495" w14:textId="7F048D6C" w:rsidR="007024BD" w:rsidRDefault="00BF12B1" w:rsidP="00FA5A12">
            <w:r>
              <w:t>310</w:t>
            </w:r>
            <w:r w:rsidR="00C14226">
              <w:t>0</w:t>
            </w:r>
          </w:p>
        </w:tc>
        <w:tc>
          <w:tcPr>
            <w:tcW w:w="1813" w:type="dxa"/>
            <w:shd w:val="clear" w:color="auto" w:fill="auto"/>
          </w:tcPr>
          <w:p w14:paraId="0DA6172D" w14:textId="25E44FA5" w:rsidR="007024BD" w:rsidRDefault="00BF12B1" w:rsidP="00FA5A12">
            <w:r>
              <w:t>1</w:t>
            </w:r>
            <w:r w:rsidR="0084144D">
              <w:t>1</w:t>
            </w:r>
            <w:r w:rsidR="009065F9">
              <w:t>a</w:t>
            </w:r>
            <w:r>
              <w:t>c</w:t>
            </w:r>
          </w:p>
        </w:tc>
        <w:tc>
          <w:tcPr>
            <w:tcW w:w="1813" w:type="dxa"/>
            <w:shd w:val="clear" w:color="auto" w:fill="auto"/>
          </w:tcPr>
          <w:p w14:paraId="37D3D42B" w14:textId="75D361CE" w:rsidR="007024BD" w:rsidRDefault="00BF12B1" w:rsidP="00FA5A12">
            <w:r>
              <w:t>100d</w:t>
            </w:r>
          </w:p>
        </w:tc>
      </w:tr>
      <w:tr w:rsidR="00BF12B1" w14:paraId="12823D5F" w14:textId="77777777" w:rsidTr="007024BD">
        <w:tc>
          <w:tcPr>
            <w:tcW w:w="1812" w:type="dxa"/>
          </w:tcPr>
          <w:p w14:paraId="7683320F" w14:textId="619D3104" w:rsidR="00BF12B1" w:rsidRDefault="00BF12B1" w:rsidP="00FA5A12">
            <w:r>
              <w:t>0x18</w:t>
            </w:r>
          </w:p>
        </w:tc>
        <w:tc>
          <w:tcPr>
            <w:tcW w:w="1812" w:type="dxa"/>
          </w:tcPr>
          <w:p w14:paraId="22245EB7" w14:textId="46AF2542" w:rsidR="00BF12B1" w:rsidRDefault="00BF12B1" w:rsidP="00FA5A12">
            <w:r>
              <w:t>9000</w:t>
            </w:r>
          </w:p>
        </w:tc>
        <w:tc>
          <w:tcPr>
            <w:tcW w:w="1812" w:type="dxa"/>
            <w:shd w:val="clear" w:color="auto" w:fill="auto"/>
          </w:tcPr>
          <w:p w14:paraId="6852504B" w14:textId="15294DBF" w:rsidR="00BF12B1" w:rsidRDefault="0084144D" w:rsidP="00FA5A12">
            <w:r>
              <w:t>3b0</w:t>
            </w:r>
            <w:r w:rsidR="00C14226">
              <w:t>0</w:t>
            </w:r>
          </w:p>
        </w:tc>
        <w:tc>
          <w:tcPr>
            <w:tcW w:w="1813" w:type="dxa"/>
            <w:shd w:val="clear" w:color="auto" w:fill="auto"/>
          </w:tcPr>
          <w:p w14:paraId="38DF47D4" w14:textId="39359D09" w:rsidR="00BF12B1" w:rsidRDefault="00C14226" w:rsidP="00FA5A12">
            <w:r>
              <w:t>2034</w:t>
            </w:r>
          </w:p>
        </w:tc>
        <w:tc>
          <w:tcPr>
            <w:tcW w:w="1813" w:type="dxa"/>
            <w:shd w:val="clear" w:color="auto" w:fill="auto"/>
          </w:tcPr>
          <w:p w14:paraId="68D37025" w14:textId="0C17B466" w:rsidR="00BF12B1" w:rsidRDefault="00C14226" w:rsidP="00FA5A12">
            <w:r>
              <w:t>2003</w:t>
            </w:r>
          </w:p>
        </w:tc>
      </w:tr>
      <w:tr w:rsidR="00B4691F" w14:paraId="67CE97FD" w14:textId="77777777" w:rsidTr="00C14226">
        <w:tc>
          <w:tcPr>
            <w:tcW w:w="1812" w:type="dxa"/>
          </w:tcPr>
          <w:p w14:paraId="68BB7B51" w14:textId="694F1591" w:rsidR="00B4691F" w:rsidRDefault="00B4691F" w:rsidP="00FA5A12">
            <w:r>
              <w:t>0x1</w:t>
            </w:r>
            <w:r w:rsidR="00446E58">
              <w:t>c</w:t>
            </w:r>
          </w:p>
        </w:tc>
        <w:tc>
          <w:tcPr>
            <w:tcW w:w="1812" w:type="dxa"/>
            <w:shd w:val="clear" w:color="auto" w:fill="auto"/>
          </w:tcPr>
          <w:p w14:paraId="7B76B866" w14:textId="057E38B0" w:rsidR="00B4691F" w:rsidRDefault="00057EFB" w:rsidP="00FA5A12">
            <w:r>
              <w:t>1000</w:t>
            </w:r>
          </w:p>
        </w:tc>
        <w:tc>
          <w:tcPr>
            <w:tcW w:w="1812" w:type="dxa"/>
            <w:shd w:val="clear" w:color="auto" w:fill="auto"/>
          </w:tcPr>
          <w:p w14:paraId="148D296D" w14:textId="75F841F3" w:rsidR="00B4691F" w:rsidRDefault="009065F9" w:rsidP="00FA5A12">
            <w:r>
              <w:t>207c</w:t>
            </w:r>
          </w:p>
        </w:tc>
        <w:tc>
          <w:tcPr>
            <w:tcW w:w="1813" w:type="dxa"/>
          </w:tcPr>
          <w:p w14:paraId="067B048E" w14:textId="1B7E0FF4" w:rsidR="00B4691F" w:rsidRDefault="00004370" w:rsidP="00FA5A12">
            <w:r>
              <w:t>100d</w:t>
            </w:r>
          </w:p>
        </w:tc>
        <w:tc>
          <w:tcPr>
            <w:tcW w:w="1813" w:type="dxa"/>
          </w:tcPr>
          <w:p w14:paraId="386A79C7" w14:textId="35DF2AF7" w:rsidR="00B4691F" w:rsidRDefault="00004370" w:rsidP="00FA5A12">
            <w:r>
              <w:t>5030</w:t>
            </w:r>
          </w:p>
        </w:tc>
      </w:tr>
      <w:tr w:rsidR="00B4691F" w14:paraId="5BFF21EC" w14:textId="77777777" w:rsidTr="004A7143">
        <w:tc>
          <w:tcPr>
            <w:tcW w:w="1812" w:type="dxa"/>
          </w:tcPr>
          <w:p w14:paraId="7BA9B6CC" w14:textId="3350408A" w:rsidR="00B4691F" w:rsidRDefault="00004370" w:rsidP="00FA5A12">
            <w:r>
              <w:t>0x</w:t>
            </w:r>
            <w:r w:rsidR="00446E58">
              <w:t>20</w:t>
            </w:r>
          </w:p>
        </w:tc>
        <w:tc>
          <w:tcPr>
            <w:tcW w:w="1812" w:type="dxa"/>
          </w:tcPr>
          <w:p w14:paraId="38D6B3E9" w14:textId="41CA122C" w:rsidR="00B4691F" w:rsidRDefault="00004370" w:rsidP="00FA5A12">
            <w:r>
              <w:t>101d</w:t>
            </w:r>
          </w:p>
        </w:tc>
        <w:tc>
          <w:tcPr>
            <w:tcW w:w="1812" w:type="dxa"/>
          </w:tcPr>
          <w:p w14:paraId="1FC0B89B" w14:textId="4FCA2975" w:rsidR="00B4691F" w:rsidRDefault="00004370" w:rsidP="00FA5A12">
            <w:r>
              <w:t>5040</w:t>
            </w:r>
          </w:p>
        </w:tc>
        <w:tc>
          <w:tcPr>
            <w:tcW w:w="1813" w:type="dxa"/>
            <w:shd w:val="clear" w:color="auto" w:fill="auto"/>
          </w:tcPr>
          <w:p w14:paraId="3F76C64F" w14:textId="25692CEE" w:rsidR="00B4691F" w:rsidRDefault="004A7143" w:rsidP="00FA5A12">
            <w:r>
              <w:t>1006</w:t>
            </w:r>
          </w:p>
        </w:tc>
        <w:tc>
          <w:tcPr>
            <w:tcW w:w="1813" w:type="dxa"/>
            <w:shd w:val="clear" w:color="auto" w:fill="A8D08D" w:themeFill="accent6" w:themeFillTint="99"/>
          </w:tcPr>
          <w:p w14:paraId="4AA2A0C9" w14:textId="3C5EEF6D" w:rsidR="00B4691F" w:rsidRDefault="00004370" w:rsidP="00FA5A12">
            <w:r>
              <w:t>10</w:t>
            </w:r>
            <w:r w:rsidR="004A7143">
              <w:t>0c</w:t>
            </w:r>
          </w:p>
        </w:tc>
      </w:tr>
      <w:tr w:rsidR="00B4691F" w14:paraId="530A086B" w14:textId="77777777" w:rsidTr="004A7143">
        <w:tc>
          <w:tcPr>
            <w:tcW w:w="1812" w:type="dxa"/>
          </w:tcPr>
          <w:p w14:paraId="65C551F1" w14:textId="3D447FB4" w:rsidR="00B4691F" w:rsidRDefault="00004370" w:rsidP="00FA5A12">
            <w:r>
              <w:t>0x</w:t>
            </w:r>
            <w:r w:rsidR="00446E58">
              <w:t>24</w:t>
            </w:r>
          </w:p>
        </w:tc>
        <w:tc>
          <w:tcPr>
            <w:tcW w:w="1812" w:type="dxa"/>
            <w:shd w:val="clear" w:color="auto" w:fill="A8D08D" w:themeFill="accent6" w:themeFillTint="99"/>
          </w:tcPr>
          <w:p w14:paraId="5DE58A60" w14:textId="2762A6FA" w:rsidR="00B4691F" w:rsidRDefault="004A7143" w:rsidP="00FA5A12">
            <w:r>
              <w:t>101d</w:t>
            </w:r>
          </w:p>
        </w:tc>
        <w:tc>
          <w:tcPr>
            <w:tcW w:w="1812" w:type="dxa"/>
            <w:shd w:val="clear" w:color="auto" w:fill="A8D08D" w:themeFill="accent6" w:themeFillTint="99"/>
          </w:tcPr>
          <w:p w14:paraId="49FA806E" w14:textId="74B46F40" w:rsidR="00B4691F" w:rsidRDefault="004A7143" w:rsidP="00FA5A12">
            <w:r>
              <w:t>9010</w:t>
            </w:r>
          </w:p>
        </w:tc>
        <w:tc>
          <w:tcPr>
            <w:tcW w:w="1813" w:type="dxa"/>
          </w:tcPr>
          <w:p w14:paraId="2A1DE9F5" w14:textId="42F5EE81" w:rsidR="00B4691F" w:rsidRDefault="00E732AB" w:rsidP="00FA5A12">
            <w:r>
              <w:t>2071</w:t>
            </w:r>
          </w:p>
        </w:tc>
        <w:tc>
          <w:tcPr>
            <w:tcW w:w="1813" w:type="dxa"/>
          </w:tcPr>
          <w:p w14:paraId="58A5285B" w14:textId="61D47B7C" w:rsidR="00B4691F" w:rsidRDefault="00E732AB" w:rsidP="00FA5A12">
            <w:r>
              <w:t>3300</w:t>
            </w:r>
          </w:p>
        </w:tc>
      </w:tr>
      <w:tr w:rsidR="00E732AB" w14:paraId="6BF9FFA5" w14:textId="77777777" w:rsidTr="00E732AB">
        <w:tc>
          <w:tcPr>
            <w:tcW w:w="1812" w:type="dxa"/>
          </w:tcPr>
          <w:p w14:paraId="64E2BFEE" w14:textId="04113E4C" w:rsidR="00E732AB" w:rsidRDefault="00E732AB" w:rsidP="00FA5A12">
            <w:r>
              <w:t>0x</w:t>
            </w:r>
            <w:r w:rsidR="00446E58">
              <w:t>28</w:t>
            </w:r>
          </w:p>
        </w:tc>
        <w:tc>
          <w:tcPr>
            <w:tcW w:w="1812" w:type="dxa"/>
            <w:shd w:val="clear" w:color="auto" w:fill="auto"/>
          </w:tcPr>
          <w:p w14:paraId="69E9F2B0" w14:textId="3C1E3C82" w:rsidR="00E732AB" w:rsidRDefault="00E732AB" w:rsidP="00FA5A12">
            <w:r>
              <w:t>2007</w:t>
            </w:r>
          </w:p>
        </w:tc>
        <w:tc>
          <w:tcPr>
            <w:tcW w:w="1812" w:type="dxa"/>
            <w:shd w:val="clear" w:color="auto" w:fill="auto"/>
          </w:tcPr>
          <w:p w14:paraId="4F1032FD" w14:textId="1214B5E0" w:rsidR="00E732AB" w:rsidRDefault="00E732AB" w:rsidP="00FA5A12">
            <w:r>
              <w:t>2071</w:t>
            </w:r>
          </w:p>
        </w:tc>
        <w:tc>
          <w:tcPr>
            <w:tcW w:w="1813" w:type="dxa"/>
          </w:tcPr>
          <w:p w14:paraId="3B80E0B6" w14:textId="6D39A407" w:rsidR="00E732AB" w:rsidRDefault="00E732AB" w:rsidP="00FA5A12">
            <w:r>
              <w:t>2082</w:t>
            </w:r>
          </w:p>
        </w:tc>
        <w:tc>
          <w:tcPr>
            <w:tcW w:w="1813" w:type="dxa"/>
          </w:tcPr>
          <w:p w14:paraId="5A3986EC" w14:textId="3033DBE0" w:rsidR="00E732AB" w:rsidRDefault="00E732AB" w:rsidP="00FA5A12">
            <w:r>
              <w:t>3500</w:t>
            </w:r>
          </w:p>
        </w:tc>
      </w:tr>
      <w:tr w:rsidR="00E732AB" w14:paraId="202C06AA" w14:textId="77777777" w:rsidTr="004A69C9">
        <w:tc>
          <w:tcPr>
            <w:tcW w:w="1812" w:type="dxa"/>
          </w:tcPr>
          <w:p w14:paraId="0BE4185F" w14:textId="75C6B8EF" w:rsidR="00E732AB" w:rsidRDefault="00E732AB" w:rsidP="00FA5A12">
            <w:r>
              <w:lastRenderedPageBreak/>
              <w:t>0x</w:t>
            </w:r>
            <w:r w:rsidR="00446E58">
              <w:t>2c</w:t>
            </w:r>
          </w:p>
        </w:tc>
        <w:tc>
          <w:tcPr>
            <w:tcW w:w="1812" w:type="dxa"/>
            <w:shd w:val="clear" w:color="auto" w:fill="FFFF00"/>
          </w:tcPr>
          <w:p w14:paraId="4887ADC2" w14:textId="18E38276" w:rsidR="00E732AB" w:rsidRDefault="00E732AB" w:rsidP="00FA5A12">
            <w:r>
              <w:t>108c</w:t>
            </w:r>
          </w:p>
        </w:tc>
        <w:tc>
          <w:tcPr>
            <w:tcW w:w="1812" w:type="dxa"/>
            <w:shd w:val="clear" w:color="auto" w:fill="FFFF00"/>
          </w:tcPr>
          <w:p w14:paraId="1821BCA0" w14:textId="009E4B47" w:rsidR="00E732AB" w:rsidRDefault="00E732AB" w:rsidP="00FA5A12">
            <w:r>
              <w:t>100d</w:t>
            </w:r>
          </w:p>
        </w:tc>
        <w:tc>
          <w:tcPr>
            <w:tcW w:w="1813" w:type="dxa"/>
            <w:shd w:val="clear" w:color="auto" w:fill="FFFF00"/>
          </w:tcPr>
          <w:p w14:paraId="614E1519" w14:textId="1C11736C" w:rsidR="00E732AB" w:rsidRDefault="00E732AB" w:rsidP="00FA5A12">
            <w:r>
              <w:t>9400</w:t>
            </w:r>
          </w:p>
        </w:tc>
        <w:tc>
          <w:tcPr>
            <w:tcW w:w="1813" w:type="dxa"/>
            <w:shd w:val="clear" w:color="auto" w:fill="FFFF00"/>
          </w:tcPr>
          <w:p w14:paraId="0B8C4B28" w14:textId="6984F836" w:rsidR="00E732AB" w:rsidRDefault="00E732AB" w:rsidP="00FA5A12">
            <w:r>
              <w:t>9800</w:t>
            </w:r>
          </w:p>
        </w:tc>
      </w:tr>
      <w:tr w:rsidR="00E732AB" w14:paraId="6C6E6A11" w14:textId="77777777" w:rsidTr="00E732AB">
        <w:tc>
          <w:tcPr>
            <w:tcW w:w="1812" w:type="dxa"/>
          </w:tcPr>
          <w:p w14:paraId="44661E14" w14:textId="799207C9" w:rsidR="00E732AB" w:rsidRDefault="00E732AB" w:rsidP="00FA5A12">
            <w:r>
              <w:t>0x</w:t>
            </w:r>
            <w:r w:rsidR="00446E58">
              <w:t>30</w:t>
            </w:r>
          </w:p>
        </w:tc>
        <w:tc>
          <w:tcPr>
            <w:tcW w:w="1812" w:type="dxa"/>
            <w:shd w:val="clear" w:color="auto" w:fill="auto"/>
          </w:tcPr>
          <w:p w14:paraId="1C9CC780" w14:textId="5B20C19B" w:rsidR="00E732AB" w:rsidRDefault="00E732AB" w:rsidP="00FA5A12">
            <w:r>
              <w:t>1007</w:t>
            </w:r>
          </w:p>
        </w:tc>
        <w:tc>
          <w:tcPr>
            <w:tcW w:w="1812" w:type="dxa"/>
            <w:shd w:val="clear" w:color="auto" w:fill="00B0F0"/>
          </w:tcPr>
          <w:p w14:paraId="459E31FF" w14:textId="737D6635" w:rsidR="00E732AB" w:rsidRDefault="00E732AB" w:rsidP="00FA5A12">
            <w:r>
              <w:t>100c</w:t>
            </w:r>
          </w:p>
        </w:tc>
        <w:tc>
          <w:tcPr>
            <w:tcW w:w="1813" w:type="dxa"/>
            <w:shd w:val="clear" w:color="auto" w:fill="00B0F0"/>
          </w:tcPr>
          <w:p w14:paraId="60F0DBD3" w14:textId="624D8F91" w:rsidR="00E732AB" w:rsidRDefault="00E732AB" w:rsidP="00FA5A12">
            <w:r>
              <w:t>102d</w:t>
            </w:r>
          </w:p>
        </w:tc>
        <w:tc>
          <w:tcPr>
            <w:tcW w:w="1813" w:type="dxa"/>
            <w:shd w:val="clear" w:color="auto" w:fill="00B0F0"/>
          </w:tcPr>
          <w:p w14:paraId="132E25D7" w14:textId="2BE108E3" w:rsidR="00E732AB" w:rsidRDefault="00E732AB" w:rsidP="00FA5A12">
            <w:r>
              <w:t>9000</w:t>
            </w:r>
          </w:p>
        </w:tc>
      </w:tr>
    </w:tbl>
    <w:p w14:paraId="7AA9A335" w14:textId="77777777" w:rsidR="00B4691F" w:rsidRDefault="00B4691F" w:rsidP="00FA5A12"/>
    <w:p w14:paraId="477DFF38" w14:textId="50B86276" w:rsidR="002B5AB0" w:rsidRDefault="002B5AB0" w:rsidP="00FA5A12">
      <w:r>
        <w:t xml:space="preserve">We initialize the registers with some </w:t>
      </w:r>
      <w:r w:rsidR="00AA1B7E">
        <w:t>index, reference and start values</w:t>
      </w:r>
      <w:r>
        <w:t xml:space="preserve"> and write the number “1” into the first RAM address of the address space of variable “A”</w:t>
      </w:r>
      <w:r w:rsidR="00AD7577">
        <w:t xml:space="preserve"> and reset the first RAM address of the address space of variable “B”</w:t>
      </w:r>
      <w:r>
        <w:t xml:space="preserve">. </w:t>
      </w:r>
      <w:r w:rsidR="004A7143">
        <w:t>Before we calculate</w:t>
      </w:r>
      <w:r w:rsidR="00955C76">
        <w:t xml:space="preserve"> we load the actual byte values from the RAM, add them</w:t>
      </w:r>
      <w:r w:rsidR="00A20882">
        <w:t xml:space="preserve"> together with a potential carry from a lower byte</w:t>
      </w:r>
      <w:r w:rsidR="00955C76">
        <w:t xml:space="preserve"> </w:t>
      </w:r>
      <w:r w:rsidR="003409E6">
        <w:t>(which is saved in register 6</w:t>
      </w:r>
      <w:r w:rsidR="00A20882">
        <w:t>, it is a simple if then else routine to switch between A + B and A + B + 1</w:t>
      </w:r>
      <w:r w:rsidR="003409E6">
        <w:t>)</w:t>
      </w:r>
      <w:r w:rsidR="00CC3E85">
        <w:t>, save them back into the RAM</w:t>
      </w:r>
      <w:r w:rsidR="00B7216D">
        <w:t xml:space="preserve"> and then go into the management routine.</w:t>
      </w:r>
      <w:r w:rsidR="00955C76">
        <w:t xml:space="preserve"> </w:t>
      </w:r>
      <w:r>
        <w:t>The register 7 is used to tell the program at which binary digit it actual works</w:t>
      </w:r>
      <w:r w:rsidR="0056350E">
        <w:t xml:space="preserve"> (we call it index value)</w:t>
      </w:r>
      <w:r>
        <w:t>. The r</w:t>
      </w:r>
      <w:r w:rsidR="0056350E">
        <w:t xml:space="preserve">egister 8 holds the reference index </w:t>
      </w:r>
      <w:r w:rsidR="00AB3CD4">
        <w:t>which means that it says how many bytes the actual numbers use</w:t>
      </w:r>
      <w:r w:rsidR="0056350E">
        <w:t>.</w:t>
      </w:r>
      <w:r w:rsidR="00AB3CD4">
        <w:t xml:space="preserve"> If the index value is over the reference value, we</w:t>
      </w:r>
      <w:r w:rsidR="00D53122">
        <w:t xml:space="preserve"> reset the index for the next calculation process and</w:t>
      </w:r>
      <w:r w:rsidR="00AB3CD4">
        <w:t xml:space="preserve"> jump to the “convert to BCD” function (marked blue)</w:t>
      </w:r>
      <w:r w:rsidR="00AE6AC7">
        <w:t>. This can be interpreted as an “for loop” from high level languages</w:t>
      </w:r>
      <w:r w:rsidR="00AB3CD4">
        <w:t>. Otherwise, it will increment the index and jump back to the loop start (the orange is the jump instruction, the yellow is the entry point of the loop)</w:t>
      </w:r>
      <w:r w:rsidR="009F1C5F">
        <w:t>. If the actual calculation throws a carry, then it will jump into the “create higher digit or add to higher digit” function.</w:t>
      </w:r>
    </w:p>
    <w:p w14:paraId="153D1AE8" w14:textId="296DA6DA" w:rsidR="00845247" w:rsidRDefault="000D352B" w:rsidP="00FA5A12">
      <w:r>
        <w:t xml:space="preserve">As you can see it is hard to calculate values with more </w:t>
      </w:r>
      <w:r w:rsidR="007A6BDE">
        <w:t>than</w:t>
      </w:r>
      <w:r>
        <w:t xml:space="preserve"> 8 bit width with a CPU that does not actively support it. It </w:t>
      </w:r>
      <w:r w:rsidR="00654EBA">
        <w:t>makes the CPU</w:t>
      </w:r>
      <w:r>
        <w:t xml:space="preserve"> </w:t>
      </w:r>
      <w:r w:rsidR="00654EBA">
        <w:t xml:space="preserve">slow </w:t>
      </w:r>
      <w:r>
        <w:t>and as such only for some small projects recommend.</w:t>
      </w:r>
    </w:p>
    <w:p w14:paraId="2FA7EB7E" w14:textId="77777777" w:rsidR="00654EBA" w:rsidRDefault="00654EBA" w:rsidP="00FA5A12"/>
    <w:p w14:paraId="35B0AF7C" w14:textId="00A14FD3" w:rsidR="00845247" w:rsidRDefault="00234D6B" w:rsidP="00845247">
      <w:pPr>
        <w:pStyle w:val="berschrift3"/>
      </w:pPr>
      <w:bookmarkStart w:id="38" w:name="_Toc79275117"/>
      <w:r>
        <w:t>6</w:t>
      </w:r>
      <w:r w:rsidR="00845247">
        <w:t>.</w:t>
      </w:r>
      <w:r>
        <w:t>1</w:t>
      </w:r>
      <w:r w:rsidR="00845247">
        <w:t>.2 Create higher digit</w:t>
      </w:r>
      <w:r w:rsidR="003D5C97">
        <w:t xml:space="preserve"> or add to higher digit</w:t>
      </w:r>
      <w:bookmarkEnd w:id="38"/>
    </w:p>
    <w:p w14:paraId="1B395900" w14:textId="6CE0CAD5" w:rsidR="008401AF" w:rsidRDefault="008401AF" w:rsidP="008401AF">
      <w:r>
        <w:t>In this function we need to compare the actual index with the reference value to find out if we just need to set register 6 to one (which lead</w:t>
      </w:r>
      <w:r w:rsidR="00ED0F49">
        <w:t>s</w:t>
      </w:r>
      <w:r>
        <w:t xml:space="preserve"> to a simple carry) or if we need to create a new higher byte</w:t>
      </w:r>
      <w:r w:rsidR="00A52F3A">
        <w:t xml:space="preserve"> and update the reference value</w:t>
      </w:r>
      <w:r>
        <w:t>.</w:t>
      </w:r>
    </w:p>
    <w:tbl>
      <w:tblPr>
        <w:tblStyle w:val="Tabellenraster"/>
        <w:tblW w:w="0" w:type="auto"/>
        <w:tblLook w:val="04A0" w:firstRow="1" w:lastRow="0" w:firstColumn="1" w:lastColumn="0" w:noHBand="0" w:noVBand="1"/>
      </w:tblPr>
      <w:tblGrid>
        <w:gridCol w:w="1812"/>
        <w:gridCol w:w="1812"/>
        <w:gridCol w:w="1812"/>
        <w:gridCol w:w="1813"/>
        <w:gridCol w:w="1813"/>
      </w:tblGrid>
      <w:tr w:rsidR="008401AF" w14:paraId="42E12D29" w14:textId="77777777" w:rsidTr="008401AF">
        <w:tc>
          <w:tcPr>
            <w:tcW w:w="1812" w:type="dxa"/>
          </w:tcPr>
          <w:p w14:paraId="404C6E3F" w14:textId="7A9029E6" w:rsidR="008401AF" w:rsidRDefault="008401AF" w:rsidP="008401AF">
            <w:r>
              <w:t>OP-Address</w:t>
            </w:r>
          </w:p>
        </w:tc>
        <w:tc>
          <w:tcPr>
            <w:tcW w:w="1812" w:type="dxa"/>
          </w:tcPr>
          <w:p w14:paraId="4F2E3DCE" w14:textId="47E7BF1F" w:rsidR="008401AF" w:rsidRDefault="008401AF" w:rsidP="008401AF">
            <w:r>
              <w:t>0x00</w:t>
            </w:r>
          </w:p>
        </w:tc>
        <w:tc>
          <w:tcPr>
            <w:tcW w:w="1812" w:type="dxa"/>
          </w:tcPr>
          <w:p w14:paraId="3C05D649" w14:textId="3E098C07" w:rsidR="008401AF" w:rsidRDefault="008401AF" w:rsidP="008401AF">
            <w:r>
              <w:t>0x01</w:t>
            </w:r>
          </w:p>
        </w:tc>
        <w:tc>
          <w:tcPr>
            <w:tcW w:w="1813" w:type="dxa"/>
          </w:tcPr>
          <w:p w14:paraId="46FA8F2D" w14:textId="2CF31029" w:rsidR="008401AF" w:rsidRDefault="008401AF" w:rsidP="008401AF">
            <w:r>
              <w:t>0x02</w:t>
            </w:r>
          </w:p>
        </w:tc>
        <w:tc>
          <w:tcPr>
            <w:tcW w:w="1813" w:type="dxa"/>
          </w:tcPr>
          <w:p w14:paraId="15539754" w14:textId="7195F56F" w:rsidR="008401AF" w:rsidRDefault="008401AF" w:rsidP="008401AF">
            <w:r>
              <w:t>0x03</w:t>
            </w:r>
          </w:p>
        </w:tc>
      </w:tr>
      <w:tr w:rsidR="008401AF" w14:paraId="29A9D5E3" w14:textId="77777777" w:rsidTr="000B14CF">
        <w:tc>
          <w:tcPr>
            <w:tcW w:w="1812" w:type="dxa"/>
          </w:tcPr>
          <w:p w14:paraId="538E47D9" w14:textId="1533BCF9" w:rsidR="008401AF" w:rsidRDefault="008401AF" w:rsidP="008401AF">
            <w:r>
              <w:t>0x</w:t>
            </w:r>
            <w:r w:rsidR="00AC20FC">
              <w:t>01</w:t>
            </w:r>
            <w:r>
              <w:t>00</w:t>
            </w:r>
          </w:p>
        </w:tc>
        <w:tc>
          <w:tcPr>
            <w:tcW w:w="1812" w:type="dxa"/>
            <w:shd w:val="clear" w:color="auto" w:fill="A8D08D" w:themeFill="accent6" w:themeFillTint="99"/>
          </w:tcPr>
          <w:p w14:paraId="14673464" w14:textId="7641D6F8" w:rsidR="008401AF" w:rsidRDefault="00A52F3A" w:rsidP="008401AF">
            <w:r>
              <w:t>2071</w:t>
            </w:r>
          </w:p>
        </w:tc>
        <w:tc>
          <w:tcPr>
            <w:tcW w:w="1812" w:type="dxa"/>
          </w:tcPr>
          <w:p w14:paraId="56518AA9" w14:textId="3AD51165" w:rsidR="008401AF" w:rsidRDefault="00A52F3A" w:rsidP="008401AF">
            <w:r>
              <w:t>2082</w:t>
            </w:r>
          </w:p>
        </w:tc>
        <w:tc>
          <w:tcPr>
            <w:tcW w:w="1813" w:type="dxa"/>
          </w:tcPr>
          <w:p w14:paraId="1141674A" w14:textId="66A9041A" w:rsidR="008401AF" w:rsidRDefault="00A52F3A" w:rsidP="008401AF">
            <w:r>
              <w:t>3500</w:t>
            </w:r>
          </w:p>
        </w:tc>
        <w:tc>
          <w:tcPr>
            <w:tcW w:w="1813" w:type="dxa"/>
          </w:tcPr>
          <w:p w14:paraId="152438F5" w14:textId="7A09969A" w:rsidR="008401AF" w:rsidRDefault="00A52F3A" w:rsidP="008401AF">
            <w:r>
              <w:t>10</w:t>
            </w:r>
            <w:r w:rsidR="004A69C9">
              <w:t>d</w:t>
            </w:r>
            <w:r>
              <w:t>c</w:t>
            </w:r>
          </w:p>
        </w:tc>
      </w:tr>
      <w:tr w:rsidR="008401AF" w14:paraId="2D96C827" w14:textId="77777777" w:rsidTr="008401AF">
        <w:tc>
          <w:tcPr>
            <w:tcW w:w="1812" w:type="dxa"/>
          </w:tcPr>
          <w:p w14:paraId="737F38DB" w14:textId="0377BE2A" w:rsidR="008401AF" w:rsidRDefault="008401AF" w:rsidP="008401AF">
            <w:r>
              <w:t>0x</w:t>
            </w:r>
            <w:r w:rsidR="00AC20FC">
              <w:t>01</w:t>
            </w:r>
            <w:r>
              <w:t>04</w:t>
            </w:r>
          </w:p>
        </w:tc>
        <w:tc>
          <w:tcPr>
            <w:tcW w:w="1812" w:type="dxa"/>
          </w:tcPr>
          <w:p w14:paraId="72B53021" w14:textId="76E6ED22" w:rsidR="008401AF" w:rsidRDefault="00A52F3A" w:rsidP="008401AF">
            <w:r>
              <w:t>10</w:t>
            </w:r>
            <w:r w:rsidR="00051AF3">
              <w:t>1</w:t>
            </w:r>
            <w:r>
              <w:t>d</w:t>
            </w:r>
          </w:p>
        </w:tc>
        <w:tc>
          <w:tcPr>
            <w:tcW w:w="1812" w:type="dxa"/>
          </w:tcPr>
          <w:p w14:paraId="2C044485" w14:textId="6E19A6DF" w:rsidR="008401AF" w:rsidRDefault="00A52F3A" w:rsidP="008401AF">
            <w:r>
              <w:t>9400</w:t>
            </w:r>
          </w:p>
        </w:tc>
        <w:tc>
          <w:tcPr>
            <w:tcW w:w="1813" w:type="dxa"/>
          </w:tcPr>
          <w:p w14:paraId="3AC576C3" w14:textId="46EA225A" w:rsidR="008401AF" w:rsidRDefault="00051AF3" w:rsidP="008401AF">
            <w:r>
              <w:t>1016</w:t>
            </w:r>
          </w:p>
        </w:tc>
        <w:tc>
          <w:tcPr>
            <w:tcW w:w="1813" w:type="dxa"/>
          </w:tcPr>
          <w:p w14:paraId="4469E584" w14:textId="2AA61037" w:rsidR="008401AF" w:rsidRDefault="00051AF3" w:rsidP="008401AF">
            <w:r>
              <w:t>2071</w:t>
            </w:r>
          </w:p>
        </w:tc>
      </w:tr>
      <w:tr w:rsidR="008401AF" w14:paraId="2CC9D802" w14:textId="77777777" w:rsidTr="00E12AF9">
        <w:tc>
          <w:tcPr>
            <w:tcW w:w="1812" w:type="dxa"/>
          </w:tcPr>
          <w:p w14:paraId="0C8959C9" w14:textId="6A41C5FC" w:rsidR="008401AF" w:rsidRDefault="008401AF" w:rsidP="008401AF">
            <w:r>
              <w:t>0x</w:t>
            </w:r>
            <w:r w:rsidR="00AC20FC">
              <w:t>01</w:t>
            </w:r>
            <w:r>
              <w:t>08</w:t>
            </w:r>
          </w:p>
        </w:tc>
        <w:tc>
          <w:tcPr>
            <w:tcW w:w="1812" w:type="dxa"/>
          </w:tcPr>
          <w:p w14:paraId="0C4630CA" w14:textId="7A2A0B4B" w:rsidR="008401AF" w:rsidRDefault="00051AF3" w:rsidP="008401AF">
            <w:r>
              <w:t>330</w:t>
            </w:r>
            <w:r w:rsidR="00E12AF9">
              <w:t>7</w:t>
            </w:r>
          </w:p>
        </w:tc>
        <w:tc>
          <w:tcPr>
            <w:tcW w:w="1812" w:type="dxa"/>
            <w:shd w:val="clear" w:color="auto" w:fill="FFFF00"/>
          </w:tcPr>
          <w:p w14:paraId="7BCA74C5" w14:textId="2415BDFE" w:rsidR="008401AF" w:rsidRDefault="00E12AF9" w:rsidP="008401AF">
            <w:r>
              <w:t>108c</w:t>
            </w:r>
          </w:p>
        </w:tc>
        <w:tc>
          <w:tcPr>
            <w:tcW w:w="1813" w:type="dxa"/>
            <w:shd w:val="clear" w:color="auto" w:fill="FFFF00"/>
          </w:tcPr>
          <w:p w14:paraId="20EE9D08" w14:textId="6DCA5750" w:rsidR="008401AF" w:rsidRDefault="00E12AF9" w:rsidP="008401AF">
            <w:r>
              <w:t>100d</w:t>
            </w:r>
          </w:p>
        </w:tc>
        <w:tc>
          <w:tcPr>
            <w:tcW w:w="1813" w:type="dxa"/>
            <w:shd w:val="clear" w:color="auto" w:fill="FFFF00"/>
          </w:tcPr>
          <w:p w14:paraId="7D0B124C" w14:textId="05FA2A17" w:rsidR="008401AF" w:rsidRDefault="00E12AF9" w:rsidP="008401AF">
            <w:r>
              <w:t>9000</w:t>
            </w:r>
          </w:p>
        </w:tc>
      </w:tr>
      <w:tr w:rsidR="008401AF" w14:paraId="013DD49D" w14:textId="77777777" w:rsidTr="00E12AF9">
        <w:tc>
          <w:tcPr>
            <w:tcW w:w="1812" w:type="dxa"/>
          </w:tcPr>
          <w:p w14:paraId="56709BDE" w14:textId="785546BC" w:rsidR="008401AF" w:rsidRDefault="008401AF" w:rsidP="008401AF">
            <w:r>
              <w:t>0x</w:t>
            </w:r>
            <w:r w:rsidR="00AC20FC">
              <w:t>01</w:t>
            </w:r>
            <w:r>
              <w:t>0c</w:t>
            </w:r>
          </w:p>
        </w:tc>
        <w:tc>
          <w:tcPr>
            <w:tcW w:w="1812" w:type="dxa"/>
            <w:shd w:val="clear" w:color="auto" w:fill="auto"/>
          </w:tcPr>
          <w:p w14:paraId="39187701" w14:textId="7907379B" w:rsidR="008401AF" w:rsidRDefault="00E12AF9" w:rsidP="008401AF">
            <w:r>
              <w:t>2081</w:t>
            </w:r>
          </w:p>
        </w:tc>
        <w:tc>
          <w:tcPr>
            <w:tcW w:w="1812" w:type="dxa"/>
          </w:tcPr>
          <w:p w14:paraId="7A9A35A8" w14:textId="0E8F16BD" w:rsidR="008401AF" w:rsidRDefault="00E12AF9" w:rsidP="008401AF">
            <w:r>
              <w:t>3308</w:t>
            </w:r>
          </w:p>
        </w:tc>
        <w:tc>
          <w:tcPr>
            <w:tcW w:w="1813" w:type="dxa"/>
          </w:tcPr>
          <w:p w14:paraId="09095523" w14:textId="209DE8F3" w:rsidR="008401AF" w:rsidRDefault="00BC1593" w:rsidP="008401AF">
            <w:r>
              <w:t>2071</w:t>
            </w:r>
          </w:p>
        </w:tc>
        <w:tc>
          <w:tcPr>
            <w:tcW w:w="1813" w:type="dxa"/>
          </w:tcPr>
          <w:p w14:paraId="4613D0CB" w14:textId="09A990A2" w:rsidR="008401AF" w:rsidRDefault="00BC1593" w:rsidP="008401AF">
            <w:r>
              <w:t>3307</w:t>
            </w:r>
          </w:p>
        </w:tc>
      </w:tr>
      <w:tr w:rsidR="004D4B02" w14:paraId="60F71A70" w14:textId="77777777" w:rsidTr="00E12AF9">
        <w:tc>
          <w:tcPr>
            <w:tcW w:w="1812" w:type="dxa"/>
          </w:tcPr>
          <w:p w14:paraId="149D9CE0" w14:textId="7A87939A" w:rsidR="004D4B02" w:rsidRDefault="004D4B02" w:rsidP="008401AF">
            <w:r>
              <w:t>0x</w:t>
            </w:r>
            <w:r w:rsidR="00AC20FC">
              <w:t>01</w:t>
            </w:r>
            <w:r>
              <w:t>10</w:t>
            </w:r>
          </w:p>
        </w:tc>
        <w:tc>
          <w:tcPr>
            <w:tcW w:w="1812" w:type="dxa"/>
            <w:shd w:val="clear" w:color="auto" w:fill="auto"/>
          </w:tcPr>
          <w:p w14:paraId="7D97EDAA" w14:textId="61C78BDB" w:rsidR="004D4B02" w:rsidRDefault="004D4B02" w:rsidP="008401AF">
            <w:r>
              <w:t>207c</w:t>
            </w:r>
          </w:p>
        </w:tc>
        <w:tc>
          <w:tcPr>
            <w:tcW w:w="1812" w:type="dxa"/>
          </w:tcPr>
          <w:p w14:paraId="4885825D" w14:textId="1DB9CFD1" w:rsidR="004D4B02" w:rsidRDefault="004D4B02" w:rsidP="008401AF">
            <w:r>
              <w:t>100d</w:t>
            </w:r>
          </w:p>
        </w:tc>
        <w:tc>
          <w:tcPr>
            <w:tcW w:w="1813" w:type="dxa"/>
          </w:tcPr>
          <w:p w14:paraId="44E705B9" w14:textId="5945EB70" w:rsidR="004D4B02" w:rsidRDefault="004D4B02" w:rsidP="008401AF">
            <w:r>
              <w:t>1000</w:t>
            </w:r>
          </w:p>
        </w:tc>
        <w:tc>
          <w:tcPr>
            <w:tcW w:w="1813" w:type="dxa"/>
          </w:tcPr>
          <w:p w14:paraId="6DD35F2C" w14:textId="34389EEE" w:rsidR="004D4B02" w:rsidRDefault="004D4B02" w:rsidP="008401AF">
            <w:r>
              <w:t>5000</w:t>
            </w:r>
          </w:p>
        </w:tc>
      </w:tr>
      <w:tr w:rsidR="004D4B02" w14:paraId="4A91567C" w14:textId="77777777" w:rsidTr="004D4B02">
        <w:tc>
          <w:tcPr>
            <w:tcW w:w="1812" w:type="dxa"/>
          </w:tcPr>
          <w:p w14:paraId="127B3734" w14:textId="57F84558" w:rsidR="004D4B02" w:rsidRDefault="004D4B02" w:rsidP="008401AF">
            <w:r>
              <w:t>0x</w:t>
            </w:r>
            <w:r w:rsidR="00AC20FC">
              <w:t>01</w:t>
            </w:r>
            <w:r>
              <w:t>14</w:t>
            </w:r>
          </w:p>
        </w:tc>
        <w:tc>
          <w:tcPr>
            <w:tcW w:w="1812" w:type="dxa"/>
            <w:shd w:val="clear" w:color="auto" w:fill="auto"/>
          </w:tcPr>
          <w:p w14:paraId="1C018967" w14:textId="6778ED99" w:rsidR="004D4B02" w:rsidRDefault="004D4B02" w:rsidP="008401AF">
            <w:r>
              <w:t>101d</w:t>
            </w:r>
          </w:p>
        </w:tc>
        <w:tc>
          <w:tcPr>
            <w:tcW w:w="1812" w:type="dxa"/>
          </w:tcPr>
          <w:p w14:paraId="02010126" w14:textId="1D7D264D" w:rsidR="004D4B02" w:rsidRDefault="004D4B02" w:rsidP="008401AF">
            <w:r>
              <w:t>5000</w:t>
            </w:r>
          </w:p>
        </w:tc>
        <w:tc>
          <w:tcPr>
            <w:tcW w:w="1813" w:type="dxa"/>
          </w:tcPr>
          <w:p w14:paraId="7B95C247" w14:textId="3791CB2B" w:rsidR="004D4B02" w:rsidRDefault="004D4B02" w:rsidP="008401AF">
            <w:r>
              <w:t>1016</w:t>
            </w:r>
          </w:p>
        </w:tc>
        <w:tc>
          <w:tcPr>
            <w:tcW w:w="1813" w:type="dxa"/>
            <w:shd w:val="clear" w:color="auto" w:fill="FFFF00"/>
          </w:tcPr>
          <w:p w14:paraId="3B4B15D5" w14:textId="4B9A937B" w:rsidR="004D4B02" w:rsidRDefault="004D4B02" w:rsidP="008401AF">
            <w:r>
              <w:t>108c</w:t>
            </w:r>
          </w:p>
        </w:tc>
      </w:tr>
      <w:tr w:rsidR="00A61203" w14:paraId="4F620658" w14:textId="77777777" w:rsidTr="004D4B02">
        <w:tc>
          <w:tcPr>
            <w:tcW w:w="1812" w:type="dxa"/>
          </w:tcPr>
          <w:p w14:paraId="0C8C969E" w14:textId="6A8919AE" w:rsidR="00A61203" w:rsidRDefault="00A61203" w:rsidP="008401AF">
            <w:r>
              <w:t>0x</w:t>
            </w:r>
            <w:r w:rsidR="00AC20FC">
              <w:t>01</w:t>
            </w:r>
            <w:r>
              <w:t>1</w:t>
            </w:r>
            <w:r w:rsidR="004D4B02">
              <w:t>8</w:t>
            </w:r>
          </w:p>
        </w:tc>
        <w:tc>
          <w:tcPr>
            <w:tcW w:w="1812" w:type="dxa"/>
            <w:shd w:val="clear" w:color="auto" w:fill="FFFF00"/>
          </w:tcPr>
          <w:p w14:paraId="087AE34C" w14:textId="29E77184" w:rsidR="00A61203" w:rsidRDefault="00A40515" w:rsidP="008401AF">
            <w:r>
              <w:t>10</w:t>
            </w:r>
            <w:r w:rsidR="004D4B02">
              <w:t>0d</w:t>
            </w:r>
          </w:p>
        </w:tc>
        <w:tc>
          <w:tcPr>
            <w:tcW w:w="1812" w:type="dxa"/>
            <w:shd w:val="clear" w:color="auto" w:fill="FFFF00"/>
          </w:tcPr>
          <w:p w14:paraId="6D6EA16A" w14:textId="1D828B83" w:rsidR="00A61203" w:rsidRDefault="004D4B02" w:rsidP="008401AF">
            <w:r>
              <w:t>9000</w:t>
            </w:r>
          </w:p>
        </w:tc>
        <w:tc>
          <w:tcPr>
            <w:tcW w:w="1813" w:type="dxa"/>
            <w:shd w:val="clear" w:color="auto" w:fill="auto"/>
          </w:tcPr>
          <w:p w14:paraId="4833524C" w14:textId="26A0BE2F" w:rsidR="00A61203" w:rsidRDefault="00A61203" w:rsidP="008401AF"/>
        </w:tc>
        <w:tc>
          <w:tcPr>
            <w:tcW w:w="1813" w:type="dxa"/>
            <w:shd w:val="clear" w:color="auto" w:fill="auto"/>
          </w:tcPr>
          <w:p w14:paraId="73E911EF" w14:textId="083F5CC9" w:rsidR="00A61203" w:rsidRDefault="00A61203" w:rsidP="008401AF"/>
        </w:tc>
      </w:tr>
    </w:tbl>
    <w:p w14:paraId="4C276CE9" w14:textId="77777777" w:rsidR="008401AF" w:rsidRPr="008401AF" w:rsidRDefault="008401AF" w:rsidP="008401AF"/>
    <w:p w14:paraId="0C79DAA1" w14:textId="324B6EA1" w:rsidR="00C87812" w:rsidRDefault="00E3039C" w:rsidP="00F50D80">
      <w:r>
        <w:t>We first compare the actual index with the reference. If they are the same, then the index and the reference are incremented, and the next RAM locations are cleared (a new higher byte is created). Otherwise only the index is incremented. In both ways the register 6 is set to 1 to inform the routine that it needs to add + 1 to the result in the next run</w:t>
      </w:r>
      <w:r w:rsidR="002C193A">
        <w:t>.</w:t>
      </w:r>
    </w:p>
    <w:p w14:paraId="756CAC03" w14:textId="71234951" w:rsidR="008402C9" w:rsidRDefault="008402C9" w:rsidP="008402C9"/>
    <w:p w14:paraId="71C0AB66" w14:textId="3539DD38" w:rsidR="00D93325" w:rsidRDefault="00D93325" w:rsidP="00D93325">
      <w:pPr>
        <w:pStyle w:val="berschrift3"/>
      </w:pPr>
      <w:bookmarkStart w:id="39" w:name="_Toc79275118"/>
      <w:r>
        <w:t>6.1.3 The BCD converter</w:t>
      </w:r>
      <w:bookmarkEnd w:id="39"/>
    </w:p>
    <w:p w14:paraId="2E2479A9" w14:textId="5D7F049C" w:rsidR="00D93325" w:rsidRDefault="00D93325" w:rsidP="00D93325">
      <w:r>
        <w:t>To convert the binary numbers into a BCD coded number, we use the double dabble algorithm. It shifts the binary number to the left</w:t>
      </w:r>
      <w:r w:rsidR="001F6506">
        <w:t xml:space="preserve">, then it takes all outshifted bits and packs them into a new byte (array). If one of these new bytes contains a number over 5 the algorithm will add 3 to it before shifting again. </w:t>
      </w:r>
      <w:r w:rsidR="00ED0F49">
        <w:t xml:space="preserve">These new bytes </w:t>
      </w:r>
      <w:r w:rsidR="001F6506">
        <w:t>array is the final array containing the BCD numbers.</w:t>
      </w:r>
      <w:r w:rsidR="001973ED">
        <w:t xml:space="preserve"> To make things simpler we use one byte for one BCD number. To achieve </w:t>
      </w:r>
      <w:r w:rsidR="00645C58">
        <w:t>this,</w:t>
      </w:r>
      <w:r w:rsidR="001973ED">
        <w:t xml:space="preserve"> we use the 4 bit carry of the ALU to detect if an addition triggers an 4 bit overflow</w:t>
      </w:r>
      <w:r w:rsidR="00645C58">
        <w:t xml:space="preserve"> and a simple comparison to shift the fifth bit to the next BCD byte.</w:t>
      </w:r>
    </w:p>
    <w:tbl>
      <w:tblPr>
        <w:tblStyle w:val="Tabellenraster"/>
        <w:tblW w:w="0" w:type="auto"/>
        <w:tblLook w:val="04A0" w:firstRow="1" w:lastRow="0" w:firstColumn="1" w:lastColumn="0" w:noHBand="0" w:noVBand="1"/>
      </w:tblPr>
      <w:tblGrid>
        <w:gridCol w:w="1812"/>
        <w:gridCol w:w="1812"/>
        <w:gridCol w:w="1812"/>
        <w:gridCol w:w="1813"/>
        <w:gridCol w:w="1813"/>
      </w:tblGrid>
      <w:tr w:rsidR="006664C3" w14:paraId="45DC9BAA" w14:textId="77777777" w:rsidTr="006664C3">
        <w:tc>
          <w:tcPr>
            <w:tcW w:w="1812" w:type="dxa"/>
          </w:tcPr>
          <w:p w14:paraId="189AA867" w14:textId="146E032B" w:rsidR="006664C3" w:rsidRDefault="006664C3" w:rsidP="00D93325">
            <w:r>
              <w:lastRenderedPageBreak/>
              <w:t>OP-Address</w:t>
            </w:r>
          </w:p>
        </w:tc>
        <w:tc>
          <w:tcPr>
            <w:tcW w:w="1812" w:type="dxa"/>
          </w:tcPr>
          <w:p w14:paraId="003B34A3" w14:textId="34A61BED" w:rsidR="006664C3" w:rsidRDefault="006664C3" w:rsidP="00D93325">
            <w:r>
              <w:t>0x00</w:t>
            </w:r>
          </w:p>
        </w:tc>
        <w:tc>
          <w:tcPr>
            <w:tcW w:w="1812" w:type="dxa"/>
          </w:tcPr>
          <w:p w14:paraId="7A5F140C" w14:textId="681373B2" w:rsidR="006664C3" w:rsidRDefault="006664C3" w:rsidP="00D93325">
            <w:r>
              <w:t>0x01</w:t>
            </w:r>
          </w:p>
        </w:tc>
        <w:tc>
          <w:tcPr>
            <w:tcW w:w="1813" w:type="dxa"/>
          </w:tcPr>
          <w:p w14:paraId="2C911177" w14:textId="004D63E6" w:rsidR="006664C3" w:rsidRDefault="006664C3" w:rsidP="00D93325">
            <w:r>
              <w:t>0x02</w:t>
            </w:r>
          </w:p>
        </w:tc>
        <w:tc>
          <w:tcPr>
            <w:tcW w:w="1813" w:type="dxa"/>
          </w:tcPr>
          <w:p w14:paraId="5457C2E5" w14:textId="138FA943" w:rsidR="006664C3" w:rsidRDefault="006664C3" w:rsidP="00D93325">
            <w:r>
              <w:t>0x03</w:t>
            </w:r>
          </w:p>
        </w:tc>
      </w:tr>
      <w:tr w:rsidR="006664C3" w14:paraId="487BD2B8" w14:textId="77777777" w:rsidTr="004C1BFB">
        <w:tc>
          <w:tcPr>
            <w:tcW w:w="1812" w:type="dxa"/>
          </w:tcPr>
          <w:p w14:paraId="3B4CA5BF" w14:textId="3FF305CB" w:rsidR="006664C3" w:rsidRDefault="006664C3" w:rsidP="00D93325">
            <w:r>
              <w:t>0x</w:t>
            </w:r>
            <w:r w:rsidR="00C57689">
              <w:t>02</w:t>
            </w:r>
            <w:r>
              <w:t>00</w:t>
            </w:r>
          </w:p>
        </w:tc>
        <w:tc>
          <w:tcPr>
            <w:tcW w:w="1812" w:type="dxa"/>
            <w:shd w:val="clear" w:color="auto" w:fill="00B0F0"/>
          </w:tcPr>
          <w:p w14:paraId="067F53D3" w14:textId="0C1401F6" w:rsidR="006664C3" w:rsidRDefault="006664C3" w:rsidP="00D93325">
            <w:r>
              <w:t>100c</w:t>
            </w:r>
          </w:p>
        </w:tc>
        <w:tc>
          <w:tcPr>
            <w:tcW w:w="1812" w:type="dxa"/>
          </w:tcPr>
          <w:p w14:paraId="5DBF8B69" w14:textId="68C2BD6D" w:rsidR="006664C3" w:rsidRDefault="006664C3" w:rsidP="00D93325">
            <w:r>
              <w:t>100d</w:t>
            </w:r>
          </w:p>
        </w:tc>
        <w:tc>
          <w:tcPr>
            <w:tcW w:w="1813" w:type="dxa"/>
          </w:tcPr>
          <w:p w14:paraId="1854191B" w14:textId="0D9AAD15" w:rsidR="006664C3" w:rsidRDefault="006664C3" w:rsidP="00D93325">
            <w:r>
              <w:t>e800</w:t>
            </w:r>
          </w:p>
        </w:tc>
        <w:tc>
          <w:tcPr>
            <w:tcW w:w="1813" w:type="dxa"/>
          </w:tcPr>
          <w:p w14:paraId="6D53F21A" w14:textId="1E121C90" w:rsidR="006664C3" w:rsidRDefault="001E2305" w:rsidP="00913520">
            <w:pPr>
              <w:jc w:val="left"/>
            </w:pPr>
            <w:r>
              <w:t>1007</w:t>
            </w:r>
          </w:p>
        </w:tc>
      </w:tr>
      <w:tr w:rsidR="006664C3" w14:paraId="267B3F8D" w14:textId="77777777" w:rsidTr="006664C3">
        <w:tc>
          <w:tcPr>
            <w:tcW w:w="1812" w:type="dxa"/>
          </w:tcPr>
          <w:p w14:paraId="514FBFAC" w14:textId="4214E49A" w:rsidR="006664C3" w:rsidRDefault="001E5E87" w:rsidP="00D93325">
            <w:r>
              <w:t>0x</w:t>
            </w:r>
            <w:r w:rsidR="00C57689">
              <w:t>02</w:t>
            </w:r>
            <w:r>
              <w:t>04</w:t>
            </w:r>
          </w:p>
        </w:tc>
        <w:tc>
          <w:tcPr>
            <w:tcW w:w="1812" w:type="dxa"/>
          </w:tcPr>
          <w:p w14:paraId="7B7919B9" w14:textId="702C1444" w:rsidR="006664C3" w:rsidRDefault="000843C9" w:rsidP="00D93325">
            <w:r>
              <w:t>20</w:t>
            </w:r>
            <w:r w:rsidR="001E2305">
              <w:t>71</w:t>
            </w:r>
          </w:p>
        </w:tc>
        <w:tc>
          <w:tcPr>
            <w:tcW w:w="1812" w:type="dxa"/>
          </w:tcPr>
          <w:p w14:paraId="6FDCD227" w14:textId="1B75F17E" w:rsidR="006664C3" w:rsidRDefault="001E2305" w:rsidP="00D93325">
            <w:r>
              <w:t>207c</w:t>
            </w:r>
          </w:p>
        </w:tc>
        <w:tc>
          <w:tcPr>
            <w:tcW w:w="1813" w:type="dxa"/>
          </w:tcPr>
          <w:p w14:paraId="05771D6E" w14:textId="2DA26E3D" w:rsidR="006664C3" w:rsidRDefault="001E2305" w:rsidP="00D93325">
            <w:r>
              <w:t>100d</w:t>
            </w:r>
          </w:p>
        </w:tc>
        <w:tc>
          <w:tcPr>
            <w:tcW w:w="1813" w:type="dxa"/>
          </w:tcPr>
          <w:p w14:paraId="45B0B0CB" w14:textId="62AAC2E1" w:rsidR="006664C3" w:rsidRDefault="001E2305" w:rsidP="00D93325">
            <w:r>
              <w:t>6003</w:t>
            </w:r>
          </w:p>
        </w:tc>
      </w:tr>
      <w:tr w:rsidR="006664C3" w14:paraId="5A1AF86F" w14:textId="77777777" w:rsidTr="006664C3">
        <w:tc>
          <w:tcPr>
            <w:tcW w:w="1812" w:type="dxa"/>
          </w:tcPr>
          <w:p w14:paraId="6141DBF6" w14:textId="39405540" w:rsidR="006664C3" w:rsidRDefault="009F61A0" w:rsidP="00D93325">
            <w:r>
              <w:t>0x</w:t>
            </w:r>
            <w:r w:rsidR="00C57689">
              <w:t>02</w:t>
            </w:r>
            <w:r>
              <w:t>08</w:t>
            </w:r>
          </w:p>
        </w:tc>
        <w:tc>
          <w:tcPr>
            <w:tcW w:w="1812" w:type="dxa"/>
          </w:tcPr>
          <w:p w14:paraId="36A0611B" w14:textId="13820307" w:rsidR="006664C3" w:rsidRDefault="001E2305" w:rsidP="00D93325">
            <w:r>
              <w:t>102d</w:t>
            </w:r>
          </w:p>
        </w:tc>
        <w:tc>
          <w:tcPr>
            <w:tcW w:w="1812" w:type="dxa"/>
          </w:tcPr>
          <w:p w14:paraId="41BA227F" w14:textId="1F462A71" w:rsidR="006664C3" w:rsidRDefault="001E2305" w:rsidP="00D93325">
            <w:r>
              <w:t>5030</w:t>
            </w:r>
          </w:p>
        </w:tc>
        <w:tc>
          <w:tcPr>
            <w:tcW w:w="1813" w:type="dxa"/>
          </w:tcPr>
          <w:p w14:paraId="1CCA4C3D" w14:textId="77E096B7" w:rsidR="006664C3" w:rsidRDefault="001E2305" w:rsidP="00D93325">
            <w:r>
              <w:t>3307</w:t>
            </w:r>
          </w:p>
        </w:tc>
        <w:tc>
          <w:tcPr>
            <w:tcW w:w="1813" w:type="dxa"/>
          </w:tcPr>
          <w:p w14:paraId="17DB7B6E" w14:textId="257D2FC6" w:rsidR="006664C3" w:rsidRDefault="001E2305" w:rsidP="00D93325">
            <w:r>
              <w:t>2082</w:t>
            </w:r>
          </w:p>
        </w:tc>
      </w:tr>
      <w:tr w:rsidR="006664C3" w14:paraId="727E36C7" w14:textId="77777777" w:rsidTr="006664C3">
        <w:tc>
          <w:tcPr>
            <w:tcW w:w="1812" w:type="dxa"/>
          </w:tcPr>
          <w:p w14:paraId="57B9B37B" w14:textId="6291D16F" w:rsidR="006664C3" w:rsidRDefault="004D727D" w:rsidP="00D93325">
            <w:r>
              <w:t>0x020c</w:t>
            </w:r>
          </w:p>
        </w:tc>
        <w:tc>
          <w:tcPr>
            <w:tcW w:w="1812" w:type="dxa"/>
          </w:tcPr>
          <w:p w14:paraId="0A276AE0" w14:textId="3D60FB75" w:rsidR="006664C3" w:rsidRDefault="001E2305" w:rsidP="00D93325">
            <w:r>
              <w:t>2071</w:t>
            </w:r>
          </w:p>
        </w:tc>
        <w:tc>
          <w:tcPr>
            <w:tcW w:w="1812" w:type="dxa"/>
          </w:tcPr>
          <w:p w14:paraId="253BCA26" w14:textId="45383208" w:rsidR="006664C3" w:rsidRDefault="001E2305" w:rsidP="00D93325">
            <w:r>
              <w:t>3500</w:t>
            </w:r>
          </w:p>
        </w:tc>
        <w:tc>
          <w:tcPr>
            <w:tcW w:w="1813" w:type="dxa"/>
          </w:tcPr>
          <w:p w14:paraId="01C6E52E" w14:textId="14FE2514" w:rsidR="006664C3" w:rsidRDefault="004C1BFB" w:rsidP="00D93325">
            <w:r>
              <w:t>1</w:t>
            </w:r>
            <w:r w:rsidR="001E2305">
              <w:t>1</w:t>
            </w:r>
            <w:r w:rsidR="00CB31B2">
              <w:t>5</w:t>
            </w:r>
            <w:r w:rsidR="001E2305">
              <w:t>c</w:t>
            </w:r>
          </w:p>
        </w:tc>
        <w:tc>
          <w:tcPr>
            <w:tcW w:w="1813" w:type="dxa"/>
          </w:tcPr>
          <w:p w14:paraId="4652D33A" w14:textId="5C7E0B14" w:rsidR="006664C3" w:rsidRDefault="001E2305" w:rsidP="00D93325">
            <w:r>
              <w:t>102d</w:t>
            </w:r>
          </w:p>
        </w:tc>
      </w:tr>
      <w:tr w:rsidR="006664C3" w14:paraId="20353D42" w14:textId="77777777" w:rsidTr="006664C3">
        <w:tc>
          <w:tcPr>
            <w:tcW w:w="1812" w:type="dxa"/>
          </w:tcPr>
          <w:p w14:paraId="6F0877E9" w14:textId="51AE5B39" w:rsidR="006664C3" w:rsidRDefault="007F2FBF" w:rsidP="00D93325">
            <w:r>
              <w:t>0x0210</w:t>
            </w:r>
          </w:p>
        </w:tc>
        <w:tc>
          <w:tcPr>
            <w:tcW w:w="1812" w:type="dxa"/>
          </w:tcPr>
          <w:p w14:paraId="32ED1D28" w14:textId="41C59888" w:rsidR="006664C3" w:rsidRDefault="001E2305" w:rsidP="00D93325">
            <w:r>
              <w:t>9</w:t>
            </w:r>
            <w:r w:rsidR="002A78CB">
              <w:t>2</w:t>
            </w:r>
            <w:r>
              <w:t>00</w:t>
            </w:r>
          </w:p>
        </w:tc>
        <w:tc>
          <w:tcPr>
            <w:tcW w:w="1812" w:type="dxa"/>
          </w:tcPr>
          <w:p w14:paraId="4D845695" w14:textId="07D3DC23" w:rsidR="006664C3" w:rsidRDefault="001E2305" w:rsidP="00D93325">
            <w:r>
              <w:t>2017</w:t>
            </w:r>
          </w:p>
        </w:tc>
        <w:tc>
          <w:tcPr>
            <w:tcW w:w="1813" w:type="dxa"/>
          </w:tcPr>
          <w:p w14:paraId="68FA5DCE" w14:textId="05BAFF9D" w:rsidR="006664C3" w:rsidRDefault="00662C1C" w:rsidP="00D93325">
            <w:r>
              <w:t>10</w:t>
            </w:r>
            <w:r w:rsidR="001E2305">
              <w:t>4c</w:t>
            </w:r>
          </w:p>
        </w:tc>
        <w:tc>
          <w:tcPr>
            <w:tcW w:w="1813" w:type="dxa"/>
          </w:tcPr>
          <w:p w14:paraId="67ED9335" w14:textId="0C9AC959" w:rsidR="006664C3" w:rsidRDefault="001E2305" w:rsidP="00D93325">
            <w:r>
              <w:t>102d</w:t>
            </w:r>
          </w:p>
        </w:tc>
      </w:tr>
      <w:tr w:rsidR="006664C3" w14:paraId="418AAD7F" w14:textId="77777777" w:rsidTr="006664C3">
        <w:tc>
          <w:tcPr>
            <w:tcW w:w="1812" w:type="dxa"/>
          </w:tcPr>
          <w:p w14:paraId="357BE11F" w14:textId="4698E16A" w:rsidR="006664C3" w:rsidRDefault="00D41F32" w:rsidP="00D93325">
            <w:r>
              <w:t>0x0214</w:t>
            </w:r>
          </w:p>
        </w:tc>
        <w:tc>
          <w:tcPr>
            <w:tcW w:w="1812" w:type="dxa"/>
          </w:tcPr>
          <w:p w14:paraId="6C783B6D" w14:textId="231CE97D" w:rsidR="006664C3" w:rsidRDefault="009309DB" w:rsidP="00D93325">
            <w:r>
              <w:t>9000</w:t>
            </w:r>
          </w:p>
        </w:tc>
        <w:tc>
          <w:tcPr>
            <w:tcW w:w="1812" w:type="dxa"/>
          </w:tcPr>
          <w:p w14:paraId="5B8CA448" w14:textId="1E443F5E" w:rsidR="006664C3" w:rsidRDefault="008B4813" w:rsidP="00D93325">
            <w:r>
              <w:t>1007</w:t>
            </w:r>
          </w:p>
        </w:tc>
        <w:tc>
          <w:tcPr>
            <w:tcW w:w="1813" w:type="dxa"/>
          </w:tcPr>
          <w:p w14:paraId="3D873659" w14:textId="77777777" w:rsidR="006664C3" w:rsidRDefault="006664C3" w:rsidP="00D93325"/>
        </w:tc>
        <w:tc>
          <w:tcPr>
            <w:tcW w:w="1813" w:type="dxa"/>
          </w:tcPr>
          <w:p w14:paraId="073CC628" w14:textId="77777777" w:rsidR="006664C3" w:rsidRDefault="006664C3" w:rsidP="00D93325"/>
        </w:tc>
      </w:tr>
      <w:tr w:rsidR="006664C3" w14:paraId="113DECC0" w14:textId="77777777" w:rsidTr="006664C3">
        <w:tc>
          <w:tcPr>
            <w:tcW w:w="1812" w:type="dxa"/>
          </w:tcPr>
          <w:p w14:paraId="002EA720" w14:textId="77777777" w:rsidR="006664C3" w:rsidRDefault="006664C3" w:rsidP="00D93325"/>
        </w:tc>
        <w:tc>
          <w:tcPr>
            <w:tcW w:w="1812" w:type="dxa"/>
          </w:tcPr>
          <w:p w14:paraId="18CE1CC4" w14:textId="77777777" w:rsidR="006664C3" w:rsidRDefault="006664C3" w:rsidP="00D93325"/>
        </w:tc>
        <w:tc>
          <w:tcPr>
            <w:tcW w:w="1812" w:type="dxa"/>
          </w:tcPr>
          <w:p w14:paraId="36325024" w14:textId="77777777" w:rsidR="006664C3" w:rsidRDefault="006664C3" w:rsidP="00D93325"/>
        </w:tc>
        <w:tc>
          <w:tcPr>
            <w:tcW w:w="1813" w:type="dxa"/>
          </w:tcPr>
          <w:p w14:paraId="43393B1E" w14:textId="77777777" w:rsidR="006664C3" w:rsidRDefault="006664C3" w:rsidP="00D93325"/>
        </w:tc>
        <w:tc>
          <w:tcPr>
            <w:tcW w:w="1813" w:type="dxa"/>
          </w:tcPr>
          <w:p w14:paraId="059DC93D" w14:textId="77777777" w:rsidR="006664C3" w:rsidRDefault="006664C3" w:rsidP="00D93325"/>
        </w:tc>
      </w:tr>
    </w:tbl>
    <w:p w14:paraId="7CFE5190" w14:textId="45328387" w:rsidR="006664C3" w:rsidRDefault="006664C3" w:rsidP="00D93325"/>
    <w:p w14:paraId="2F33A3CE" w14:textId="00D0F189" w:rsidR="008402C9" w:rsidRDefault="00662C1C" w:rsidP="00B32EF2">
      <w:r>
        <w:t>First, we copy the variable “A” to another memory location to manipulate it without disturbing the Fibonacci calculating routine</w:t>
      </w:r>
      <w:r w:rsidR="007A6BDE">
        <w:t xml:space="preserve"> (start of the function up to 0x0214)</w:t>
      </w:r>
      <w:r>
        <w:t>.</w:t>
      </w:r>
    </w:p>
    <w:p w14:paraId="6ACECEE9" w14:textId="044DF429" w:rsidR="00DE151F" w:rsidRDefault="00DE151F" w:rsidP="00B32EF2"/>
    <w:p w14:paraId="3D9C7E78" w14:textId="77777777" w:rsidR="001124A8" w:rsidRDefault="001124A8" w:rsidP="00B32EF2"/>
    <w:p w14:paraId="54822538" w14:textId="4FF9808C" w:rsidR="00DE151F" w:rsidRDefault="00DE151F" w:rsidP="00DE151F">
      <w:pPr>
        <w:pStyle w:val="berschrift2"/>
      </w:pPr>
      <w:bookmarkStart w:id="40" w:name="_Toc79275119"/>
      <w:r>
        <w:t>6.2 Sorting algorithms</w:t>
      </w:r>
      <w:bookmarkEnd w:id="40"/>
    </w:p>
    <w:p w14:paraId="31C56DF3" w14:textId="08D62AA5" w:rsidR="00C4441C" w:rsidRDefault="00C4441C" w:rsidP="00C4441C">
      <w:r>
        <w:t>Sorting algorithms are developed to sort numbers in an array in a fast and simple way (obviously). Here we focus on algorithms sorting number dependent on their value (from the smallest to the largest).</w:t>
      </w:r>
    </w:p>
    <w:p w14:paraId="1B2EC274" w14:textId="77777777" w:rsidR="00E0014A" w:rsidRDefault="00E0014A" w:rsidP="00C4441C"/>
    <w:p w14:paraId="0A5A217E" w14:textId="3EFA07AA" w:rsidR="00C4441C" w:rsidRDefault="00C4441C" w:rsidP="00C4441C">
      <w:pPr>
        <w:pStyle w:val="berschrift3"/>
      </w:pPr>
      <w:bookmarkStart w:id="41" w:name="_Toc79275120"/>
      <w:r>
        <w:t xml:space="preserve">6.2.1 Preparing </w:t>
      </w:r>
      <w:r w:rsidR="00CB4FE5">
        <w:t>the unsorted</w:t>
      </w:r>
      <w:r>
        <w:t xml:space="preserve"> numbers</w:t>
      </w:r>
      <w:bookmarkEnd w:id="41"/>
    </w:p>
    <w:p w14:paraId="34F7A8FD" w14:textId="03E56B5A" w:rsidR="00C4441C" w:rsidRPr="00C4441C" w:rsidRDefault="00C4441C" w:rsidP="00C4441C">
      <w:r>
        <w:t>First, we need to write some unsorted numbers in the RAM. Since the ERS does not have any random number generator we need to write them manually. Either you create a RAM image by yourself by using an extra circuit, write a small external program to create an image, write some random values manually into the RAM or write an ERS program with some weird routines (for example with the timer interrupt)</w:t>
      </w:r>
      <w:r w:rsidR="00603A31">
        <w:t xml:space="preserve"> to generate the numbers. The choice is yours</w:t>
      </w:r>
      <w:r w:rsidR="007B0306">
        <w:t xml:space="preserve"> (I wrote some manually in the RAM and saved it because I am that kind of a mad man).</w:t>
      </w:r>
    </w:p>
    <w:p w14:paraId="0A0FAFC3" w14:textId="16D670B5" w:rsidR="00DE151F" w:rsidRDefault="00DE151F" w:rsidP="00DE151F"/>
    <w:p w14:paraId="3BAE9151" w14:textId="7E916C72" w:rsidR="00DE151F" w:rsidRDefault="00DE151F" w:rsidP="00DE151F">
      <w:pPr>
        <w:pStyle w:val="berschrift2"/>
      </w:pPr>
      <w:bookmarkStart w:id="42" w:name="_Toc79275121"/>
      <w:r>
        <w:t>6.3 Task scheduling… and tasks</w:t>
      </w:r>
      <w:bookmarkEnd w:id="42"/>
    </w:p>
    <w:p w14:paraId="2BFA49FA" w14:textId="0D93EF5A" w:rsidR="00877287" w:rsidRDefault="00877287" w:rsidP="00877287">
      <w:r>
        <w:t>It is time to use the highlight functionality of the ERS 3864K in a project: the virtual address mode and timer interrupt. In this example we will write a simple task scheduler and some programs running in their own virtual address space.</w:t>
      </w:r>
    </w:p>
    <w:p w14:paraId="7F5206A7" w14:textId="77777777" w:rsidR="00E0014A" w:rsidRDefault="00E0014A" w:rsidP="00877287"/>
    <w:p w14:paraId="2214A894" w14:textId="1EE3C185" w:rsidR="00E0014A" w:rsidRDefault="00E0014A" w:rsidP="00E0014A">
      <w:pPr>
        <w:pStyle w:val="berschrift3"/>
      </w:pPr>
      <w:bookmarkStart w:id="43" w:name="_Toc79275122"/>
      <w:r>
        <w:t>6.3.1 The scheduler</w:t>
      </w:r>
      <w:bookmarkEnd w:id="43"/>
    </w:p>
    <w:p w14:paraId="1A98B425" w14:textId="3A477703" w:rsidR="00A67396" w:rsidRPr="00E0014A" w:rsidRDefault="00E0014A" w:rsidP="00E0014A">
      <w:r>
        <w:t xml:space="preserve">We start with the task management routine and scheduler. This routine must switch between the tasks (context switching), </w:t>
      </w:r>
      <w:r w:rsidR="00A67396">
        <w:t>set up the TLBs and interrupts, react to task triggered interrupts and start/stop them.</w:t>
      </w:r>
    </w:p>
    <w:p w14:paraId="706301D0" w14:textId="77777777" w:rsidR="008402C9" w:rsidRPr="008402C9" w:rsidRDefault="008402C9" w:rsidP="008402C9"/>
    <w:p w14:paraId="3A7E6336" w14:textId="386633F4" w:rsidR="00A27D45" w:rsidRDefault="003959AD" w:rsidP="008402C9">
      <w:pPr>
        <w:pStyle w:val="berschrift1"/>
      </w:pPr>
      <w:bookmarkStart w:id="44" w:name="_Toc79275123"/>
      <w:r>
        <w:t>7</w:t>
      </w:r>
      <w:r w:rsidR="008402C9">
        <w:t>. Adding modules</w:t>
      </w:r>
      <w:bookmarkEnd w:id="44"/>
    </w:p>
    <w:p w14:paraId="773F2FFE" w14:textId="058B9C58" w:rsidR="00B32EF2" w:rsidRDefault="001603CF" w:rsidP="00B32EF2">
      <w:r>
        <w:t>To add modules to the ERS 3864K you need to accomplish two things: they need to react on CPU commands and need to use the interrupt system to send data to the CPU. The first is simple as your module only needs to react to an address send from the CPU, which can be done with a comparator. The data must be stored during the two cycles of the sending operation, at best during the raising phase of the second cycle.</w:t>
      </w:r>
    </w:p>
    <w:p w14:paraId="313B4306" w14:textId="0A700830" w:rsidR="00C502F0" w:rsidRDefault="001603CF" w:rsidP="00B32EF2">
      <w:r>
        <w:lastRenderedPageBreak/>
        <w:t xml:space="preserve">The latter one is a little bit trickier. The module needs to store and hold its interrupt request with data if either a higher priority module is sending a request and/or </w:t>
      </w:r>
      <w:r w:rsidR="00C502F0">
        <w:t xml:space="preserve">the interrupts are masked. It needs to handle higher priority requests instantly since it is possible that another module tries to send something at the same time. On the other hand, it needs to activate and hold its interrupt request for exactly two clock cycles. During that time the module sends the data, its address, the daisy chain </w:t>
      </w:r>
      <w:r w:rsidR="00CB4FE5">
        <w:t>signal,</w:t>
      </w:r>
      <w:r w:rsidR="00C502F0">
        <w:t xml:space="preserve"> and a store external value signal</w:t>
      </w:r>
      <w:r w:rsidR="00D45928">
        <w:t xml:space="preserve"> to the CPU.</w:t>
      </w:r>
    </w:p>
    <w:p w14:paraId="47F61A7B" w14:textId="3278F579" w:rsidR="00CB4FE5" w:rsidRPr="00B32EF2" w:rsidRDefault="00CB4FE5" w:rsidP="00B32EF2">
      <w:r>
        <w:t>Since the interrupt trigger is highly dependent on the type of module you build, I cannot give you universal examples. But I can recommend you to take a closer look at the internals of the not-an-IDE controller.</w:t>
      </w:r>
    </w:p>
    <w:p w14:paraId="5704D2C1" w14:textId="77777777" w:rsidR="00881E7E" w:rsidRDefault="00881E7E" w:rsidP="00A27D45"/>
    <w:p w14:paraId="23AAE685" w14:textId="175E1F3B" w:rsidR="00A27D45" w:rsidRDefault="003959AD" w:rsidP="00A27D45">
      <w:pPr>
        <w:pStyle w:val="berschrift1"/>
      </w:pPr>
      <w:bookmarkStart w:id="45" w:name="_Toc79275124"/>
      <w:r>
        <w:t>8</w:t>
      </w:r>
      <w:r w:rsidR="00A27D45">
        <w:t>. References</w:t>
      </w:r>
      <w:bookmarkEnd w:id="45"/>
    </w:p>
    <w:p w14:paraId="73996966" w14:textId="736ECCF3" w:rsidR="00460355" w:rsidRPr="00460355" w:rsidRDefault="00F16797" w:rsidP="00460355">
      <w:r>
        <w:t>Operation</w:t>
      </w:r>
      <w:r w:rsidR="004D7FE9">
        <w:t xml:space="preserve"> (pattern: 4 bit operation, 4 bit argument/operation extension, 4 bit source register address, 4 bit target register address)</w:t>
      </w:r>
    </w:p>
    <w:tbl>
      <w:tblPr>
        <w:tblStyle w:val="Tabellenraster"/>
        <w:tblW w:w="0" w:type="auto"/>
        <w:tblLook w:val="04A0" w:firstRow="1" w:lastRow="0" w:firstColumn="1" w:lastColumn="0" w:noHBand="0" w:noVBand="1"/>
      </w:tblPr>
      <w:tblGrid>
        <w:gridCol w:w="670"/>
        <w:gridCol w:w="1109"/>
        <w:gridCol w:w="852"/>
        <w:gridCol w:w="6431"/>
      </w:tblGrid>
      <w:tr w:rsidR="00460355" w14:paraId="2794AAA8" w14:textId="77777777" w:rsidTr="00460355">
        <w:tc>
          <w:tcPr>
            <w:tcW w:w="670" w:type="dxa"/>
          </w:tcPr>
          <w:p w14:paraId="679C3698" w14:textId="4F40A941" w:rsidR="00460355" w:rsidRDefault="00460355" w:rsidP="00460355">
            <w:r>
              <w:t>Hex.</w:t>
            </w:r>
          </w:p>
        </w:tc>
        <w:tc>
          <w:tcPr>
            <w:tcW w:w="1109" w:type="dxa"/>
          </w:tcPr>
          <w:p w14:paraId="6EE7553C" w14:textId="2CA6FBE5" w:rsidR="00460355" w:rsidRDefault="00460355" w:rsidP="00460355">
            <w:r>
              <w:t>Structure</w:t>
            </w:r>
          </w:p>
        </w:tc>
        <w:tc>
          <w:tcPr>
            <w:tcW w:w="768" w:type="dxa"/>
          </w:tcPr>
          <w:p w14:paraId="3BBDCDD7" w14:textId="2C11D21B" w:rsidR="00460355" w:rsidRDefault="00460355" w:rsidP="00460355">
            <w:r>
              <w:t>Mode</w:t>
            </w:r>
          </w:p>
        </w:tc>
        <w:tc>
          <w:tcPr>
            <w:tcW w:w="6515" w:type="dxa"/>
          </w:tcPr>
          <w:p w14:paraId="7B8E926F" w14:textId="7ECB7D04" w:rsidR="00460355" w:rsidRDefault="00460355" w:rsidP="00460355">
            <w:r>
              <w:t>Description</w:t>
            </w:r>
          </w:p>
        </w:tc>
      </w:tr>
      <w:tr w:rsidR="00460355" w14:paraId="36B9F810" w14:textId="77777777" w:rsidTr="00460355">
        <w:tc>
          <w:tcPr>
            <w:tcW w:w="670" w:type="dxa"/>
          </w:tcPr>
          <w:p w14:paraId="0D63AC1A" w14:textId="5F87FDB5" w:rsidR="00460355" w:rsidRDefault="00460355" w:rsidP="00460355">
            <w:r>
              <w:t>0</w:t>
            </w:r>
          </w:p>
        </w:tc>
        <w:tc>
          <w:tcPr>
            <w:tcW w:w="1109" w:type="dxa"/>
          </w:tcPr>
          <w:p w14:paraId="43CE1658" w14:textId="05F4686C" w:rsidR="00460355" w:rsidRDefault="00460355" w:rsidP="00460355">
            <w:r>
              <w:t>0 0 0 0</w:t>
            </w:r>
          </w:p>
        </w:tc>
        <w:tc>
          <w:tcPr>
            <w:tcW w:w="768" w:type="dxa"/>
          </w:tcPr>
          <w:p w14:paraId="543C10F3" w14:textId="59933E05" w:rsidR="00460355" w:rsidRDefault="00460355" w:rsidP="00460355">
            <w:r>
              <w:t>User</w:t>
            </w:r>
          </w:p>
        </w:tc>
        <w:tc>
          <w:tcPr>
            <w:tcW w:w="6515" w:type="dxa"/>
          </w:tcPr>
          <w:p w14:paraId="1F631218" w14:textId="7CBFC25C" w:rsidR="00460355" w:rsidRDefault="00460355" w:rsidP="00460355">
            <w:r>
              <w:t>No operation</w:t>
            </w:r>
          </w:p>
        </w:tc>
      </w:tr>
      <w:tr w:rsidR="00460355" w14:paraId="1D3E1B02" w14:textId="77777777" w:rsidTr="00460355">
        <w:tc>
          <w:tcPr>
            <w:tcW w:w="670" w:type="dxa"/>
          </w:tcPr>
          <w:p w14:paraId="176E5362" w14:textId="63904A5E" w:rsidR="00460355" w:rsidRDefault="00460355" w:rsidP="00460355">
            <w:r>
              <w:t>1</w:t>
            </w:r>
          </w:p>
        </w:tc>
        <w:tc>
          <w:tcPr>
            <w:tcW w:w="1109" w:type="dxa"/>
          </w:tcPr>
          <w:p w14:paraId="7E819AB5" w14:textId="583BA4C3" w:rsidR="00460355" w:rsidRDefault="00460355" w:rsidP="00460355">
            <w:r>
              <w:t>1 V V T</w:t>
            </w:r>
          </w:p>
        </w:tc>
        <w:tc>
          <w:tcPr>
            <w:tcW w:w="768" w:type="dxa"/>
          </w:tcPr>
          <w:p w14:paraId="4D19163A" w14:textId="2678000A" w:rsidR="00460355" w:rsidRDefault="00460355" w:rsidP="00460355">
            <w:r>
              <w:t>User</w:t>
            </w:r>
          </w:p>
        </w:tc>
        <w:tc>
          <w:tcPr>
            <w:tcW w:w="6515" w:type="dxa"/>
          </w:tcPr>
          <w:p w14:paraId="56768E4E" w14:textId="3706A20B" w:rsidR="00460355" w:rsidRDefault="00460355" w:rsidP="00460355">
            <w:r>
              <w:t>Store Value to register Target</w:t>
            </w:r>
          </w:p>
        </w:tc>
      </w:tr>
      <w:tr w:rsidR="00460355" w14:paraId="5786C21F" w14:textId="77777777" w:rsidTr="00460355">
        <w:tc>
          <w:tcPr>
            <w:tcW w:w="670" w:type="dxa"/>
          </w:tcPr>
          <w:p w14:paraId="729ED8F1" w14:textId="14834A7A" w:rsidR="00460355" w:rsidRDefault="00460355" w:rsidP="00460355">
            <w:r>
              <w:t>2</w:t>
            </w:r>
          </w:p>
        </w:tc>
        <w:tc>
          <w:tcPr>
            <w:tcW w:w="1109" w:type="dxa"/>
          </w:tcPr>
          <w:p w14:paraId="52F57EC0" w14:textId="26E21CBA" w:rsidR="00460355" w:rsidRDefault="00460355" w:rsidP="00460355">
            <w:r>
              <w:t>2 0 S T</w:t>
            </w:r>
          </w:p>
        </w:tc>
        <w:tc>
          <w:tcPr>
            <w:tcW w:w="768" w:type="dxa"/>
          </w:tcPr>
          <w:p w14:paraId="2F0C667D" w14:textId="5DE2F33D" w:rsidR="00460355" w:rsidRDefault="00460355" w:rsidP="00460355">
            <w:r>
              <w:t>User</w:t>
            </w:r>
          </w:p>
        </w:tc>
        <w:tc>
          <w:tcPr>
            <w:tcW w:w="6515" w:type="dxa"/>
          </w:tcPr>
          <w:p w14:paraId="09C4A1FB" w14:textId="1A3F89D9" w:rsidR="00460355" w:rsidRDefault="00460355" w:rsidP="00460355">
            <w:r>
              <w:t>Move value from register Source to Target</w:t>
            </w:r>
          </w:p>
        </w:tc>
      </w:tr>
      <w:tr w:rsidR="00460355" w14:paraId="088FF69D" w14:textId="77777777" w:rsidTr="00460355">
        <w:tc>
          <w:tcPr>
            <w:tcW w:w="670" w:type="dxa"/>
          </w:tcPr>
          <w:p w14:paraId="67D1F1FB" w14:textId="1298076D" w:rsidR="00460355" w:rsidRDefault="00460355" w:rsidP="00460355">
            <w:r>
              <w:t>3</w:t>
            </w:r>
          </w:p>
        </w:tc>
        <w:tc>
          <w:tcPr>
            <w:tcW w:w="1109" w:type="dxa"/>
          </w:tcPr>
          <w:p w14:paraId="7C3D1866" w14:textId="5E4CA04D" w:rsidR="00460355" w:rsidRDefault="00460355" w:rsidP="00460355">
            <w:r>
              <w:t>3 A 0 T</w:t>
            </w:r>
          </w:p>
        </w:tc>
        <w:tc>
          <w:tcPr>
            <w:tcW w:w="768" w:type="dxa"/>
          </w:tcPr>
          <w:p w14:paraId="4EDE08AD" w14:textId="26857676" w:rsidR="00460355" w:rsidRDefault="00460355" w:rsidP="00460355">
            <w:r>
              <w:t>User</w:t>
            </w:r>
          </w:p>
        </w:tc>
        <w:tc>
          <w:tcPr>
            <w:tcW w:w="6515" w:type="dxa"/>
          </w:tcPr>
          <w:p w14:paraId="36FFA5FF" w14:textId="5F4E64F7" w:rsidR="00460355" w:rsidRDefault="00460355" w:rsidP="00460355">
            <w:r>
              <w:t>Perform ALU-Operation and save the result to register Target</w:t>
            </w:r>
          </w:p>
        </w:tc>
      </w:tr>
      <w:tr w:rsidR="00460355" w14:paraId="04C30585" w14:textId="77777777" w:rsidTr="00460355">
        <w:tc>
          <w:tcPr>
            <w:tcW w:w="670" w:type="dxa"/>
          </w:tcPr>
          <w:p w14:paraId="15F4A9BF" w14:textId="1CCB19B2" w:rsidR="00460355" w:rsidRDefault="00460355" w:rsidP="00460355">
            <w:r>
              <w:t>4</w:t>
            </w:r>
          </w:p>
        </w:tc>
        <w:tc>
          <w:tcPr>
            <w:tcW w:w="1109" w:type="dxa"/>
          </w:tcPr>
          <w:p w14:paraId="6620CD84" w14:textId="5FAEA59B" w:rsidR="00460355" w:rsidRDefault="00460355" w:rsidP="00460355">
            <w:r>
              <w:t>4 0 0 0</w:t>
            </w:r>
          </w:p>
        </w:tc>
        <w:tc>
          <w:tcPr>
            <w:tcW w:w="768" w:type="dxa"/>
          </w:tcPr>
          <w:p w14:paraId="13792596" w14:textId="49E99A81" w:rsidR="00460355" w:rsidRDefault="00460355" w:rsidP="00460355">
            <w:r>
              <w:t>User</w:t>
            </w:r>
          </w:p>
        </w:tc>
        <w:tc>
          <w:tcPr>
            <w:tcW w:w="6515" w:type="dxa"/>
          </w:tcPr>
          <w:p w14:paraId="29A39CCC" w14:textId="0ABE7EDA" w:rsidR="00460355" w:rsidRDefault="00460355" w:rsidP="00460355">
            <w:r>
              <w:t>Delete user register (except pointer)</w:t>
            </w:r>
          </w:p>
        </w:tc>
      </w:tr>
      <w:tr w:rsidR="00460355" w14:paraId="737549FB" w14:textId="77777777" w:rsidTr="00460355">
        <w:tc>
          <w:tcPr>
            <w:tcW w:w="670" w:type="dxa"/>
          </w:tcPr>
          <w:p w14:paraId="48B776C3" w14:textId="49152918" w:rsidR="00460355" w:rsidRDefault="00460355" w:rsidP="00460355">
            <w:r>
              <w:t>5</w:t>
            </w:r>
          </w:p>
        </w:tc>
        <w:tc>
          <w:tcPr>
            <w:tcW w:w="1109" w:type="dxa"/>
          </w:tcPr>
          <w:p w14:paraId="41540090" w14:textId="7051313B" w:rsidR="00460355" w:rsidRDefault="00460355" w:rsidP="00460355">
            <w:r>
              <w:t>5 0 S 0</w:t>
            </w:r>
          </w:p>
        </w:tc>
        <w:tc>
          <w:tcPr>
            <w:tcW w:w="768" w:type="dxa"/>
          </w:tcPr>
          <w:p w14:paraId="4EA67977" w14:textId="56FEB38E" w:rsidR="00460355" w:rsidRDefault="00460355" w:rsidP="00460355">
            <w:r>
              <w:t>User</w:t>
            </w:r>
          </w:p>
        </w:tc>
        <w:tc>
          <w:tcPr>
            <w:tcW w:w="6515" w:type="dxa"/>
          </w:tcPr>
          <w:p w14:paraId="638EAC4F" w14:textId="05EF4728" w:rsidR="00460355" w:rsidRDefault="00460355" w:rsidP="00460355">
            <w:r>
              <w:t>Store register Source to RAM, address pointer</w:t>
            </w:r>
          </w:p>
        </w:tc>
      </w:tr>
      <w:tr w:rsidR="00460355" w14:paraId="33E6F917" w14:textId="77777777" w:rsidTr="00460355">
        <w:tc>
          <w:tcPr>
            <w:tcW w:w="670" w:type="dxa"/>
          </w:tcPr>
          <w:p w14:paraId="75A428FA" w14:textId="47896F5F" w:rsidR="00460355" w:rsidRDefault="00460355" w:rsidP="00460355">
            <w:r>
              <w:t>6</w:t>
            </w:r>
          </w:p>
        </w:tc>
        <w:tc>
          <w:tcPr>
            <w:tcW w:w="1109" w:type="dxa"/>
          </w:tcPr>
          <w:p w14:paraId="35C4F655" w14:textId="7ED6A7A8" w:rsidR="00460355" w:rsidRDefault="00460355" w:rsidP="00460355">
            <w:r>
              <w:t>6 0 0 T</w:t>
            </w:r>
          </w:p>
        </w:tc>
        <w:tc>
          <w:tcPr>
            <w:tcW w:w="768" w:type="dxa"/>
          </w:tcPr>
          <w:p w14:paraId="602AE9ED" w14:textId="5EC9EF0F" w:rsidR="00460355" w:rsidRDefault="00460355" w:rsidP="00460355">
            <w:r>
              <w:t>User</w:t>
            </w:r>
          </w:p>
        </w:tc>
        <w:tc>
          <w:tcPr>
            <w:tcW w:w="6515" w:type="dxa"/>
          </w:tcPr>
          <w:p w14:paraId="695D1B23" w14:textId="3ACC3E6D" w:rsidR="00460355" w:rsidRDefault="00460355" w:rsidP="00460355">
            <w:r>
              <w:t>Load from RAM address pointer to register Source</w:t>
            </w:r>
          </w:p>
        </w:tc>
      </w:tr>
      <w:tr w:rsidR="00460355" w14:paraId="7FC39E44" w14:textId="77777777" w:rsidTr="00460355">
        <w:tc>
          <w:tcPr>
            <w:tcW w:w="670" w:type="dxa"/>
          </w:tcPr>
          <w:p w14:paraId="23882DA1" w14:textId="5AF1CE33" w:rsidR="00460355" w:rsidRDefault="00460355" w:rsidP="00460355">
            <w:r>
              <w:t>7</w:t>
            </w:r>
          </w:p>
        </w:tc>
        <w:tc>
          <w:tcPr>
            <w:tcW w:w="1109" w:type="dxa"/>
          </w:tcPr>
          <w:p w14:paraId="3A4B3C66" w14:textId="4217A431" w:rsidR="00460355" w:rsidRDefault="00460355" w:rsidP="00460355">
            <w:r>
              <w:t>7 0 S 0</w:t>
            </w:r>
          </w:p>
        </w:tc>
        <w:tc>
          <w:tcPr>
            <w:tcW w:w="768" w:type="dxa"/>
          </w:tcPr>
          <w:p w14:paraId="7358F6C2" w14:textId="6B10E731" w:rsidR="00460355" w:rsidRDefault="00460355" w:rsidP="00460355">
            <w:r>
              <w:t>Kernel</w:t>
            </w:r>
          </w:p>
        </w:tc>
        <w:tc>
          <w:tcPr>
            <w:tcW w:w="6515" w:type="dxa"/>
          </w:tcPr>
          <w:p w14:paraId="36FF6B49" w14:textId="28949994" w:rsidR="00460355" w:rsidRDefault="00460355" w:rsidP="00460355">
            <w:r>
              <w:t>Set interrupt register Source to pointer</w:t>
            </w:r>
          </w:p>
        </w:tc>
      </w:tr>
      <w:tr w:rsidR="00460355" w14:paraId="7A16E010" w14:textId="77777777" w:rsidTr="00460355">
        <w:tc>
          <w:tcPr>
            <w:tcW w:w="670" w:type="dxa"/>
          </w:tcPr>
          <w:p w14:paraId="207414D0" w14:textId="67D47E08" w:rsidR="00460355" w:rsidRDefault="00460355" w:rsidP="00460355">
            <w:r>
              <w:t>8</w:t>
            </w:r>
          </w:p>
        </w:tc>
        <w:tc>
          <w:tcPr>
            <w:tcW w:w="1109" w:type="dxa"/>
          </w:tcPr>
          <w:p w14:paraId="204F24FD" w14:textId="023CA517" w:rsidR="00460355" w:rsidRDefault="00924648" w:rsidP="00460355">
            <w:r>
              <w:t>8 0 S 0</w:t>
            </w:r>
          </w:p>
        </w:tc>
        <w:tc>
          <w:tcPr>
            <w:tcW w:w="768" w:type="dxa"/>
          </w:tcPr>
          <w:p w14:paraId="174AC4F2" w14:textId="7871457C" w:rsidR="00460355" w:rsidRDefault="00924648" w:rsidP="00460355">
            <w:r>
              <w:t>User</w:t>
            </w:r>
          </w:p>
        </w:tc>
        <w:tc>
          <w:tcPr>
            <w:tcW w:w="6515" w:type="dxa"/>
          </w:tcPr>
          <w:p w14:paraId="2A7232E2" w14:textId="47F9B213" w:rsidR="00460355" w:rsidRDefault="00924648" w:rsidP="00460355">
            <w:r>
              <w:t>Execute interrupt register Source</w:t>
            </w:r>
          </w:p>
        </w:tc>
      </w:tr>
      <w:tr w:rsidR="00460355" w14:paraId="7F257476" w14:textId="77777777" w:rsidTr="00460355">
        <w:tc>
          <w:tcPr>
            <w:tcW w:w="670" w:type="dxa"/>
          </w:tcPr>
          <w:p w14:paraId="6695E4A8" w14:textId="513163C9" w:rsidR="00460355" w:rsidRDefault="00924648" w:rsidP="00460355">
            <w:r>
              <w:t>9</w:t>
            </w:r>
          </w:p>
        </w:tc>
        <w:tc>
          <w:tcPr>
            <w:tcW w:w="1109" w:type="dxa"/>
          </w:tcPr>
          <w:p w14:paraId="1F71FC4A" w14:textId="254FD114" w:rsidR="00460355" w:rsidRDefault="00924648" w:rsidP="00460355">
            <w:r>
              <w:t>9 S S 0</w:t>
            </w:r>
          </w:p>
        </w:tc>
        <w:tc>
          <w:tcPr>
            <w:tcW w:w="768" w:type="dxa"/>
          </w:tcPr>
          <w:p w14:paraId="72E87500" w14:textId="13FCA095" w:rsidR="00460355" w:rsidRDefault="00924648" w:rsidP="00460355">
            <w:r>
              <w:t>User</w:t>
            </w:r>
          </w:p>
        </w:tc>
        <w:tc>
          <w:tcPr>
            <w:tcW w:w="6515" w:type="dxa"/>
          </w:tcPr>
          <w:p w14:paraId="5ADD8433" w14:textId="74C49E33" w:rsidR="00460355" w:rsidRDefault="00924648" w:rsidP="00460355">
            <w:r>
              <w:t>Branch if one Status in register flag is active</w:t>
            </w:r>
          </w:p>
        </w:tc>
      </w:tr>
      <w:tr w:rsidR="00460355" w14:paraId="7F128C0E" w14:textId="77777777" w:rsidTr="00460355">
        <w:tc>
          <w:tcPr>
            <w:tcW w:w="670" w:type="dxa"/>
          </w:tcPr>
          <w:p w14:paraId="79E14CED" w14:textId="35F603B0" w:rsidR="00460355" w:rsidRDefault="00924648" w:rsidP="00460355">
            <w:r>
              <w:t>A</w:t>
            </w:r>
          </w:p>
        </w:tc>
        <w:tc>
          <w:tcPr>
            <w:tcW w:w="1109" w:type="dxa"/>
          </w:tcPr>
          <w:p w14:paraId="53512642" w14:textId="4CD1B8C8" w:rsidR="00460355" w:rsidRDefault="00924648" w:rsidP="00460355">
            <w:r>
              <w:t>A 0 0 0</w:t>
            </w:r>
          </w:p>
        </w:tc>
        <w:tc>
          <w:tcPr>
            <w:tcW w:w="768" w:type="dxa"/>
          </w:tcPr>
          <w:p w14:paraId="6B358179" w14:textId="729851C6" w:rsidR="00460355" w:rsidRDefault="00924648" w:rsidP="00460355">
            <w:r>
              <w:t>User</w:t>
            </w:r>
          </w:p>
        </w:tc>
        <w:tc>
          <w:tcPr>
            <w:tcW w:w="6515" w:type="dxa"/>
          </w:tcPr>
          <w:p w14:paraId="7EB4F471" w14:textId="47000BA8" w:rsidR="00460355" w:rsidRDefault="00924648" w:rsidP="00460355">
            <w:r>
              <w:t>Load counter into the pointer</w:t>
            </w:r>
          </w:p>
        </w:tc>
      </w:tr>
      <w:tr w:rsidR="00924648" w14:paraId="3CED0D26" w14:textId="77777777" w:rsidTr="00460355">
        <w:tc>
          <w:tcPr>
            <w:tcW w:w="670" w:type="dxa"/>
          </w:tcPr>
          <w:p w14:paraId="3E6BBB51" w14:textId="2C31E70F" w:rsidR="00924648" w:rsidRDefault="00924648" w:rsidP="00460355">
            <w:r>
              <w:t>B</w:t>
            </w:r>
          </w:p>
        </w:tc>
        <w:tc>
          <w:tcPr>
            <w:tcW w:w="1109" w:type="dxa"/>
          </w:tcPr>
          <w:p w14:paraId="45FDE200" w14:textId="5179D132" w:rsidR="00924648" w:rsidRDefault="00924648" w:rsidP="00460355">
            <w:r>
              <w:t>B A 0 0</w:t>
            </w:r>
          </w:p>
        </w:tc>
        <w:tc>
          <w:tcPr>
            <w:tcW w:w="768" w:type="dxa"/>
          </w:tcPr>
          <w:p w14:paraId="37D3F018" w14:textId="5814D05F" w:rsidR="00924648" w:rsidRDefault="00924648" w:rsidP="00460355">
            <w:r>
              <w:t>Kernel</w:t>
            </w:r>
          </w:p>
        </w:tc>
        <w:tc>
          <w:tcPr>
            <w:tcW w:w="6515" w:type="dxa"/>
          </w:tcPr>
          <w:p w14:paraId="58AE973E" w14:textId="3725484E" w:rsidR="00924648" w:rsidRDefault="00924648" w:rsidP="00460355">
            <w:r>
              <w:t>Jump back from kernel with Argument</w:t>
            </w:r>
          </w:p>
        </w:tc>
      </w:tr>
      <w:tr w:rsidR="00924648" w14:paraId="76D4A85D" w14:textId="77777777" w:rsidTr="00460355">
        <w:tc>
          <w:tcPr>
            <w:tcW w:w="670" w:type="dxa"/>
          </w:tcPr>
          <w:p w14:paraId="76492AC6" w14:textId="49FB9832" w:rsidR="00924648" w:rsidRDefault="002923F9" w:rsidP="00460355">
            <w:r>
              <w:t>C</w:t>
            </w:r>
          </w:p>
        </w:tc>
        <w:tc>
          <w:tcPr>
            <w:tcW w:w="1109" w:type="dxa"/>
          </w:tcPr>
          <w:p w14:paraId="6FFAF4F3" w14:textId="6938D774" w:rsidR="00924648" w:rsidRDefault="002923F9" w:rsidP="00460355">
            <w:r>
              <w:t>C</w:t>
            </w:r>
            <w:r w:rsidR="008F635A">
              <w:t xml:space="preserve"> A S 0</w:t>
            </w:r>
          </w:p>
        </w:tc>
        <w:tc>
          <w:tcPr>
            <w:tcW w:w="768" w:type="dxa"/>
          </w:tcPr>
          <w:p w14:paraId="0993F469" w14:textId="2E1FFD53" w:rsidR="00924648" w:rsidRDefault="008F635A" w:rsidP="00460355">
            <w:r>
              <w:t>Kernel</w:t>
            </w:r>
          </w:p>
        </w:tc>
        <w:tc>
          <w:tcPr>
            <w:tcW w:w="6515" w:type="dxa"/>
          </w:tcPr>
          <w:p w14:paraId="0C140370" w14:textId="7E3E30F8" w:rsidR="00924648" w:rsidRDefault="008F635A" w:rsidP="00460355">
            <w:r>
              <w:t>Set TLB Argument</w:t>
            </w:r>
            <w:r w:rsidR="00E77693">
              <w:t>,</w:t>
            </w:r>
            <w:r>
              <w:t xml:space="preserve"> address register</w:t>
            </w:r>
            <w:r w:rsidR="00E77693">
              <w:t xml:space="preserve"> to</w:t>
            </w:r>
            <w:r>
              <w:t xml:space="preserve"> Source to pointer</w:t>
            </w:r>
          </w:p>
        </w:tc>
      </w:tr>
      <w:tr w:rsidR="00924648" w14:paraId="66A3E31C" w14:textId="77777777" w:rsidTr="00460355">
        <w:tc>
          <w:tcPr>
            <w:tcW w:w="670" w:type="dxa"/>
          </w:tcPr>
          <w:p w14:paraId="391F519D" w14:textId="2DA68D25" w:rsidR="00924648" w:rsidRDefault="008F635A" w:rsidP="00460355">
            <w:r>
              <w:t>D</w:t>
            </w:r>
          </w:p>
        </w:tc>
        <w:tc>
          <w:tcPr>
            <w:tcW w:w="1109" w:type="dxa"/>
          </w:tcPr>
          <w:p w14:paraId="018ACA6E" w14:textId="4FDE8CFA" w:rsidR="00924648" w:rsidRDefault="008F635A" w:rsidP="00460355">
            <w:r>
              <w:t>D</w:t>
            </w:r>
            <w:r w:rsidR="00E77693">
              <w:t xml:space="preserve"> </w:t>
            </w:r>
            <w:r w:rsidR="00613167">
              <w:t>A 0 0</w:t>
            </w:r>
          </w:p>
        </w:tc>
        <w:tc>
          <w:tcPr>
            <w:tcW w:w="768" w:type="dxa"/>
          </w:tcPr>
          <w:p w14:paraId="4484A1FF" w14:textId="1DBEBDED" w:rsidR="00924648" w:rsidRDefault="00613167" w:rsidP="00460355">
            <w:r>
              <w:t>Kernel</w:t>
            </w:r>
          </w:p>
        </w:tc>
        <w:tc>
          <w:tcPr>
            <w:tcW w:w="6515" w:type="dxa"/>
          </w:tcPr>
          <w:p w14:paraId="2F478AC8" w14:textId="74214644" w:rsidR="00924648" w:rsidRDefault="00613167" w:rsidP="00460355">
            <w:r>
              <w:t>Load special register Argument to pointer</w:t>
            </w:r>
          </w:p>
        </w:tc>
      </w:tr>
      <w:tr w:rsidR="00924648" w14:paraId="4DDBD077" w14:textId="77777777" w:rsidTr="00460355">
        <w:tc>
          <w:tcPr>
            <w:tcW w:w="670" w:type="dxa"/>
          </w:tcPr>
          <w:p w14:paraId="1B57F04A" w14:textId="7B7CD156" w:rsidR="00924648" w:rsidRDefault="00613167" w:rsidP="00460355">
            <w:r>
              <w:t>E</w:t>
            </w:r>
          </w:p>
        </w:tc>
        <w:tc>
          <w:tcPr>
            <w:tcW w:w="1109" w:type="dxa"/>
          </w:tcPr>
          <w:p w14:paraId="17A9F4D1" w14:textId="379503B3" w:rsidR="00924648" w:rsidRDefault="00613167" w:rsidP="00460355">
            <w:r>
              <w:t>E A 0 0</w:t>
            </w:r>
          </w:p>
        </w:tc>
        <w:tc>
          <w:tcPr>
            <w:tcW w:w="768" w:type="dxa"/>
          </w:tcPr>
          <w:p w14:paraId="6E21B6A9" w14:textId="44D699D4" w:rsidR="00924648" w:rsidRDefault="00613167" w:rsidP="00460355">
            <w:r>
              <w:t>Kernel</w:t>
            </w:r>
          </w:p>
        </w:tc>
        <w:tc>
          <w:tcPr>
            <w:tcW w:w="6515" w:type="dxa"/>
          </w:tcPr>
          <w:p w14:paraId="1E696F34" w14:textId="56BEE0A2" w:rsidR="00924648" w:rsidRDefault="00613167" w:rsidP="00460355">
            <w:r>
              <w:t>Save from pointer in special register Argument</w:t>
            </w:r>
          </w:p>
        </w:tc>
      </w:tr>
      <w:tr w:rsidR="00924648" w14:paraId="02986A47" w14:textId="77777777" w:rsidTr="00460355">
        <w:tc>
          <w:tcPr>
            <w:tcW w:w="670" w:type="dxa"/>
          </w:tcPr>
          <w:p w14:paraId="26B6AE27" w14:textId="4649CBD0" w:rsidR="00924648" w:rsidRDefault="00073213" w:rsidP="00460355">
            <w:r>
              <w:t>F</w:t>
            </w:r>
          </w:p>
        </w:tc>
        <w:tc>
          <w:tcPr>
            <w:tcW w:w="1109" w:type="dxa"/>
          </w:tcPr>
          <w:p w14:paraId="4943D8B9" w14:textId="6DD1877A" w:rsidR="00924648" w:rsidRDefault="00073213" w:rsidP="00460355">
            <w:r>
              <w:t>F 0 S 0</w:t>
            </w:r>
          </w:p>
        </w:tc>
        <w:tc>
          <w:tcPr>
            <w:tcW w:w="768" w:type="dxa"/>
          </w:tcPr>
          <w:p w14:paraId="4ADE00C8" w14:textId="3B088175" w:rsidR="00924648" w:rsidRDefault="00073213" w:rsidP="00460355">
            <w:r>
              <w:t>Kernel</w:t>
            </w:r>
          </w:p>
        </w:tc>
        <w:tc>
          <w:tcPr>
            <w:tcW w:w="6515" w:type="dxa"/>
          </w:tcPr>
          <w:p w14:paraId="41D0CEC0" w14:textId="3416B00F" w:rsidR="00924648" w:rsidRDefault="00E519B2" w:rsidP="00460355">
            <w:r>
              <w:t>Send pointer to module register Source</w:t>
            </w:r>
          </w:p>
        </w:tc>
      </w:tr>
    </w:tbl>
    <w:p w14:paraId="61A88A57" w14:textId="6F3EADDC" w:rsidR="00460355" w:rsidRDefault="00460355" w:rsidP="00460355"/>
    <w:p w14:paraId="52A0C476" w14:textId="6F0BA1B8" w:rsidR="00D3252A" w:rsidRDefault="00D3252A" w:rsidP="00460355">
      <w:r>
        <w:t>Registers</w:t>
      </w:r>
    </w:p>
    <w:tbl>
      <w:tblPr>
        <w:tblStyle w:val="Tabellenraster"/>
        <w:tblW w:w="0" w:type="auto"/>
        <w:tblLook w:val="04A0" w:firstRow="1" w:lastRow="0" w:firstColumn="1" w:lastColumn="0" w:noHBand="0" w:noVBand="1"/>
      </w:tblPr>
      <w:tblGrid>
        <w:gridCol w:w="704"/>
        <w:gridCol w:w="852"/>
        <w:gridCol w:w="7506"/>
      </w:tblGrid>
      <w:tr w:rsidR="00D3252A" w14:paraId="7B2B2B86" w14:textId="77777777" w:rsidTr="00D3252A">
        <w:tc>
          <w:tcPr>
            <w:tcW w:w="704" w:type="dxa"/>
          </w:tcPr>
          <w:p w14:paraId="5059D171" w14:textId="12605F06" w:rsidR="00D3252A" w:rsidRDefault="00C63525" w:rsidP="00460355">
            <w:r>
              <w:t>Adr</w:t>
            </w:r>
            <w:r w:rsidR="00D3252A">
              <w:t>.</w:t>
            </w:r>
          </w:p>
        </w:tc>
        <w:tc>
          <w:tcPr>
            <w:tcW w:w="851" w:type="dxa"/>
          </w:tcPr>
          <w:p w14:paraId="20C4B18C" w14:textId="098FBF45" w:rsidR="00D3252A" w:rsidRDefault="00D3252A" w:rsidP="00460355">
            <w:r>
              <w:t>Mode</w:t>
            </w:r>
          </w:p>
        </w:tc>
        <w:tc>
          <w:tcPr>
            <w:tcW w:w="7507" w:type="dxa"/>
          </w:tcPr>
          <w:p w14:paraId="34DC1C01" w14:textId="0B924941" w:rsidR="00D3252A" w:rsidRDefault="00D3252A" w:rsidP="00460355">
            <w:r>
              <w:t>Desciption</w:t>
            </w:r>
          </w:p>
        </w:tc>
      </w:tr>
      <w:tr w:rsidR="00D3252A" w14:paraId="407B28B9" w14:textId="77777777" w:rsidTr="00D3252A">
        <w:tc>
          <w:tcPr>
            <w:tcW w:w="704" w:type="dxa"/>
          </w:tcPr>
          <w:p w14:paraId="4231B9BA" w14:textId="0289CDE0" w:rsidR="00D3252A" w:rsidRDefault="00D3252A" w:rsidP="00460355">
            <w:r>
              <w:t>0</w:t>
            </w:r>
          </w:p>
        </w:tc>
        <w:tc>
          <w:tcPr>
            <w:tcW w:w="851" w:type="dxa"/>
          </w:tcPr>
          <w:p w14:paraId="08AEECC4" w14:textId="5E867556" w:rsidR="00D3252A" w:rsidRDefault="00D3252A" w:rsidP="00460355">
            <w:r>
              <w:t>User</w:t>
            </w:r>
          </w:p>
        </w:tc>
        <w:tc>
          <w:tcPr>
            <w:tcW w:w="7507" w:type="dxa"/>
          </w:tcPr>
          <w:p w14:paraId="39BDC6AA" w14:textId="77EA3F47" w:rsidR="00D3252A" w:rsidRDefault="00D3252A" w:rsidP="00460355">
            <w:r>
              <w:t>Universal register</w:t>
            </w:r>
          </w:p>
        </w:tc>
      </w:tr>
      <w:tr w:rsidR="00D3252A" w14:paraId="1B621D1B" w14:textId="77777777" w:rsidTr="00D3252A">
        <w:tc>
          <w:tcPr>
            <w:tcW w:w="704" w:type="dxa"/>
          </w:tcPr>
          <w:p w14:paraId="4FD60730" w14:textId="708A8FAF" w:rsidR="00D3252A" w:rsidRDefault="00D3252A" w:rsidP="00460355">
            <w:r>
              <w:t>1</w:t>
            </w:r>
          </w:p>
        </w:tc>
        <w:tc>
          <w:tcPr>
            <w:tcW w:w="851" w:type="dxa"/>
          </w:tcPr>
          <w:p w14:paraId="60DEAF4D" w14:textId="77916EC6" w:rsidR="00D3252A" w:rsidRDefault="00D3252A" w:rsidP="00460355">
            <w:r>
              <w:t>User</w:t>
            </w:r>
          </w:p>
        </w:tc>
        <w:tc>
          <w:tcPr>
            <w:tcW w:w="7507" w:type="dxa"/>
          </w:tcPr>
          <w:p w14:paraId="59F80845" w14:textId="557B00F9" w:rsidR="00D3252A" w:rsidRDefault="00D3252A" w:rsidP="00460355">
            <w:r>
              <w:t>ALU source register</w:t>
            </w:r>
          </w:p>
        </w:tc>
      </w:tr>
      <w:tr w:rsidR="00D3252A" w14:paraId="379F18C5" w14:textId="77777777" w:rsidTr="00D3252A">
        <w:tc>
          <w:tcPr>
            <w:tcW w:w="704" w:type="dxa"/>
          </w:tcPr>
          <w:p w14:paraId="1E0346B7" w14:textId="6AE12B45" w:rsidR="00D3252A" w:rsidRDefault="00D3252A" w:rsidP="00460355">
            <w:r>
              <w:t>2</w:t>
            </w:r>
          </w:p>
        </w:tc>
        <w:tc>
          <w:tcPr>
            <w:tcW w:w="851" w:type="dxa"/>
          </w:tcPr>
          <w:p w14:paraId="7EBC8CE7" w14:textId="4E1DC46F" w:rsidR="00D3252A" w:rsidRDefault="00D3252A" w:rsidP="00460355">
            <w:r>
              <w:t>User</w:t>
            </w:r>
          </w:p>
        </w:tc>
        <w:tc>
          <w:tcPr>
            <w:tcW w:w="7507" w:type="dxa"/>
          </w:tcPr>
          <w:p w14:paraId="2276837D" w14:textId="3B31BC26" w:rsidR="00D3252A" w:rsidRDefault="00D3252A" w:rsidP="00460355">
            <w:r>
              <w:t>ALU source register</w:t>
            </w:r>
          </w:p>
        </w:tc>
      </w:tr>
      <w:tr w:rsidR="00D3252A" w14:paraId="00BD52E2" w14:textId="77777777" w:rsidTr="00D3252A">
        <w:tc>
          <w:tcPr>
            <w:tcW w:w="704" w:type="dxa"/>
          </w:tcPr>
          <w:p w14:paraId="6D86068B" w14:textId="7E0BE37B" w:rsidR="00D3252A" w:rsidRDefault="00D3252A" w:rsidP="00460355">
            <w:r>
              <w:t>3</w:t>
            </w:r>
          </w:p>
        </w:tc>
        <w:tc>
          <w:tcPr>
            <w:tcW w:w="851" w:type="dxa"/>
          </w:tcPr>
          <w:p w14:paraId="49B5FF8D" w14:textId="2227ABB5" w:rsidR="00D3252A" w:rsidRDefault="00D3252A" w:rsidP="00460355">
            <w:r>
              <w:t>User</w:t>
            </w:r>
          </w:p>
        </w:tc>
        <w:tc>
          <w:tcPr>
            <w:tcW w:w="7507" w:type="dxa"/>
          </w:tcPr>
          <w:p w14:paraId="6619A434" w14:textId="20DCB06E" w:rsidR="00D3252A" w:rsidRDefault="00D3252A" w:rsidP="00460355">
            <w:r>
              <w:t>Universal register</w:t>
            </w:r>
          </w:p>
        </w:tc>
      </w:tr>
      <w:tr w:rsidR="00D3252A" w14:paraId="6483244D" w14:textId="77777777" w:rsidTr="00D3252A">
        <w:tc>
          <w:tcPr>
            <w:tcW w:w="704" w:type="dxa"/>
          </w:tcPr>
          <w:p w14:paraId="7A216278" w14:textId="4D691F49" w:rsidR="00D3252A" w:rsidRDefault="00D3252A" w:rsidP="00460355">
            <w:r>
              <w:t>4</w:t>
            </w:r>
          </w:p>
        </w:tc>
        <w:tc>
          <w:tcPr>
            <w:tcW w:w="851" w:type="dxa"/>
          </w:tcPr>
          <w:p w14:paraId="6DCB828A" w14:textId="2008E030" w:rsidR="00D3252A" w:rsidRDefault="00D3252A" w:rsidP="00460355">
            <w:r>
              <w:t>User</w:t>
            </w:r>
          </w:p>
        </w:tc>
        <w:tc>
          <w:tcPr>
            <w:tcW w:w="7507" w:type="dxa"/>
          </w:tcPr>
          <w:p w14:paraId="335BD18F" w14:textId="6DB11CB5" w:rsidR="00D3252A" w:rsidRDefault="00D3252A" w:rsidP="00460355">
            <w:r>
              <w:t>Universal register</w:t>
            </w:r>
          </w:p>
        </w:tc>
      </w:tr>
      <w:tr w:rsidR="00D3252A" w14:paraId="35B6986F" w14:textId="77777777" w:rsidTr="00D3252A">
        <w:tc>
          <w:tcPr>
            <w:tcW w:w="704" w:type="dxa"/>
          </w:tcPr>
          <w:p w14:paraId="16149782" w14:textId="3EA72D3C" w:rsidR="00D3252A" w:rsidRDefault="00D3252A" w:rsidP="00460355">
            <w:r>
              <w:t>5</w:t>
            </w:r>
          </w:p>
        </w:tc>
        <w:tc>
          <w:tcPr>
            <w:tcW w:w="851" w:type="dxa"/>
          </w:tcPr>
          <w:p w14:paraId="2F052188" w14:textId="456CD1C2" w:rsidR="00D3252A" w:rsidRDefault="00D3252A" w:rsidP="00460355">
            <w:r>
              <w:t>User</w:t>
            </w:r>
          </w:p>
        </w:tc>
        <w:tc>
          <w:tcPr>
            <w:tcW w:w="7507" w:type="dxa"/>
          </w:tcPr>
          <w:p w14:paraId="72E426EF" w14:textId="33AC0ECC" w:rsidR="00D3252A" w:rsidRDefault="00D3252A" w:rsidP="00460355">
            <w:r>
              <w:t>Universal register</w:t>
            </w:r>
          </w:p>
        </w:tc>
      </w:tr>
      <w:tr w:rsidR="00D3252A" w14:paraId="3CCA3C25" w14:textId="77777777" w:rsidTr="00D3252A">
        <w:tc>
          <w:tcPr>
            <w:tcW w:w="704" w:type="dxa"/>
          </w:tcPr>
          <w:p w14:paraId="3902ACAC" w14:textId="6AC0785B" w:rsidR="00D3252A" w:rsidRDefault="00D3252A" w:rsidP="00460355">
            <w:r>
              <w:t>6</w:t>
            </w:r>
          </w:p>
        </w:tc>
        <w:tc>
          <w:tcPr>
            <w:tcW w:w="851" w:type="dxa"/>
          </w:tcPr>
          <w:p w14:paraId="36A70DDD" w14:textId="6B3E5BB9" w:rsidR="00D3252A" w:rsidRDefault="00D3252A" w:rsidP="00460355">
            <w:r>
              <w:t>User</w:t>
            </w:r>
          </w:p>
        </w:tc>
        <w:tc>
          <w:tcPr>
            <w:tcW w:w="7507" w:type="dxa"/>
          </w:tcPr>
          <w:p w14:paraId="41CBA6C9" w14:textId="18324E1B" w:rsidR="00D3252A" w:rsidRDefault="00D3252A" w:rsidP="00460355">
            <w:r>
              <w:t>Universal register</w:t>
            </w:r>
          </w:p>
        </w:tc>
      </w:tr>
      <w:tr w:rsidR="00D3252A" w14:paraId="62312530" w14:textId="77777777" w:rsidTr="00D3252A">
        <w:tc>
          <w:tcPr>
            <w:tcW w:w="704" w:type="dxa"/>
          </w:tcPr>
          <w:p w14:paraId="2B8DF47F" w14:textId="126C93E2" w:rsidR="00D3252A" w:rsidRDefault="00D3252A" w:rsidP="00460355">
            <w:r>
              <w:t>7</w:t>
            </w:r>
          </w:p>
        </w:tc>
        <w:tc>
          <w:tcPr>
            <w:tcW w:w="851" w:type="dxa"/>
          </w:tcPr>
          <w:p w14:paraId="7FE983F3" w14:textId="4D2F56E5" w:rsidR="00D3252A" w:rsidRDefault="00D3252A" w:rsidP="00460355">
            <w:r>
              <w:t>User</w:t>
            </w:r>
          </w:p>
        </w:tc>
        <w:tc>
          <w:tcPr>
            <w:tcW w:w="7507" w:type="dxa"/>
          </w:tcPr>
          <w:p w14:paraId="3C77FCFC" w14:textId="5D558CB2" w:rsidR="00D3252A" w:rsidRDefault="00D3252A" w:rsidP="00460355">
            <w:r>
              <w:t>Universal register</w:t>
            </w:r>
          </w:p>
        </w:tc>
      </w:tr>
      <w:tr w:rsidR="00D3252A" w14:paraId="6B4338D9" w14:textId="77777777" w:rsidTr="00D3252A">
        <w:tc>
          <w:tcPr>
            <w:tcW w:w="704" w:type="dxa"/>
          </w:tcPr>
          <w:p w14:paraId="706602C1" w14:textId="7B8F32C5" w:rsidR="00D3252A" w:rsidRDefault="00D3252A" w:rsidP="00460355">
            <w:r>
              <w:t>8</w:t>
            </w:r>
          </w:p>
        </w:tc>
        <w:tc>
          <w:tcPr>
            <w:tcW w:w="851" w:type="dxa"/>
          </w:tcPr>
          <w:p w14:paraId="148490D0" w14:textId="51E2F1B2" w:rsidR="00D3252A" w:rsidRDefault="00D3252A" w:rsidP="00460355">
            <w:r>
              <w:t>Kernel</w:t>
            </w:r>
          </w:p>
        </w:tc>
        <w:tc>
          <w:tcPr>
            <w:tcW w:w="7507" w:type="dxa"/>
          </w:tcPr>
          <w:p w14:paraId="3CB44837" w14:textId="2E5F4A7F" w:rsidR="00D3252A" w:rsidRDefault="00D3252A" w:rsidP="00460355">
            <w:r>
              <w:t>Shadow/universal register</w:t>
            </w:r>
          </w:p>
        </w:tc>
      </w:tr>
      <w:tr w:rsidR="00D3252A" w14:paraId="75DAA8C3" w14:textId="77777777" w:rsidTr="00D3252A">
        <w:tc>
          <w:tcPr>
            <w:tcW w:w="704" w:type="dxa"/>
          </w:tcPr>
          <w:p w14:paraId="5A0113B7" w14:textId="18B9A51C" w:rsidR="00D3252A" w:rsidRDefault="00D3252A" w:rsidP="00460355">
            <w:r>
              <w:t>9</w:t>
            </w:r>
          </w:p>
        </w:tc>
        <w:tc>
          <w:tcPr>
            <w:tcW w:w="851" w:type="dxa"/>
          </w:tcPr>
          <w:p w14:paraId="765E4452" w14:textId="51AA9BB7" w:rsidR="00D3252A" w:rsidRDefault="00D3252A" w:rsidP="00460355">
            <w:r>
              <w:t>Kernel</w:t>
            </w:r>
          </w:p>
        </w:tc>
        <w:tc>
          <w:tcPr>
            <w:tcW w:w="7507" w:type="dxa"/>
          </w:tcPr>
          <w:p w14:paraId="196FECC3" w14:textId="387BFDCC" w:rsidR="00D3252A" w:rsidRDefault="00D3252A" w:rsidP="00460355">
            <w:r>
              <w:t>Shadow/universal register</w:t>
            </w:r>
          </w:p>
        </w:tc>
      </w:tr>
      <w:tr w:rsidR="00D3252A" w14:paraId="62AF0896" w14:textId="77777777" w:rsidTr="00D3252A">
        <w:tc>
          <w:tcPr>
            <w:tcW w:w="704" w:type="dxa"/>
          </w:tcPr>
          <w:p w14:paraId="43F55C0A" w14:textId="07C44D76" w:rsidR="00D3252A" w:rsidRDefault="00D3252A" w:rsidP="00460355">
            <w:r>
              <w:t>A</w:t>
            </w:r>
          </w:p>
        </w:tc>
        <w:tc>
          <w:tcPr>
            <w:tcW w:w="851" w:type="dxa"/>
          </w:tcPr>
          <w:p w14:paraId="36D8D56F" w14:textId="252B9467" w:rsidR="00D3252A" w:rsidRDefault="00D3252A" w:rsidP="00460355">
            <w:r>
              <w:t>Kernel</w:t>
            </w:r>
          </w:p>
        </w:tc>
        <w:tc>
          <w:tcPr>
            <w:tcW w:w="7507" w:type="dxa"/>
          </w:tcPr>
          <w:p w14:paraId="3780C915" w14:textId="68DDE8AF" w:rsidR="00D3252A" w:rsidRDefault="00D3252A" w:rsidP="00460355">
            <w:r>
              <w:t>Shadow/universal register</w:t>
            </w:r>
          </w:p>
        </w:tc>
      </w:tr>
      <w:tr w:rsidR="00D3252A" w14:paraId="090ABA06" w14:textId="77777777" w:rsidTr="00D3252A">
        <w:tc>
          <w:tcPr>
            <w:tcW w:w="704" w:type="dxa"/>
          </w:tcPr>
          <w:p w14:paraId="139181F7" w14:textId="24346A1A" w:rsidR="00D3252A" w:rsidRDefault="00D3252A" w:rsidP="00460355">
            <w:r>
              <w:t>B</w:t>
            </w:r>
          </w:p>
        </w:tc>
        <w:tc>
          <w:tcPr>
            <w:tcW w:w="851" w:type="dxa"/>
          </w:tcPr>
          <w:p w14:paraId="503397F4" w14:textId="712B33DE" w:rsidR="00D3252A" w:rsidRDefault="00D3252A" w:rsidP="00460355">
            <w:r>
              <w:t>Kernel</w:t>
            </w:r>
          </w:p>
        </w:tc>
        <w:tc>
          <w:tcPr>
            <w:tcW w:w="7507" w:type="dxa"/>
          </w:tcPr>
          <w:p w14:paraId="66594075" w14:textId="670463D0" w:rsidR="00D3252A" w:rsidRDefault="00D3252A" w:rsidP="00460355">
            <w:r>
              <w:t>Shadow/universal register</w:t>
            </w:r>
          </w:p>
        </w:tc>
      </w:tr>
      <w:tr w:rsidR="00D5154D" w14:paraId="275C8DBD" w14:textId="77777777" w:rsidTr="00D3252A">
        <w:tc>
          <w:tcPr>
            <w:tcW w:w="704" w:type="dxa"/>
          </w:tcPr>
          <w:p w14:paraId="7D696F91" w14:textId="077703E9" w:rsidR="00D5154D" w:rsidRDefault="00D5154D" w:rsidP="00460355">
            <w:r>
              <w:t>C</w:t>
            </w:r>
          </w:p>
        </w:tc>
        <w:tc>
          <w:tcPr>
            <w:tcW w:w="851" w:type="dxa"/>
          </w:tcPr>
          <w:p w14:paraId="50E9F65A" w14:textId="190142EC" w:rsidR="00D5154D" w:rsidRDefault="00D5154D" w:rsidP="00460355">
            <w:r>
              <w:t>User</w:t>
            </w:r>
          </w:p>
        </w:tc>
        <w:tc>
          <w:tcPr>
            <w:tcW w:w="7507" w:type="dxa"/>
          </w:tcPr>
          <w:p w14:paraId="3A9CAB18" w14:textId="2A2AF333" w:rsidR="00D5154D" w:rsidRDefault="00D5154D" w:rsidP="00460355">
            <w:r>
              <w:t>Pointer low</w:t>
            </w:r>
          </w:p>
        </w:tc>
      </w:tr>
      <w:tr w:rsidR="00D5154D" w14:paraId="362F7F39" w14:textId="77777777" w:rsidTr="00D3252A">
        <w:tc>
          <w:tcPr>
            <w:tcW w:w="704" w:type="dxa"/>
          </w:tcPr>
          <w:p w14:paraId="10CCC5A1" w14:textId="4CC0AB5E" w:rsidR="00D5154D" w:rsidRDefault="00D5154D" w:rsidP="00460355">
            <w:r>
              <w:t>D</w:t>
            </w:r>
          </w:p>
        </w:tc>
        <w:tc>
          <w:tcPr>
            <w:tcW w:w="851" w:type="dxa"/>
          </w:tcPr>
          <w:p w14:paraId="1AC671B4" w14:textId="07DA5567" w:rsidR="00D5154D" w:rsidRDefault="00D5154D" w:rsidP="00460355">
            <w:r>
              <w:t>User</w:t>
            </w:r>
          </w:p>
        </w:tc>
        <w:tc>
          <w:tcPr>
            <w:tcW w:w="7507" w:type="dxa"/>
          </w:tcPr>
          <w:p w14:paraId="4A04D36B" w14:textId="11578CB1" w:rsidR="00D5154D" w:rsidRDefault="00D5154D" w:rsidP="00460355">
            <w:r>
              <w:t>Pointer high</w:t>
            </w:r>
          </w:p>
        </w:tc>
      </w:tr>
      <w:tr w:rsidR="00D5154D" w14:paraId="6BC8D1D7" w14:textId="77777777" w:rsidTr="00D3252A">
        <w:tc>
          <w:tcPr>
            <w:tcW w:w="704" w:type="dxa"/>
          </w:tcPr>
          <w:p w14:paraId="7F562E9F" w14:textId="66BD2E93" w:rsidR="00D5154D" w:rsidRDefault="00D5154D" w:rsidP="00460355">
            <w:r>
              <w:t>E</w:t>
            </w:r>
          </w:p>
        </w:tc>
        <w:tc>
          <w:tcPr>
            <w:tcW w:w="851" w:type="dxa"/>
          </w:tcPr>
          <w:p w14:paraId="28478399" w14:textId="1CA4483E" w:rsidR="00D5154D" w:rsidRDefault="00D5154D" w:rsidP="00460355">
            <w:r>
              <w:t>Kernel</w:t>
            </w:r>
          </w:p>
        </w:tc>
        <w:tc>
          <w:tcPr>
            <w:tcW w:w="7507" w:type="dxa"/>
          </w:tcPr>
          <w:p w14:paraId="5A90458B" w14:textId="177D9387" w:rsidR="00D5154D" w:rsidRDefault="00D5154D" w:rsidP="00460355">
            <w:r>
              <w:t>Interrupt call low</w:t>
            </w:r>
          </w:p>
        </w:tc>
      </w:tr>
      <w:tr w:rsidR="00D5154D" w14:paraId="693092A7" w14:textId="77777777" w:rsidTr="00D3252A">
        <w:tc>
          <w:tcPr>
            <w:tcW w:w="704" w:type="dxa"/>
          </w:tcPr>
          <w:p w14:paraId="5D6A53F1" w14:textId="479164CE" w:rsidR="00D5154D" w:rsidRDefault="00D5154D" w:rsidP="00460355">
            <w:r>
              <w:lastRenderedPageBreak/>
              <w:t>F</w:t>
            </w:r>
          </w:p>
        </w:tc>
        <w:tc>
          <w:tcPr>
            <w:tcW w:w="851" w:type="dxa"/>
          </w:tcPr>
          <w:p w14:paraId="53232937" w14:textId="50E0C3B2" w:rsidR="00D5154D" w:rsidRDefault="00D5154D" w:rsidP="00460355">
            <w:r>
              <w:t>Kernel</w:t>
            </w:r>
          </w:p>
        </w:tc>
        <w:tc>
          <w:tcPr>
            <w:tcW w:w="7507" w:type="dxa"/>
          </w:tcPr>
          <w:p w14:paraId="06F11147" w14:textId="02F87AD6" w:rsidR="00D5154D" w:rsidRDefault="00D5154D" w:rsidP="00460355">
            <w:r>
              <w:t>Interrupt call high</w:t>
            </w:r>
          </w:p>
        </w:tc>
      </w:tr>
    </w:tbl>
    <w:p w14:paraId="2C47FBF8" w14:textId="534912AF" w:rsidR="00D3252A" w:rsidRDefault="00D3252A" w:rsidP="00460355"/>
    <w:p w14:paraId="355E9C11" w14:textId="5A2F95D8" w:rsidR="00DB2490" w:rsidRDefault="00DB2490" w:rsidP="00460355">
      <w:r>
        <w:t>ALU-Operations</w:t>
      </w:r>
    </w:p>
    <w:tbl>
      <w:tblPr>
        <w:tblStyle w:val="Tabellenraster"/>
        <w:tblW w:w="0" w:type="auto"/>
        <w:tblLook w:val="04A0" w:firstRow="1" w:lastRow="0" w:firstColumn="1" w:lastColumn="0" w:noHBand="0" w:noVBand="1"/>
      </w:tblPr>
      <w:tblGrid>
        <w:gridCol w:w="703"/>
        <w:gridCol w:w="1134"/>
        <w:gridCol w:w="7225"/>
      </w:tblGrid>
      <w:tr w:rsidR="00AA6208" w14:paraId="5B129D85" w14:textId="77777777" w:rsidTr="00AA6208">
        <w:tc>
          <w:tcPr>
            <w:tcW w:w="704" w:type="dxa"/>
          </w:tcPr>
          <w:p w14:paraId="259B5448" w14:textId="3C7F13CA" w:rsidR="00AA6208" w:rsidRDefault="00AA6208" w:rsidP="00460355">
            <w:r>
              <w:t>Hex.</w:t>
            </w:r>
          </w:p>
        </w:tc>
        <w:tc>
          <w:tcPr>
            <w:tcW w:w="992" w:type="dxa"/>
          </w:tcPr>
          <w:p w14:paraId="52FD1E1B" w14:textId="3CDB2B24" w:rsidR="00AA6208" w:rsidRDefault="00AA6208" w:rsidP="00460355">
            <w:r>
              <w:t>Variables</w:t>
            </w:r>
          </w:p>
        </w:tc>
        <w:tc>
          <w:tcPr>
            <w:tcW w:w="7366" w:type="dxa"/>
          </w:tcPr>
          <w:p w14:paraId="5378C461" w14:textId="4F28EC3D" w:rsidR="00AA6208" w:rsidRDefault="00AA6208" w:rsidP="00460355">
            <w:r>
              <w:t>Description</w:t>
            </w:r>
          </w:p>
        </w:tc>
      </w:tr>
      <w:tr w:rsidR="00AA6208" w14:paraId="7BD5EBA0" w14:textId="77777777" w:rsidTr="00AA6208">
        <w:tc>
          <w:tcPr>
            <w:tcW w:w="704" w:type="dxa"/>
          </w:tcPr>
          <w:p w14:paraId="7431E0D0" w14:textId="3D586AA8" w:rsidR="00AA6208" w:rsidRDefault="00AA6208" w:rsidP="00460355">
            <w:r>
              <w:t>0</w:t>
            </w:r>
          </w:p>
        </w:tc>
        <w:tc>
          <w:tcPr>
            <w:tcW w:w="992" w:type="dxa"/>
          </w:tcPr>
          <w:p w14:paraId="388A822D" w14:textId="04007E02" w:rsidR="00AA6208" w:rsidRDefault="00AA6208" w:rsidP="00460355">
            <w:r>
              <w:t>A</w:t>
            </w:r>
          </w:p>
        </w:tc>
        <w:tc>
          <w:tcPr>
            <w:tcW w:w="7366" w:type="dxa"/>
          </w:tcPr>
          <w:p w14:paraId="34B0C081" w14:textId="56045A12" w:rsidR="00AA6208" w:rsidRDefault="00AA6208" w:rsidP="00460355">
            <w:r>
              <w:t>No operation, can be used to zeroth the target register</w:t>
            </w:r>
          </w:p>
        </w:tc>
      </w:tr>
      <w:tr w:rsidR="00AA6208" w14:paraId="3C0A876A" w14:textId="77777777" w:rsidTr="00AA6208">
        <w:tc>
          <w:tcPr>
            <w:tcW w:w="704" w:type="dxa"/>
          </w:tcPr>
          <w:p w14:paraId="58BD665D" w14:textId="5F74528A" w:rsidR="00AA6208" w:rsidRDefault="00AA6208" w:rsidP="00460355">
            <w:r>
              <w:t>1</w:t>
            </w:r>
          </w:p>
        </w:tc>
        <w:tc>
          <w:tcPr>
            <w:tcW w:w="992" w:type="dxa"/>
          </w:tcPr>
          <w:p w14:paraId="750CE6C2" w14:textId="5EBEADE4" w:rsidR="00AA6208" w:rsidRDefault="00AA6208" w:rsidP="00460355">
            <w:r>
              <w:t>A, B</w:t>
            </w:r>
          </w:p>
        </w:tc>
        <w:tc>
          <w:tcPr>
            <w:tcW w:w="7366" w:type="dxa"/>
          </w:tcPr>
          <w:p w14:paraId="0AFD8CAD" w14:textId="423EA298" w:rsidR="00AA6208" w:rsidRDefault="00AA6208" w:rsidP="00460355">
            <w:r>
              <w:t>Add</w:t>
            </w:r>
          </w:p>
        </w:tc>
      </w:tr>
      <w:tr w:rsidR="00AA6208" w14:paraId="2DC895F1" w14:textId="77777777" w:rsidTr="00AA6208">
        <w:tc>
          <w:tcPr>
            <w:tcW w:w="704" w:type="dxa"/>
          </w:tcPr>
          <w:p w14:paraId="7AF9BAAE" w14:textId="0D294890" w:rsidR="00AA6208" w:rsidRDefault="00AA6208" w:rsidP="00460355">
            <w:r>
              <w:t>2</w:t>
            </w:r>
          </w:p>
        </w:tc>
        <w:tc>
          <w:tcPr>
            <w:tcW w:w="992" w:type="dxa"/>
          </w:tcPr>
          <w:p w14:paraId="597BA8DC" w14:textId="5D7B8CD1" w:rsidR="00AA6208" w:rsidRDefault="00AA6208" w:rsidP="00460355">
            <w:r>
              <w:t>A, B</w:t>
            </w:r>
          </w:p>
        </w:tc>
        <w:tc>
          <w:tcPr>
            <w:tcW w:w="7366" w:type="dxa"/>
          </w:tcPr>
          <w:p w14:paraId="7809DF4D" w14:textId="02CCF929" w:rsidR="00AA6208" w:rsidRDefault="00AA6208" w:rsidP="00460355">
            <w:r>
              <w:t>Subtract</w:t>
            </w:r>
          </w:p>
        </w:tc>
      </w:tr>
      <w:tr w:rsidR="00AA6208" w14:paraId="2D7F309D" w14:textId="77777777" w:rsidTr="00AA6208">
        <w:tc>
          <w:tcPr>
            <w:tcW w:w="704" w:type="dxa"/>
          </w:tcPr>
          <w:p w14:paraId="032D19E4" w14:textId="1CE8BBA4" w:rsidR="00AA6208" w:rsidRDefault="00AA6208" w:rsidP="00460355">
            <w:r>
              <w:t>3</w:t>
            </w:r>
          </w:p>
        </w:tc>
        <w:tc>
          <w:tcPr>
            <w:tcW w:w="992" w:type="dxa"/>
          </w:tcPr>
          <w:p w14:paraId="74470369" w14:textId="27733D8C" w:rsidR="00AA6208" w:rsidRDefault="00AA6208" w:rsidP="00460355">
            <w:r>
              <w:t>A</w:t>
            </w:r>
          </w:p>
        </w:tc>
        <w:tc>
          <w:tcPr>
            <w:tcW w:w="7366" w:type="dxa"/>
          </w:tcPr>
          <w:p w14:paraId="635ACD34" w14:textId="566DE90D" w:rsidR="00AA6208" w:rsidRDefault="00AA6208" w:rsidP="00460355">
            <w:r>
              <w:t>Increment</w:t>
            </w:r>
          </w:p>
        </w:tc>
      </w:tr>
      <w:tr w:rsidR="00AA6208" w14:paraId="0D45D25B" w14:textId="77777777" w:rsidTr="00AA6208">
        <w:tc>
          <w:tcPr>
            <w:tcW w:w="704" w:type="dxa"/>
          </w:tcPr>
          <w:p w14:paraId="0378C005" w14:textId="77F08A7D" w:rsidR="00AA6208" w:rsidRDefault="00AA6208" w:rsidP="00460355">
            <w:r>
              <w:t>4</w:t>
            </w:r>
          </w:p>
        </w:tc>
        <w:tc>
          <w:tcPr>
            <w:tcW w:w="992" w:type="dxa"/>
          </w:tcPr>
          <w:p w14:paraId="4A6B3025" w14:textId="61FDE57A" w:rsidR="00AA6208" w:rsidRDefault="00AA6208" w:rsidP="00460355">
            <w:r>
              <w:t>A</w:t>
            </w:r>
          </w:p>
        </w:tc>
        <w:tc>
          <w:tcPr>
            <w:tcW w:w="7366" w:type="dxa"/>
          </w:tcPr>
          <w:p w14:paraId="0D22DB5A" w14:textId="5ECF4C5B" w:rsidR="00AA6208" w:rsidRDefault="00AA6208" w:rsidP="00460355">
            <w:r>
              <w:t>Decrement</w:t>
            </w:r>
          </w:p>
        </w:tc>
      </w:tr>
      <w:tr w:rsidR="00AA6208" w14:paraId="42877415" w14:textId="77777777" w:rsidTr="00AA6208">
        <w:tc>
          <w:tcPr>
            <w:tcW w:w="704" w:type="dxa"/>
          </w:tcPr>
          <w:p w14:paraId="4AA3AB8C" w14:textId="51B116F3" w:rsidR="00AA6208" w:rsidRDefault="00AA6208" w:rsidP="00460355">
            <w:r>
              <w:t>5</w:t>
            </w:r>
          </w:p>
        </w:tc>
        <w:tc>
          <w:tcPr>
            <w:tcW w:w="992" w:type="dxa"/>
          </w:tcPr>
          <w:p w14:paraId="03F9066F" w14:textId="06584CE2" w:rsidR="00AA6208" w:rsidRDefault="00AA6208" w:rsidP="00460355">
            <w:r>
              <w:t>A, B</w:t>
            </w:r>
          </w:p>
        </w:tc>
        <w:tc>
          <w:tcPr>
            <w:tcW w:w="7366" w:type="dxa"/>
          </w:tcPr>
          <w:p w14:paraId="03788B5F" w14:textId="66C95C58" w:rsidR="00AA6208" w:rsidRDefault="00AA6208" w:rsidP="00460355">
            <w:r>
              <w:t>Compare</w:t>
            </w:r>
          </w:p>
        </w:tc>
      </w:tr>
      <w:tr w:rsidR="00AA6208" w14:paraId="4766EB57" w14:textId="77777777" w:rsidTr="00AA6208">
        <w:tc>
          <w:tcPr>
            <w:tcW w:w="704" w:type="dxa"/>
          </w:tcPr>
          <w:p w14:paraId="617D28C9" w14:textId="55E87728" w:rsidR="00AA6208" w:rsidRDefault="00AA6208" w:rsidP="00460355">
            <w:r>
              <w:t>6</w:t>
            </w:r>
          </w:p>
        </w:tc>
        <w:tc>
          <w:tcPr>
            <w:tcW w:w="992" w:type="dxa"/>
          </w:tcPr>
          <w:p w14:paraId="19929B16" w14:textId="5230158B" w:rsidR="00AA6208" w:rsidRDefault="00AA6208" w:rsidP="00460355">
            <w:r>
              <w:t>A</w:t>
            </w:r>
          </w:p>
        </w:tc>
        <w:tc>
          <w:tcPr>
            <w:tcW w:w="7366" w:type="dxa"/>
          </w:tcPr>
          <w:p w14:paraId="28545C55" w14:textId="77F6E100" w:rsidR="00AA6208" w:rsidRDefault="00AA6208" w:rsidP="00460355">
            <w:r>
              <w:t>Invert</w:t>
            </w:r>
          </w:p>
        </w:tc>
      </w:tr>
      <w:tr w:rsidR="00AA6208" w14:paraId="41199042" w14:textId="77777777" w:rsidTr="00AA6208">
        <w:tc>
          <w:tcPr>
            <w:tcW w:w="704" w:type="dxa"/>
          </w:tcPr>
          <w:p w14:paraId="3EB30A0C" w14:textId="5522ABF8" w:rsidR="00AA6208" w:rsidRDefault="00AA6208" w:rsidP="00460355">
            <w:r>
              <w:t>7</w:t>
            </w:r>
          </w:p>
        </w:tc>
        <w:tc>
          <w:tcPr>
            <w:tcW w:w="992" w:type="dxa"/>
          </w:tcPr>
          <w:p w14:paraId="7595504A" w14:textId="2E2C2362" w:rsidR="00AA6208" w:rsidRDefault="00AA6208" w:rsidP="00460355">
            <w:r>
              <w:t>A</w:t>
            </w:r>
          </w:p>
        </w:tc>
        <w:tc>
          <w:tcPr>
            <w:tcW w:w="7366" w:type="dxa"/>
          </w:tcPr>
          <w:p w14:paraId="7C36103B" w14:textId="2E6574E3" w:rsidR="00AA6208" w:rsidRDefault="00AA6208" w:rsidP="00460355">
            <w:r>
              <w:t>Negate (NOT)</w:t>
            </w:r>
          </w:p>
        </w:tc>
      </w:tr>
      <w:tr w:rsidR="00AA6208" w14:paraId="1C8CE93E" w14:textId="77777777" w:rsidTr="00AA6208">
        <w:tc>
          <w:tcPr>
            <w:tcW w:w="704" w:type="dxa"/>
          </w:tcPr>
          <w:p w14:paraId="66815F24" w14:textId="0541F785" w:rsidR="00AA6208" w:rsidRDefault="00AA6208" w:rsidP="00460355">
            <w:r>
              <w:t>8</w:t>
            </w:r>
          </w:p>
        </w:tc>
        <w:tc>
          <w:tcPr>
            <w:tcW w:w="992" w:type="dxa"/>
          </w:tcPr>
          <w:p w14:paraId="0C2BD7F3" w14:textId="006C6D3F" w:rsidR="00AA6208" w:rsidRDefault="00AA6208" w:rsidP="00460355">
            <w:r>
              <w:t>A, B</w:t>
            </w:r>
          </w:p>
        </w:tc>
        <w:tc>
          <w:tcPr>
            <w:tcW w:w="7366" w:type="dxa"/>
          </w:tcPr>
          <w:p w14:paraId="09084006" w14:textId="133F3658" w:rsidR="00AA6208" w:rsidRDefault="00AA6208" w:rsidP="00460355">
            <w:r>
              <w:t>AND</w:t>
            </w:r>
          </w:p>
        </w:tc>
      </w:tr>
      <w:tr w:rsidR="00AA6208" w14:paraId="14CF2610" w14:textId="77777777" w:rsidTr="00AA6208">
        <w:tc>
          <w:tcPr>
            <w:tcW w:w="704" w:type="dxa"/>
          </w:tcPr>
          <w:p w14:paraId="1B1EA1EA" w14:textId="7B1490E0" w:rsidR="00AA6208" w:rsidRDefault="00AA6208" w:rsidP="00460355">
            <w:r>
              <w:t>9</w:t>
            </w:r>
          </w:p>
        </w:tc>
        <w:tc>
          <w:tcPr>
            <w:tcW w:w="992" w:type="dxa"/>
          </w:tcPr>
          <w:p w14:paraId="01365AF7" w14:textId="5A655ADC" w:rsidR="00AA6208" w:rsidRDefault="00AA6208" w:rsidP="00AA6208">
            <w:r>
              <w:t>A, B</w:t>
            </w:r>
          </w:p>
        </w:tc>
        <w:tc>
          <w:tcPr>
            <w:tcW w:w="7366" w:type="dxa"/>
          </w:tcPr>
          <w:p w14:paraId="1D4C57C0" w14:textId="270A2A05" w:rsidR="00AA6208" w:rsidRDefault="00AA6208" w:rsidP="00460355">
            <w:r>
              <w:t>NOR</w:t>
            </w:r>
          </w:p>
        </w:tc>
      </w:tr>
      <w:tr w:rsidR="00AA6208" w14:paraId="052CBCCA" w14:textId="77777777" w:rsidTr="00AA6208">
        <w:tc>
          <w:tcPr>
            <w:tcW w:w="704" w:type="dxa"/>
          </w:tcPr>
          <w:p w14:paraId="6CB542A0" w14:textId="4BFAD1B1" w:rsidR="00AA6208" w:rsidRDefault="00AA6208" w:rsidP="00460355">
            <w:r>
              <w:t>A</w:t>
            </w:r>
          </w:p>
        </w:tc>
        <w:tc>
          <w:tcPr>
            <w:tcW w:w="992" w:type="dxa"/>
          </w:tcPr>
          <w:p w14:paraId="00C9D34A" w14:textId="2DF256C7" w:rsidR="00AA6208" w:rsidRDefault="00AA6208" w:rsidP="00460355">
            <w:r>
              <w:t>A, B</w:t>
            </w:r>
          </w:p>
        </w:tc>
        <w:tc>
          <w:tcPr>
            <w:tcW w:w="7366" w:type="dxa"/>
          </w:tcPr>
          <w:p w14:paraId="59BB655E" w14:textId="3F9AABB6" w:rsidR="00AA6208" w:rsidRDefault="00AA6208" w:rsidP="00460355">
            <w:r>
              <w:t>XOR</w:t>
            </w:r>
          </w:p>
        </w:tc>
      </w:tr>
      <w:tr w:rsidR="00AA6208" w14:paraId="75FF2341" w14:textId="77777777" w:rsidTr="00AA6208">
        <w:tc>
          <w:tcPr>
            <w:tcW w:w="704" w:type="dxa"/>
          </w:tcPr>
          <w:p w14:paraId="6692E8EE" w14:textId="2BBA428E" w:rsidR="00AA6208" w:rsidRDefault="00AA6208" w:rsidP="00460355">
            <w:r>
              <w:t>B</w:t>
            </w:r>
          </w:p>
        </w:tc>
        <w:tc>
          <w:tcPr>
            <w:tcW w:w="992" w:type="dxa"/>
          </w:tcPr>
          <w:p w14:paraId="2CFED285" w14:textId="51FEA96E" w:rsidR="00AA6208" w:rsidRDefault="00AA6208" w:rsidP="00460355">
            <w:r>
              <w:t>A, B</w:t>
            </w:r>
          </w:p>
        </w:tc>
        <w:tc>
          <w:tcPr>
            <w:tcW w:w="7366" w:type="dxa"/>
          </w:tcPr>
          <w:p w14:paraId="46DF0CE9" w14:textId="5691F38B" w:rsidR="00AA6208" w:rsidRDefault="00AA6208" w:rsidP="00460355">
            <w:r>
              <w:t>Add with increment</w:t>
            </w:r>
          </w:p>
        </w:tc>
      </w:tr>
      <w:tr w:rsidR="00AA6208" w14:paraId="66E5E756" w14:textId="77777777" w:rsidTr="00AA6208">
        <w:tc>
          <w:tcPr>
            <w:tcW w:w="704" w:type="dxa"/>
          </w:tcPr>
          <w:p w14:paraId="385D952C" w14:textId="38390D3D" w:rsidR="00AA6208" w:rsidRDefault="00AA6208" w:rsidP="00460355">
            <w:r>
              <w:t>C</w:t>
            </w:r>
          </w:p>
        </w:tc>
        <w:tc>
          <w:tcPr>
            <w:tcW w:w="992" w:type="dxa"/>
          </w:tcPr>
          <w:p w14:paraId="793078F8" w14:textId="7FBDACA8" w:rsidR="00AA6208" w:rsidRDefault="00AA6208" w:rsidP="00460355">
            <w:r>
              <w:t>A</w:t>
            </w:r>
          </w:p>
        </w:tc>
        <w:tc>
          <w:tcPr>
            <w:tcW w:w="7366" w:type="dxa"/>
          </w:tcPr>
          <w:p w14:paraId="539DC6F1" w14:textId="5C7A5EFD" w:rsidR="00AA6208" w:rsidRDefault="00AA6208" w:rsidP="00460355">
            <w:r>
              <w:t>Left shift</w:t>
            </w:r>
          </w:p>
        </w:tc>
      </w:tr>
      <w:tr w:rsidR="00AA6208" w14:paraId="1FD65CA1" w14:textId="77777777" w:rsidTr="00AA6208">
        <w:tc>
          <w:tcPr>
            <w:tcW w:w="704" w:type="dxa"/>
          </w:tcPr>
          <w:p w14:paraId="4693959C" w14:textId="5D9AF0A4" w:rsidR="00AA6208" w:rsidRDefault="00AA6208" w:rsidP="00460355">
            <w:r>
              <w:t>D</w:t>
            </w:r>
          </w:p>
        </w:tc>
        <w:tc>
          <w:tcPr>
            <w:tcW w:w="992" w:type="dxa"/>
          </w:tcPr>
          <w:p w14:paraId="26DF4915" w14:textId="1C0EB087" w:rsidR="00AA6208" w:rsidRDefault="00AA6208" w:rsidP="00460355">
            <w:r>
              <w:t>A</w:t>
            </w:r>
          </w:p>
        </w:tc>
        <w:tc>
          <w:tcPr>
            <w:tcW w:w="7366" w:type="dxa"/>
          </w:tcPr>
          <w:p w14:paraId="5F036213" w14:textId="18EFD7B4" w:rsidR="00AA6208" w:rsidRDefault="00AA6208" w:rsidP="00460355">
            <w:r>
              <w:t>Right shift</w:t>
            </w:r>
          </w:p>
        </w:tc>
      </w:tr>
      <w:tr w:rsidR="00AA6208" w14:paraId="08403AED" w14:textId="77777777" w:rsidTr="00AA6208">
        <w:tc>
          <w:tcPr>
            <w:tcW w:w="704" w:type="dxa"/>
          </w:tcPr>
          <w:p w14:paraId="15DE94DA" w14:textId="4432D2BB" w:rsidR="00AA6208" w:rsidRDefault="00AA6208" w:rsidP="00460355">
            <w:r>
              <w:t>E</w:t>
            </w:r>
          </w:p>
        </w:tc>
        <w:tc>
          <w:tcPr>
            <w:tcW w:w="992" w:type="dxa"/>
          </w:tcPr>
          <w:p w14:paraId="17012778" w14:textId="6CCB2E91" w:rsidR="00AA6208" w:rsidRDefault="00AA6208" w:rsidP="00460355">
            <w:r>
              <w:t>A</w:t>
            </w:r>
          </w:p>
        </w:tc>
        <w:tc>
          <w:tcPr>
            <w:tcW w:w="7366" w:type="dxa"/>
          </w:tcPr>
          <w:p w14:paraId="2253E9E2" w14:textId="3133C2A1" w:rsidR="00AA6208" w:rsidRDefault="00AA6208" w:rsidP="00460355">
            <w:r>
              <w:t>Left roll</w:t>
            </w:r>
          </w:p>
        </w:tc>
      </w:tr>
      <w:tr w:rsidR="00AA6208" w14:paraId="57998116" w14:textId="77777777" w:rsidTr="00AA6208">
        <w:tc>
          <w:tcPr>
            <w:tcW w:w="704" w:type="dxa"/>
          </w:tcPr>
          <w:p w14:paraId="2FA734EE" w14:textId="29BE6B0A" w:rsidR="00AA6208" w:rsidRDefault="00AA6208" w:rsidP="00460355">
            <w:r>
              <w:t>F</w:t>
            </w:r>
          </w:p>
        </w:tc>
        <w:tc>
          <w:tcPr>
            <w:tcW w:w="992" w:type="dxa"/>
          </w:tcPr>
          <w:p w14:paraId="3CA65498" w14:textId="091D1C3A" w:rsidR="00AA6208" w:rsidRDefault="00AA6208" w:rsidP="00460355">
            <w:r>
              <w:t>A</w:t>
            </w:r>
          </w:p>
        </w:tc>
        <w:tc>
          <w:tcPr>
            <w:tcW w:w="7366" w:type="dxa"/>
          </w:tcPr>
          <w:p w14:paraId="540825A8" w14:textId="22743C27" w:rsidR="00AA6208" w:rsidRDefault="00AA6208" w:rsidP="00460355">
            <w:r>
              <w:t>Right roll</w:t>
            </w:r>
          </w:p>
        </w:tc>
      </w:tr>
    </w:tbl>
    <w:p w14:paraId="6E945988" w14:textId="3D8B2658" w:rsidR="00DB2490" w:rsidRDefault="00DB2490" w:rsidP="00460355"/>
    <w:p w14:paraId="1E4AC3E1" w14:textId="1F75A261" w:rsidR="00F27BE9" w:rsidRDefault="00F27BE9" w:rsidP="00460355">
      <w:r>
        <w:t>Flags</w:t>
      </w:r>
    </w:p>
    <w:tbl>
      <w:tblPr>
        <w:tblStyle w:val="Tabellenraster"/>
        <w:tblW w:w="0" w:type="auto"/>
        <w:tblLook w:val="04A0" w:firstRow="1" w:lastRow="0" w:firstColumn="1" w:lastColumn="0" w:noHBand="0" w:noVBand="1"/>
      </w:tblPr>
      <w:tblGrid>
        <w:gridCol w:w="669"/>
        <w:gridCol w:w="8393"/>
      </w:tblGrid>
      <w:tr w:rsidR="00F27BE9" w14:paraId="3E1EE544" w14:textId="77777777" w:rsidTr="00F27BE9">
        <w:tc>
          <w:tcPr>
            <w:tcW w:w="562" w:type="dxa"/>
          </w:tcPr>
          <w:p w14:paraId="55720FF1" w14:textId="70178DE2" w:rsidR="00F27BE9" w:rsidRDefault="00F27BE9" w:rsidP="00F27BE9">
            <w:r>
              <w:t>Hex.</w:t>
            </w:r>
          </w:p>
        </w:tc>
        <w:tc>
          <w:tcPr>
            <w:tcW w:w="8500" w:type="dxa"/>
          </w:tcPr>
          <w:p w14:paraId="13DA709D" w14:textId="7C5A7C1C" w:rsidR="00F27BE9" w:rsidRDefault="00F27BE9" w:rsidP="00460355">
            <w:r>
              <w:t>Description</w:t>
            </w:r>
          </w:p>
        </w:tc>
      </w:tr>
      <w:tr w:rsidR="00F27BE9" w14:paraId="3B1939F7" w14:textId="77777777" w:rsidTr="00F27BE9">
        <w:tc>
          <w:tcPr>
            <w:tcW w:w="562" w:type="dxa"/>
          </w:tcPr>
          <w:p w14:paraId="424E3E51" w14:textId="365847F7" w:rsidR="00F27BE9" w:rsidRDefault="00F27BE9" w:rsidP="00F27BE9">
            <w:r>
              <w:t>1</w:t>
            </w:r>
          </w:p>
        </w:tc>
        <w:tc>
          <w:tcPr>
            <w:tcW w:w="8500" w:type="dxa"/>
          </w:tcPr>
          <w:p w14:paraId="4EB97062" w14:textId="566B530E" w:rsidR="00F27BE9" w:rsidRDefault="00F27BE9" w:rsidP="00460355">
            <w:r>
              <w:t>Carry</w:t>
            </w:r>
          </w:p>
        </w:tc>
      </w:tr>
      <w:tr w:rsidR="00F27BE9" w14:paraId="6DC4D439" w14:textId="77777777" w:rsidTr="00F27BE9">
        <w:tc>
          <w:tcPr>
            <w:tcW w:w="562" w:type="dxa"/>
          </w:tcPr>
          <w:p w14:paraId="51D194D1" w14:textId="6E5E16B3" w:rsidR="00F27BE9" w:rsidRDefault="00F27BE9" w:rsidP="00F27BE9">
            <w:r>
              <w:t>2</w:t>
            </w:r>
          </w:p>
        </w:tc>
        <w:tc>
          <w:tcPr>
            <w:tcW w:w="8500" w:type="dxa"/>
          </w:tcPr>
          <w:p w14:paraId="7046F8D4" w14:textId="5A448186" w:rsidR="00F27BE9" w:rsidRDefault="00F27BE9" w:rsidP="00460355">
            <w:r>
              <w:t>Overflow</w:t>
            </w:r>
          </w:p>
        </w:tc>
      </w:tr>
      <w:tr w:rsidR="00F27BE9" w14:paraId="1F84FF20" w14:textId="77777777" w:rsidTr="00F27BE9">
        <w:tc>
          <w:tcPr>
            <w:tcW w:w="562" w:type="dxa"/>
          </w:tcPr>
          <w:p w14:paraId="330E8E9C" w14:textId="1129E167" w:rsidR="00F27BE9" w:rsidRDefault="00F27BE9" w:rsidP="00F27BE9">
            <w:r>
              <w:t>4</w:t>
            </w:r>
          </w:p>
        </w:tc>
        <w:tc>
          <w:tcPr>
            <w:tcW w:w="8500" w:type="dxa"/>
          </w:tcPr>
          <w:p w14:paraId="5081D2E8" w14:textId="651B8D37" w:rsidR="00F27BE9" w:rsidRDefault="00F27BE9" w:rsidP="00460355">
            <w:r>
              <w:t>4 bit Carry</w:t>
            </w:r>
          </w:p>
        </w:tc>
      </w:tr>
      <w:tr w:rsidR="00F27BE9" w14:paraId="032F2A75" w14:textId="77777777" w:rsidTr="00F27BE9">
        <w:tc>
          <w:tcPr>
            <w:tcW w:w="562" w:type="dxa"/>
          </w:tcPr>
          <w:p w14:paraId="4C3C373B" w14:textId="6D055936" w:rsidR="00F27BE9" w:rsidRDefault="00F27BE9" w:rsidP="00F27BE9">
            <w:r>
              <w:t>8</w:t>
            </w:r>
          </w:p>
        </w:tc>
        <w:tc>
          <w:tcPr>
            <w:tcW w:w="8500" w:type="dxa"/>
          </w:tcPr>
          <w:p w14:paraId="3D1FACA6" w14:textId="2A18A052" w:rsidR="00F27BE9" w:rsidRDefault="00F27BE9" w:rsidP="00460355">
            <w:r>
              <w:t>Left shift bit</w:t>
            </w:r>
          </w:p>
        </w:tc>
      </w:tr>
      <w:tr w:rsidR="00F27BE9" w14:paraId="226469B2" w14:textId="77777777" w:rsidTr="00F27BE9">
        <w:tc>
          <w:tcPr>
            <w:tcW w:w="562" w:type="dxa"/>
          </w:tcPr>
          <w:p w14:paraId="437C8F4A" w14:textId="48F1548A" w:rsidR="00F27BE9" w:rsidRDefault="00F27BE9" w:rsidP="00F27BE9">
            <w:r>
              <w:t>10</w:t>
            </w:r>
          </w:p>
        </w:tc>
        <w:tc>
          <w:tcPr>
            <w:tcW w:w="8500" w:type="dxa"/>
          </w:tcPr>
          <w:p w14:paraId="1C91D9FC" w14:textId="0522E9EF" w:rsidR="00F27BE9" w:rsidRDefault="00F27BE9" w:rsidP="00460355">
            <w:r>
              <w:t>Right shift bit</w:t>
            </w:r>
          </w:p>
        </w:tc>
      </w:tr>
      <w:tr w:rsidR="00F27BE9" w14:paraId="68857803" w14:textId="77777777" w:rsidTr="00F27BE9">
        <w:tc>
          <w:tcPr>
            <w:tcW w:w="562" w:type="dxa"/>
          </w:tcPr>
          <w:p w14:paraId="0137A0A5" w14:textId="56C0C97E" w:rsidR="00F27BE9" w:rsidRDefault="00F27BE9" w:rsidP="00460355">
            <w:r>
              <w:t>20</w:t>
            </w:r>
          </w:p>
        </w:tc>
        <w:tc>
          <w:tcPr>
            <w:tcW w:w="8500" w:type="dxa"/>
          </w:tcPr>
          <w:p w14:paraId="4E1A7849" w14:textId="1855FC6A" w:rsidR="00F27BE9" w:rsidRDefault="00F27BE9" w:rsidP="00460355">
            <w:r>
              <w:t>A &gt; B</w:t>
            </w:r>
          </w:p>
        </w:tc>
      </w:tr>
      <w:tr w:rsidR="00F27BE9" w14:paraId="6827E4F6" w14:textId="77777777" w:rsidTr="00F27BE9">
        <w:tc>
          <w:tcPr>
            <w:tcW w:w="562" w:type="dxa"/>
          </w:tcPr>
          <w:p w14:paraId="621B4C8D" w14:textId="514C63A9" w:rsidR="00F27BE9" w:rsidRDefault="00F27BE9" w:rsidP="00460355">
            <w:r>
              <w:t>40</w:t>
            </w:r>
          </w:p>
        </w:tc>
        <w:tc>
          <w:tcPr>
            <w:tcW w:w="8500" w:type="dxa"/>
          </w:tcPr>
          <w:p w14:paraId="4C54B170" w14:textId="64665175" w:rsidR="00F27BE9" w:rsidRDefault="00F27BE9" w:rsidP="00460355">
            <w:r>
              <w:t>A = B</w:t>
            </w:r>
          </w:p>
        </w:tc>
      </w:tr>
      <w:tr w:rsidR="00F27BE9" w14:paraId="18AFDB45" w14:textId="77777777" w:rsidTr="00F27BE9">
        <w:tc>
          <w:tcPr>
            <w:tcW w:w="562" w:type="dxa"/>
          </w:tcPr>
          <w:p w14:paraId="6359FB2E" w14:textId="486CEB20" w:rsidR="00F27BE9" w:rsidRDefault="00F27BE9" w:rsidP="00460355">
            <w:r>
              <w:t>80</w:t>
            </w:r>
          </w:p>
        </w:tc>
        <w:tc>
          <w:tcPr>
            <w:tcW w:w="8500" w:type="dxa"/>
          </w:tcPr>
          <w:p w14:paraId="0E0609BA" w14:textId="5DD2B96B" w:rsidR="00F27BE9" w:rsidRDefault="00F27BE9" w:rsidP="00460355">
            <w:r>
              <w:t>A &lt; B</w:t>
            </w:r>
          </w:p>
        </w:tc>
      </w:tr>
    </w:tbl>
    <w:p w14:paraId="7EE314D6" w14:textId="2BF719A5" w:rsidR="00F27BE9" w:rsidRDefault="00F27BE9" w:rsidP="00460355"/>
    <w:p w14:paraId="419F97D9" w14:textId="5B5E3A46" w:rsidR="007F3526" w:rsidRDefault="00C63525" w:rsidP="00460355">
      <w:r>
        <w:t>Special register</w:t>
      </w:r>
    </w:p>
    <w:tbl>
      <w:tblPr>
        <w:tblStyle w:val="Tabellenraster"/>
        <w:tblW w:w="0" w:type="auto"/>
        <w:tblLook w:val="04A0" w:firstRow="1" w:lastRow="0" w:firstColumn="1" w:lastColumn="0" w:noHBand="0" w:noVBand="1"/>
      </w:tblPr>
      <w:tblGrid>
        <w:gridCol w:w="620"/>
        <w:gridCol w:w="8442"/>
      </w:tblGrid>
      <w:tr w:rsidR="00C63525" w14:paraId="66B565C8" w14:textId="77777777" w:rsidTr="00921183">
        <w:tc>
          <w:tcPr>
            <w:tcW w:w="562" w:type="dxa"/>
          </w:tcPr>
          <w:p w14:paraId="3C0498CF" w14:textId="2C60038F" w:rsidR="00C63525" w:rsidRDefault="00C63525" w:rsidP="00460355">
            <w:r>
              <w:t>Adr.</w:t>
            </w:r>
          </w:p>
        </w:tc>
        <w:tc>
          <w:tcPr>
            <w:tcW w:w="8500" w:type="dxa"/>
          </w:tcPr>
          <w:p w14:paraId="17670848" w14:textId="0E621E77" w:rsidR="00C63525" w:rsidRDefault="00921183" w:rsidP="00460355">
            <w:r>
              <w:t>Description</w:t>
            </w:r>
          </w:p>
        </w:tc>
      </w:tr>
      <w:tr w:rsidR="00C63525" w14:paraId="723D682B" w14:textId="77777777" w:rsidTr="00921183">
        <w:tc>
          <w:tcPr>
            <w:tcW w:w="562" w:type="dxa"/>
          </w:tcPr>
          <w:p w14:paraId="580E8943" w14:textId="6D557E83" w:rsidR="00C63525" w:rsidRDefault="00921183" w:rsidP="00460355">
            <w:r>
              <w:t>1</w:t>
            </w:r>
          </w:p>
        </w:tc>
        <w:tc>
          <w:tcPr>
            <w:tcW w:w="8500" w:type="dxa"/>
          </w:tcPr>
          <w:p w14:paraId="40B4C6DA" w14:textId="6C3EC084" w:rsidR="00C63525" w:rsidRDefault="00921183" w:rsidP="00460355">
            <w:r>
              <w:t>Timer interrupt reference holder</w:t>
            </w:r>
          </w:p>
        </w:tc>
      </w:tr>
      <w:tr w:rsidR="00C63525" w14:paraId="7173F53E" w14:textId="77777777" w:rsidTr="00921183">
        <w:tc>
          <w:tcPr>
            <w:tcW w:w="562" w:type="dxa"/>
          </w:tcPr>
          <w:p w14:paraId="38D224B2" w14:textId="03E35883" w:rsidR="00C63525" w:rsidRDefault="00921183" w:rsidP="00460355">
            <w:r>
              <w:t>2</w:t>
            </w:r>
          </w:p>
        </w:tc>
        <w:tc>
          <w:tcPr>
            <w:tcW w:w="8500" w:type="dxa"/>
          </w:tcPr>
          <w:p w14:paraId="70D689DE" w14:textId="0C570CA1" w:rsidR="00C63525" w:rsidRDefault="00921183" w:rsidP="00460355">
            <w:r>
              <w:t>CPU mode register</w:t>
            </w:r>
          </w:p>
        </w:tc>
      </w:tr>
      <w:tr w:rsidR="00C63525" w14:paraId="00DA74F9" w14:textId="77777777" w:rsidTr="00921183">
        <w:tc>
          <w:tcPr>
            <w:tcW w:w="562" w:type="dxa"/>
          </w:tcPr>
          <w:p w14:paraId="0894456F" w14:textId="43C742E0" w:rsidR="00C63525" w:rsidRDefault="00921183" w:rsidP="00460355">
            <w:r>
              <w:t>4</w:t>
            </w:r>
          </w:p>
        </w:tc>
        <w:tc>
          <w:tcPr>
            <w:tcW w:w="8500" w:type="dxa"/>
          </w:tcPr>
          <w:p w14:paraId="3B387B2E" w14:textId="633861CF" w:rsidR="00C63525" w:rsidRDefault="00921183" w:rsidP="00460355">
            <w:r>
              <w:t>External value register (for interrupt values)</w:t>
            </w:r>
          </w:p>
        </w:tc>
      </w:tr>
      <w:tr w:rsidR="00C63525" w14:paraId="2DC196E5" w14:textId="77777777" w:rsidTr="00921183">
        <w:tc>
          <w:tcPr>
            <w:tcW w:w="562" w:type="dxa"/>
          </w:tcPr>
          <w:p w14:paraId="57C61F17" w14:textId="4E5D686F" w:rsidR="00C63525" w:rsidRDefault="00921183" w:rsidP="00460355">
            <w:r>
              <w:t>8</w:t>
            </w:r>
          </w:p>
        </w:tc>
        <w:tc>
          <w:tcPr>
            <w:tcW w:w="8500" w:type="dxa"/>
          </w:tcPr>
          <w:p w14:paraId="66A39CC1" w14:textId="3F1EBE1A" w:rsidR="00C63525" w:rsidRDefault="00921183" w:rsidP="00460355">
            <w:r>
              <w:t>Flag register</w:t>
            </w:r>
          </w:p>
        </w:tc>
      </w:tr>
    </w:tbl>
    <w:p w14:paraId="48EE655F" w14:textId="7144ED69" w:rsidR="00C63525" w:rsidRDefault="00C63525" w:rsidP="00460355"/>
    <w:p w14:paraId="7C54BF77" w14:textId="0FFE479B" w:rsidR="00921183" w:rsidRDefault="00921183" w:rsidP="00460355">
      <w:r>
        <w:t>CPU modes</w:t>
      </w:r>
    </w:p>
    <w:tbl>
      <w:tblPr>
        <w:tblStyle w:val="Tabellenraster"/>
        <w:tblW w:w="0" w:type="auto"/>
        <w:tblLook w:val="04A0" w:firstRow="1" w:lastRow="0" w:firstColumn="1" w:lastColumn="0" w:noHBand="0" w:noVBand="1"/>
      </w:tblPr>
      <w:tblGrid>
        <w:gridCol w:w="669"/>
        <w:gridCol w:w="8393"/>
      </w:tblGrid>
      <w:tr w:rsidR="00921183" w14:paraId="4688578B" w14:textId="77777777" w:rsidTr="00921183">
        <w:tc>
          <w:tcPr>
            <w:tcW w:w="562" w:type="dxa"/>
          </w:tcPr>
          <w:p w14:paraId="1DE7917E" w14:textId="70E2F9D4" w:rsidR="00921183" w:rsidRDefault="00921183" w:rsidP="00460355">
            <w:r>
              <w:t>Hex.</w:t>
            </w:r>
          </w:p>
        </w:tc>
        <w:tc>
          <w:tcPr>
            <w:tcW w:w="8500" w:type="dxa"/>
          </w:tcPr>
          <w:p w14:paraId="57C548D7" w14:textId="54C735E1" w:rsidR="00921183" w:rsidRDefault="00921183" w:rsidP="00460355">
            <w:r>
              <w:t>Description</w:t>
            </w:r>
          </w:p>
        </w:tc>
      </w:tr>
      <w:tr w:rsidR="00921183" w14:paraId="55512D6B" w14:textId="77777777" w:rsidTr="00921183">
        <w:tc>
          <w:tcPr>
            <w:tcW w:w="562" w:type="dxa"/>
          </w:tcPr>
          <w:p w14:paraId="77933780" w14:textId="796AD186" w:rsidR="00921183" w:rsidRDefault="00921183" w:rsidP="00460355">
            <w:r>
              <w:t>1</w:t>
            </w:r>
          </w:p>
        </w:tc>
        <w:tc>
          <w:tcPr>
            <w:tcW w:w="8500" w:type="dxa"/>
          </w:tcPr>
          <w:p w14:paraId="65C518B1" w14:textId="2C5DFE20" w:rsidR="00921183" w:rsidRDefault="00921183" w:rsidP="00460355">
            <w:r>
              <w:t>Activate virtual addressing</w:t>
            </w:r>
          </w:p>
        </w:tc>
      </w:tr>
      <w:tr w:rsidR="00921183" w14:paraId="19F3CDE4" w14:textId="77777777" w:rsidTr="00921183">
        <w:tc>
          <w:tcPr>
            <w:tcW w:w="562" w:type="dxa"/>
          </w:tcPr>
          <w:p w14:paraId="26484A06" w14:textId="2CEAD284" w:rsidR="00921183" w:rsidRDefault="00921183" w:rsidP="00460355">
            <w:r>
              <w:t>2</w:t>
            </w:r>
          </w:p>
        </w:tc>
        <w:tc>
          <w:tcPr>
            <w:tcW w:w="8500" w:type="dxa"/>
          </w:tcPr>
          <w:p w14:paraId="3E4C8E17" w14:textId="01371D03" w:rsidR="00921183" w:rsidRDefault="00921183" w:rsidP="00460355">
            <w:r>
              <w:t>CPU mode (kernel/user)</w:t>
            </w:r>
          </w:p>
        </w:tc>
      </w:tr>
      <w:tr w:rsidR="00921183" w14:paraId="2A14CFA1" w14:textId="77777777" w:rsidTr="00921183">
        <w:tc>
          <w:tcPr>
            <w:tcW w:w="562" w:type="dxa"/>
          </w:tcPr>
          <w:p w14:paraId="392E6CE2" w14:textId="3A60A407" w:rsidR="00921183" w:rsidRDefault="00921183" w:rsidP="00460355">
            <w:r>
              <w:t>4</w:t>
            </w:r>
          </w:p>
        </w:tc>
        <w:tc>
          <w:tcPr>
            <w:tcW w:w="8500" w:type="dxa"/>
          </w:tcPr>
          <w:p w14:paraId="4513F7C3" w14:textId="4CEE38F3" w:rsidR="00921183" w:rsidRDefault="00921183" w:rsidP="00460355">
            <w:r>
              <w:t>Activate timer interrupt</w:t>
            </w:r>
          </w:p>
        </w:tc>
      </w:tr>
      <w:tr w:rsidR="00921183" w14:paraId="6D6F5558" w14:textId="77777777" w:rsidTr="00921183">
        <w:tc>
          <w:tcPr>
            <w:tcW w:w="562" w:type="dxa"/>
          </w:tcPr>
          <w:p w14:paraId="7B6E1A84" w14:textId="6A0B9811" w:rsidR="00921183" w:rsidRDefault="00921183" w:rsidP="00460355">
            <w:r>
              <w:t>8</w:t>
            </w:r>
          </w:p>
        </w:tc>
        <w:tc>
          <w:tcPr>
            <w:tcW w:w="8500" w:type="dxa"/>
          </w:tcPr>
          <w:p w14:paraId="49FC41A6" w14:textId="7651A0A3" w:rsidR="00921183" w:rsidRDefault="00921183" w:rsidP="00460355">
            <w:r>
              <w:t>Demask interrupts</w:t>
            </w:r>
          </w:p>
        </w:tc>
      </w:tr>
    </w:tbl>
    <w:p w14:paraId="290DB976" w14:textId="10990AC7" w:rsidR="00921183" w:rsidRDefault="00921183" w:rsidP="00460355"/>
    <w:p w14:paraId="5A3F303D" w14:textId="7E3A495F" w:rsidR="00BF2916" w:rsidRDefault="00BF2916" w:rsidP="00460355">
      <w:r>
        <w:t>Interrupts</w:t>
      </w:r>
    </w:p>
    <w:tbl>
      <w:tblPr>
        <w:tblStyle w:val="Tabellenraster"/>
        <w:tblW w:w="0" w:type="auto"/>
        <w:tblLook w:val="04A0" w:firstRow="1" w:lastRow="0" w:firstColumn="1" w:lastColumn="0" w:noHBand="0" w:noVBand="1"/>
      </w:tblPr>
      <w:tblGrid>
        <w:gridCol w:w="669"/>
        <w:gridCol w:w="8393"/>
      </w:tblGrid>
      <w:tr w:rsidR="00BF2916" w14:paraId="7A0935B9" w14:textId="77777777" w:rsidTr="00BF2916">
        <w:tc>
          <w:tcPr>
            <w:tcW w:w="562" w:type="dxa"/>
          </w:tcPr>
          <w:p w14:paraId="34301BF5" w14:textId="02197FEE" w:rsidR="00BF2916" w:rsidRDefault="00BF2916" w:rsidP="00460355">
            <w:r>
              <w:lastRenderedPageBreak/>
              <w:t>Hex.</w:t>
            </w:r>
          </w:p>
        </w:tc>
        <w:tc>
          <w:tcPr>
            <w:tcW w:w="8500" w:type="dxa"/>
          </w:tcPr>
          <w:p w14:paraId="34AD5E58" w14:textId="3B8AC055" w:rsidR="00BF2916" w:rsidRDefault="00BF2916" w:rsidP="00460355">
            <w:r>
              <w:t>Interrupt</w:t>
            </w:r>
          </w:p>
        </w:tc>
      </w:tr>
      <w:tr w:rsidR="00BF2916" w14:paraId="05E18289" w14:textId="77777777" w:rsidTr="00BF2916">
        <w:tc>
          <w:tcPr>
            <w:tcW w:w="562" w:type="dxa"/>
          </w:tcPr>
          <w:p w14:paraId="4E5EFFA7" w14:textId="2A3889B9" w:rsidR="00BF2916" w:rsidRDefault="00BF2916" w:rsidP="00460355">
            <w:r>
              <w:t>00</w:t>
            </w:r>
          </w:p>
        </w:tc>
        <w:tc>
          <w:tcPr>
            <w:tcW w:w="8500" w:type="dxa"/>
          </w:tcPr>
          <w:p w14:paraId="2D8296D7" w14:textId="3C98BC80" w:rsidR="00BF2916" w:rsidRDefault="00BF2916" w:rsidP="00460355">
            <w:r>
              <w:t>Module 0 (Keyboard)</w:t>
            </w:r>
          </w:p>
        </w:tc>
      </w:tr>
      <w:tr w:rsidR="00BF2916" w14:paraId="5A240708" w14:textId="77777777" w:rsidTr="00BF2916">
        <w:tc>
          <w:tcPr>
            <w:tcW w:w="562" w:type="dxa"/>
          </w:tcPr>
          <w:p w14:paraId="37597FBC" w14:textId="560837AD" w:rsidR="00BF2916" w:rsidRDefault="00BF2916" w:rsidP="00460355">
            <w:r>
              <w:t>01</w:t>
            </w:r>
          </w:p>
        </w:tc>
        <w:tc>
          <w:tcPr>
            <w:tcW w:w="8500" w:type="dxa"/>
          </w:tcPr>
          <w:p w14:paraId="7F863173" w14:textId="3053A3B6" w:rsidR="00BF2916" w:rsidRDefault="00BF2916" w:rsidP="00460355">
            <w:r>
              <w:t>Module 1</w:t>
            </w:r>
          </w:p>
        </w:tc>
      </w:tr>
      <w:tr w:rsidR="00BF2916" w14:paraId="034CC520" w14:textId="77777777" w:rsidTr="00BF2916">
        <w:tc>
          <w:tcPr>
            <w:tcW w:w="562" w:type="dxa"/>
          </w:tcPr>
          <w:p w14:paraId="332E9A4B" w14:textId="144CCDE7" w:rsidR="00BF2916" w:rsidRDefault="00BF2916" w:rsidP="00460355">
            <w:r>
              <w:t>02</w:t>
            </w:r>
          </w:p>
        </w:tc>
        <w:tc>
          <w:tcPr>
            <w:tcW w:w="8500" w:type="dxa"/>
          </w:tcPr>
          <w:p w14:paraId="1DE207AA" w14:textId="01CEFB5D" w:rsidR="00BF2916" w:rsidRDefault="00BF2916" w:rsidP="00460355">
            <w:r>
              <w:t>Module 2</w:t>
            </w:r>
          </w:p>
        </w:tc>
      </w:tr>
      <w:tr w:rsidR="00BF2916" w14:paraId="3755AEA7" w14:textId="77777777" w:rsidTr="00BF2916">
        <w:tc>
          <w:tcPr>
            <w:tcW w:w="562" w:type="dxa"/>
          </w:tcPr>
          <w:p w14:paraId="3333113A" w14:textId="6183D987" w:rsidR="00BF2916" w:rsidRDefault="00BF2916" w:rsidP="00460355">
            <w:r>
              <w:t>03</w:t>
            </w:r>
          </w:p>
        </w:tc>
        <w:tc>
          <w:tcPr>
            <w:tcW w:w="8500" w:type="dxa"/>
          </w:tcPr>
          <w:p w14:paraId="4928A52E" w14:textId="59BF4995" w:rsidR="00BF2916" w:rsidRDefault="00BF2916" w:rsidP="00460355">
            <w:r>
              <w:t>Module 3</w:t>
            </w:r>
          </w:p>
        </w:tc>
      </w:tr>
      <w:tr w:rsidR="00BF2916" w14:paraId="01A30F00" w14:textId="77777777" w:rsidTr="00BF2916">
        <w:tc>
          <w:tcPr>
            <w:tcW w:w="562" w:type="dxa"/>
          </w:tcPr>
          <w:p w14:paraId="6D1A0772" w14:textId="1A3CFC3E" w:rsidR="00BF2916" w:rsidRDefault="00BF2916" w:rsidP="00460355">
            <w:r>
              <w:t>04</w:t>
            </w:r>
          </w:p>
        </w:tc>
        <w:tc>
          <w:tcPr>
            <w:tcW w:w="8500" w:type="dxa"/>
          </w:tcPr>
          <w:p w14:paraId="1A9C84E5" w14:textId="1B21F264" w:rsidR="00BF2916" w:rsidRDefault="00BF2916" w:rsidP="00460355">
            <w:r>
              <w:t>Module 4 (Not-an-IDE-controller)</w:t>
            </w:r>
          </w:p>
        </w:tc>
      </w:tr>
      <w:tr w:rsidR="00BF2916" w14:paraId="006816D5" w14:textId="77777777" w:rsidTr="00BF2916">
        <w:tc>
          <w:tcPr>
            <w:tcW w:w="562" w:type="dxa"/>
          </w:tcPr>
          <w:p w14:paraId="67832340" w14:textId="75651EB0" w:rsidR="00BF2916" w:rsidRDefault="00BF2916" w:rsidP="00460355">
            <w:r>
              <w:t>05</w:t>
            </w:r>
          </w:p>
        </w:tc>
        <w:tc>
          <w:tcPr>
            <w:tcW w:w="8500" w:type="dxa"/>
          </w:tcPr>
          <w:p w14:paraId="2CEC4D8E" w14:textId="396B1F4C" w:rsidR="00BF2916" w:rsidRDefault="00BF2916" w:rsidP="00460355">
            <w:r>
              <w:t>Module 5</w:t>
            </w:r>
          </w:p>
        </w:tc>
      </w:tr>
      <w:tr w:rsidR="00BF2916" w14:paraId="7262EC61" w14:textId="77777777" w:rsidTr="00BF2916">
        <w:tc>
          <w:tcPr>
            <w:tcW w:w="562" w:type="dxa"/>
          </w:tcPr>
          <w:p w14:paraId="34409F7A" w14:textId="43574B9C" w:rsidR="00BF2916" w:rsidRDefault="00BF2916" w:rsidP="00460355">
            <w:r>
              <w:t>06</w:t>
            </w:r>
          </w:p>
        </w:tc>
        <w:tc>
          <w:tcPr>
            <w:tcW w:w="8500" w:type="dxa"/>
          </w:tcPr>
          <w:p w14:paraId="2E32EAB5" w14:textId="040A29A7" w:rsidR="00BF2916" w:rsidRDefault="00BF2916" w:rsidP="00460355">
            <w:r>
              <w:t>Module 6</w:t>
            </w:r>
          </w:p>
        </w:tc>
      </w:tr>
      <w:tr w:rsidR="00BF2916" w14:paraId="0AE33416" w14:textId="77777777" w:rsidTr="00BF2916">
        <w:tc>
          <w:tcPr>
            <w:tcW w:w="562" w:type="dxa"/>
          </w:tcPr>
          <w:p w14:paraId="2F39D1DF" w14:textId="06FC7B50" w:rsidR="00BF2916" w:rsidRDefault="00BF2916" w:rsidP="00460355">
            <w:r>
              <w:t>07</w:t>
            </w:r>
          </w:p>
        </w:tc>
        <w:tc>
          <w:tcPr>
            <w:tcW w:w="8500" w:type="dxa"/>
          </w:tcPr>
          <w:p w14:paraId="58352BEE" w14:textId="7C487470" w:rsidR="00BF2916" w:rsidRDefault="00BF2916" w:rsidP="00460355">
            <w:r>
              <w:t>Module 7</w:t>
            </w:r>
          </w:p>
        </w:tc>
      </w:tr>
      <w:tr w:rsidR="00BF2916" w14:paraId="3544551A" w14:textId="77777777" w:rsidTr="00BF2916">
        <w:tc>
          <w:tcPr>
            <w:tcW w:w="562" w:type="dxa"/>
          </w:tcPr>
          <w:p w14:paraId="3EDD5EF3" w14:textId="1F136529" w:rsidR="00BF2916" w:rsidRDefault="00BF2916" w:rsidP="00460355">
            <w:r>
              <w:t>08</w:t>
            </w:r>
          </w:p>
        </w:tc>
        <w:tc>
          <w:tcPr>
            <w:tcW w:w="8500" w:type="dxa"/>
          </w:tcPr>
          <w:p w14:paraId="4D90561C" w14:textId="7B70AD33" w:rsidR="00BF2916" w:rsidRDefault="00BF2916" w:rsidP="00460355">
            <w:r>
              <w:t>Module 8</w:t>
            </w:r>
          </w:p>
        </w:tc>
      </w:tr>
      <w:tr w:rsidR="00BF2916" w14:paraId="61326EF8" w14:textId="77777777" w:rsidTr="00BF2916">
        <w:tc>
          <w:tcPr>
            <w:tcW w:w="562" w:type="dxa"/>
          </w:tcPr>
          <w:p w14:paraId="188451D1" w14:textId="461C991B" w:rsidR="00BF2916" w:rsidRDefault="00BF2916" w:rsidP="00460355">
            <w:r>
              <w:t>09</w:t>
            </w:r>
          </w:p>
        </w:tc>
        <w:tc>
          <w:tcPr>
            <w:tcW w:w="8500" w:type="dxa"/>
          </w:tcPr>
          <w:p w14:paraId="27437028" w14:textId="1F824DF9" w:rsidR="00BF2916" w:rsidRDefault="00BF2916" w:rsidP="00460355">
            <w:r>
              <w:t>Module 9</w:t>
            </w:r>
          </w:p>
        </w:tc>
      </w:tr>
      <w:tr w:rsidR="00BF2916" w14:paraId="559FA2B7" w14:textId="77777777" w:rsidTr="00BF2916">
        <w:tc>
          <w:tcPr>
            <w:tcW w:w="562" w:type="dxa"/>
          </w:tcPr>
          <w:p w14:paraId="16BC862C" w14:textId="522A7806" w:rsidR="00BF2916" w:rsidRDefault="00BF2916" w:rsidP="00460355">
            <w:r>
              <w:t>0A</w:t>
            </w:r>
          </w:p>
        </w:tc>
        <w:tc>
          <w:tcPr>
            <w:tcW w:w="8500" w:type="dxa"/>
          </w:tcPr>
          <w:p w14:paraId="597416E8" w14:textId="27ABC765" w:rsidR="00BF2916" w:rsidRDefault="00BF2916" w:rsidP="00460355">
            <w:r>
              <w:t>Module A</w:t>
            </w:r>
          </w:p>
        </w:tc>
      </w:tr>
      <w:tr w:rsidR="00BF2916" w14:paraId="0E44CA40" w14:textId="77777777" w:rsidTr="00BF2916">
        <w:tc>
          <w:tcPr>
            <w:tcW w:w="562" w:type="dxa"/>
          </w:tcPr>
          <w:p w14:paraId="619AE2A1" w14:textId="424B6881" w:rsidR="00BF2916" w:rsidRDefault="00BF2916" w:rsidP="00460355">
            <w:r>
              <w:t>0B</w:t>
            </w:r>
          </w:p>
        </w:tc>
        <w:tc>
          <w:tcPr>
            <w:tcW w:w="8500" w:type="dxa"/>
          </w:tcPr>
          <w:p w14:paraId="0DF51574" w14:textId="1A8227DE" w:rsidR="00BF2916" w:rsidRDefault="00BF2916" w:rsidP="00460355">
            <w:r>
              <w:t>Module B</w:t>
            </w:r>
          </w:p>
        </w:tc>
      </w:tr>
      <w:tr w:rsidR="00BF2916" w14:paraId="37FF418C" w14:textId="77777777" w:rsidTr="00BF2916">
        <w:tc>
          <w:tcPr>
            <w:tcW w:w="562" w:type="dxa"/>
          </w:tcPr>
          <w:p w14:paraId="780C120C" w14:textId="61F4ED09" w:rsidR="00BF2916" w:rsidRDefault="00BF2916" w:rsidP="00460355">
            <w:r>
              <w:t>0C</w:t>
            </w:r>
          </w:p>
        </w:tc>
        <w:tc>
          <w:tcPr>
            <w:tcW w:w="8500" w:type="dxa"/>
          </w:tcPr>
          <w:p w14:paraId="021D457B" w14:textId="18687ABC" w:rsidR="00BF2916" w:rsidRDefault="00BF2916" w:rsidP="00460355">
            <w:r>
              <w:t>Module C</w:t>
            </w:r>
          </w:p>
        </w:tc>
      </w:tr>
      <w:tr w:rsidR="00BF2916" w14:paraId="40175BEF" w14:textId="77777777" w:rsidTr="00BF2916">
        <w:tc>
          <w:tcPr>
            <w:tcW w:w="562" w:type="dxa"/>
          </w:tcPr>
          <w:p w14:paraId="46EC63AB" w14:textId="0C3659C0" w:rsidR="00BF2916" w:rsidRDefault="00BF2916" w:rsidP="00460355">
            <w:r>
              <w:t>0D</w:t>
            </w:r>
          </w:p>
        </w:tc>
        <w:tc>
          <w:tcPr>
            <w:tcW w:w="8500" w:type="dxa"/>
          </w:tcPr>
          <w:p w14:paraId="75B872C1" w14:textId="38B78D73" w:rsidR="00BF2916" w:rsidRDefault="00BF2916" w:rsidP="00460355">
            <w:r>
              <w:t>Module D</w:t>
            </w:r>
          </w:p>
        </w:tc>
      </w:tr>
      <w:tr w:rsidR="00BF2916" w14:paraId="49394C67" w14:textId="77777777" w:rsidTr="00BF2916">
        <w:tc>
          <w:tcPr>
            <w:tcW w:w="562" w:type="dxa"/>
          </w:tcPr>
          <w:p w14:paraId="3347D659" w14:textId="1C1DC84F" w:rsidR="00BF2916" w:rsidRDefault="00BF2916" w:rsidP="00460355">
            <w:r>
              <w:t>0E</w:t>
            </w:r>
          </w:p>
        </w:tc>
        <w:tc>
          <w:tcPr>
            <w:tcW w:w="8500" w:type="dxa"/>
          </w:tcPr>
          <w:p w14:paraId="65F6D43E" w14:textId="18993904" w:rsidR="00BF2916" w:rsidRDefault="00BF2916" w:rsidP="00460355">
            <w:r>
              <w:t>Module E</w:t>
            </w:r>
          </w:p>
        </w:tc>
      </w:tr>
      <w:tr w:rsidR="00BF2916" w14:paraId="2460BA56" w14:textId="77777777" w:rsidTr="00BF2916">
        <w:tc>
          <w:tcPr>
            <w:tcW w:w="562" w:type="dxa"/>
          </w:tcPr>
          <w:p w14:paraId="176E4187" w14:textId="3D9A42F6" w:rsidR="00BF2916" w:rsidRDefault="00BF2916" w:rsidP="00460355">
            <w:r>
              <w:t>0F</w:t>
            </w:r>
          </w:p>
        </w:tc>
        <w:tc>
          <w:tcPr>
            <w:tcW w:w="8500" w:type="dxa"/>
          </w:tcPr>
          <w:p w14:paraId="7BD48E36" w14:textId="3468CEB3" w:rsidR="00BF2916" w:rsidRDefault="00BF2916" w:rsidP="00460355">
            <w:r>
              <w:t>Module F</w:t>
            </w:r>
          </w:p>
        </w:tc>
      </w:tr>
      <w:tr w:rsidR="00784421" w14:paraId="10DF73A6" w14:textId="77777777" w:rsidTr="00BF2916">
        <w:tc>
          <w:tcPr>
            <w:tcW w:w="562" w:type="dxa"/>
          </w:tcPr>
          <w:p w14:paraId="7D4AE656" w14:textId="003B9FF7" w:rsidR="00784421" w:rsidRDefault="00784421" w:rsidP="00460355">
            <w:r>
              <w:t>10</w:t>
            </w:r>
          </w:p>
        </w:tc>
        <w:tc>
          <w:tcPr>
            <w:tcW w:w="8500" w:type="dxa"/>
          </w:tcPr>
          <w:p w14:paraId="3D7371BF" w14:textId="2EBDCCF1" w:rsidR="00784421" w:rsidRDefault="00784421" w:rsidP="00460355">
            <w:r>
              <w:t>Mode violation</w:t>
            </w:r>
          </w:p>
        </w:tc>
      </w:tr>
      <w:tr w:rsidR="00784421" w14:paraId="7538FFFA" w14:textId="77777777" w:rsidTr="00BF2916">
        <w:tc>
          <w:tcPr>
            <w:tcW w:w="562" w:type="dxa"/>
          </w:tcPr>
          <w:p w14:paraId="73487872" w14:textId="472AF542" w:rsidR="00784421" w:rsidRDefault="00784421" w:rsidP="00460355">
            <w:r>
              <w:t>11</w:t>
            </w:r>
          </w:p>
        </w:tc>
        <w:tc>
          <w:tcPr>
            <w:tcW w:w="8500" w:type="dxa"/>
          </w:tcPr>
          <w:p w14:paraId="3E41968A" w14:textId="6C21B183" w:rsidR="00784421" w:rsidRDefault="00EF48E7" w:rsidP="00460355">
            <w:r>
              <w:t>Free (for hardware)</w:t>
            </w:r>
          </w:p>
        </w:tc>
      </w:tr>
      <w:tr w:rsidR="00784421" w14:paraId="10846447" w14:textId="77777777" w:rsidTr="00BF2916">
        <w:tc>
          <w:tcPr>
            <w:tcW w:w="562" w:type="dxa"/>
          </w:tcPr>
          <w:p w14:paraId="57A72E60" w14:textId="36431C26" w:rsidR="00784421" w:rsidRDefault="00784421" w:rsidP="00460355">
            <w:r>
              <w:t>12</w:t>
            </w:r>
          </w:p>
        </w:tc>
        <w:tc>
          <w:tcPr>
            <w:tcW w:w="8500" w:type="dxa"/>
          </w:tcPr>
          <w:p w14:paraId="43AAF4F6" w14:textId="6715CBEA" w:rsidR="00784421" w:rsidRDefault="00EF48E7" w:rsidP="00460355">
            <w:r>
              <w:t>Free</w:t>
            </w:r>
            <w:r>
              <w:t xml:space="preserve"> (for hardware)</w:t>
            </w:r>
          </w:p>
        </w:tc>
      </w:tr>
      <w:tr w:rsidR="00784421" w14:paraId="063AF0C1" w14:textId="77777777" w:rsidTr="00BF2916">
        <w:tc>
          <w:tcPr>
            <w:tcW w:w="562" w:type="dxa"/>
          </w:tcPr>
          <w:p w14:paraId="47C5542B" w14:textId="3AD2D2C5" w:rsidR="00784421" w:rsidRDefault="00784421" w:rsidP="00460355">
            <w:r>
              <w:t>13</w:t>
            </w:r>
          </w:p>
        </w:tc>
        <w:tc>
          <w:tcPr>
            <w:tcW w:w="8500" w:type="dxa"/>
          </w:tcPr>
          <w:p w14:paraId="783AE39D" w14:textId="4A3CC1C0" w:rsidR="00784421" w:rsidRDefault="00EF48E7" w:rsidP="00460355">
            <w:r>
              <w:t>Free</w:t>
            </w:r>
            <w:r>
              <w:t xml:space="preserve"> (for hardware)</w:t>
            </w:r>
          </w:p>
        </w:tc>
      </w:tr>
      <w:tr w:rsidR="00784421" w14:paraId="3D5C5BAE" w14:textId="77777777" w:rsidTr="00BF2916">
        <w:tc>
          <w:tcPr>
            <w:tcW w:w="562" w:type="dxa"/>
          </w:tcPr>
          <w:p w14:paraId="56C2C2BD" w14:textId="46AA46C3" w:rsidR="00784421" w:rsidRDefault="00784421" w:rsidP="00460355">
            <w:r>
              <w:t>14</w:t>
            </w:r>
          </w:p>
        </w:tc>
        <w:tc>
          <w:tcPr>
            <w:tcW w:w="8500" w:type="dxa"/>
          </w:tcPr>
          <w:p w14:paraId="08B5B138" w14:textId="17E1B240" w:rsidR="00784421" w:rsidRDefault="00EF48E7" w:rsidP="00460355">
            <w:r>
              <w:t>Free</w:t>
            </w:r>
            <w:r>
              <w:t xml:space="preserve"> (for hardware)</w:t>
            </w:r>
          </w:p>
        </w:tc>
      </w:tr>
      <w:tr w:rsidR="00784421" w14:paraId="0ADEBF45" w14:textId="77777777" w:rsidTr="00BF2916">
        <w:tc>
          <w:tcPr>
            <w:tcW w:w="562" w:type="dxa"/>
          </w:tcPr>
          <w:p w14:paraId="42C25BAE" w14:textId="24FB938E" w:rsidR="00784421" w:rsidRDefault="00784421" w:rsidP="00460355">
            <w:r>
              <w:t>15</w:t>
            </w:r>
          </w:p>
        </w:tc>
        <w:tc>
          <w:tcPr>
            <w:tcW w:w="8500" w:type="dxa"/>
          </w:tcPr>
          <w:p w14:paraId="3543F36F" w14:textId="48801060" w:rsidR="00784421" w:rsidRDefault="00EF48E7" w:rsidP="00460355">
            <w:r>
              <w:t>Free</w:t>
            </w:r>
            <w:r>
              <w:t xml:space="preserve"> (for hardware)</w:t>
            </w:r>
          </w:p>
        </w:tc>
      </w:tr>
      <w:tr w:rsidR="00784421" w14:paraId="35C420BF" w14:textId="77777777" w:rsidTr="00BF2916">
        <w:tc>
          <w:tcPr>
            <w:tcW w:w="562" w:type="dxa"/>
          </w:tcPr>
          <w:p w14:paraId="358A445A" w14:textId="7720AA2B" w:rsidR="00784421" w:rsidRDefault="00784421" w:rsidP="00460355">
            <w:r>
              <w:t>16</w:t>
            </w:r>
          </w:p>
        </w:tc>
        <w:tc>
          <w:tcPr>
            <w:tcW w:w="8500" w:type="dxa"/>
          </w:tcPr>
          <w:p w14:paraId="146D0777" w14:textId="74010585" w:rsidR="00784421" w:rsidRDefault="00EF48E7" w:rsidP="00460355">
            <w:r>
              <w:t>Free</w:t>
            </w:r>
            <w:r>
              <w:t xml:space="preserve"> (for hardware)</w:t>
            </w:r>
          </w:p>
        </w:tc>
      </w:tr>
      <w:tr w:rsidR="00784421" w14:paraId="20AFE3C1" w14:textId="77777777" w:rsidTr="00BF2916">
        <w:tc>
          <w:tcPr>
            <w:tcW w:w="562" w:type="dxa"/>
          </w:tcPr>
          <w:p w14:paraId="3D1D90E1" w14:textId="4C52E3A1" w:rsidR="00784421" w:rsidRDefault="00784421" w:rsidP="00460355">
            <w:r>
              <w:t>17</w:t>
            </w:r>
          </w:p>
        </w:tc>
        <w:tc>
          <w:tcPr>
            <w:tcW w:w="8500" w:type="dxa"/>
          </w:tcPr>
          <w:p w14:paraId="324BCACD" w14:textId="663DA691" w:rsidR="00784421" w:rsidRDefault="00EF48E7" w:rsidP="00460355">
            <w:r>
              <w:t>Free</w:t>
            </w:r>
            <w:r>
              <w:t xml:space="preserve"> (for hardware)</w:t>
            </w:r>
          </w:p>
        </w:tc>
      </w:tr>
      <w:tr w:rsidR="00784421" w14:paraId="5DF56093" w14:textId="77777777" w:rsidTr="00BF2916">
        <w:tc>
          <w:tcPr>
            <w:tcW w:w="562" w:type="dxa"/>
          </w:tcPr>
          <w:p w14:paraId="16770AF8" w14:textId="6FC85B43" w:rsidR="00784421" w:rsidRDefault="00784421" w:rsidP="00460355">
            <w:r>
              <w:t>18</w:t>
            </w:r>
          </w:p>
        </w:tc>
        <w:tc>
          <w:tcPr>
            <w:tcW w:w="8500" w:type="dxa"/>
          </w:tcPr>
          <w:p w14:paraId="6FEC7946" w14:textId="662BEE34" w:rsidR="00784421" w:rsidRDefault="00EF48E7" w:rsidP="00460355">
            <w:r>
              <w:t>Free</w:t>
            </w:r>
            <w:r>
              <w:t xml:space="preserve"> (for hardware)</w:t>
            </w:r>
          </w:p>
        </w:tc>
      </w:tr>
      <w:tr w:rsidR="00784421" w14:paraId="29FB87C2" w14:textId="77777777" w:rsidTr="00BF2916">
        <w:tc>
          <w:tcPr>
            <w:tcW w:w="562" w:type="dxa"/>
          </w:tcPr>
          <w:p w14:paraId="4AD42BC2" w14:textId="72B158DC" w:rsidR="00784421" w:rsidRDefault="00784421" w:rsidP="00460355">
            <w:r>
              <w:t>19</w:t>
            </w:r>
          </w:p>
        </w:tc>
        <w:tc>
          <w:tcPr>
            <w:tcW w:w="8500" w:type="dxa"/>
          </w:tcPr>
          <w:p w14:paraId="489F7FED" w14:textId="3E5E1F73" w:rsidR="00784421" w:rsidRDefault="00EF48E7" w:rsidP="00460355">
            <w:r>
              <w:t>Free</w:t>
            </w:r>
            <w:r>
              <w:t xml:space="preserve"> (for hardware)</w:t>
            </w:r>
          </w:p>
        </w:tc>
      </w:tr>
      <w:tr w:rsidR="00784421" w14:paraId="49318FDE" w14:textId="77777777" w:rsidTr="00BF2916">
        <w:tc>
          <w:tcPr>
            <w:tcW w:w="562" w:type="dxa"/>
          </w:tcPr>
          <w:p w14:paraId="76AF3247" w14:textId="6CD6FAE4" w:rsidR="00784421" w:rsidRDefault="00784421" w:rsidP="00460355">
            <w:r>
              <w:t>1A</w:t>
            </w:r>
          </w:p>
        </w:tc>
        <w:tc>
          <w:tcPr>
            <w:tcW w:w="8500" w:type="dxa"/>
          </w:tcPr>
          <w:p w14:paraId="3A28C59B" w14:textId="3BE96175" w:rsidR="00784421" w:rsidRDefault="00EF48E7" w:rsidP="00460355">
            <w:r>
              <w:t>Free</w:t>
            </w:r>
            <w:r>
              <w:t xml:space="preserve"> (for hardware)</w:t>
            </w:r>
          </w:p>
        </w:tc>
      </w:tr>
      <w:tr w:rsidR="00784421" w14:paraId="5DDDEBAF" w14:textId="77777777" w:rsidTr="00BF2916">
        <w:tc>
          <w:tcPr>
            <w:tcW w:w="562" w:type="dxa"/>
          </w:tcPr>
          <w:p w14:paraId="10D8E030" w14:textId="2CD50EE5" w:rsidR="00784421" w:rsidRDefault="00784421" w:rsidP="00460355">
            <w:r>
              <w:t>1B</w:t>
            </w:r>
          </w:p>
        </w:tc>
        <w:tc>
          <w:tcPr>
            <w:tcW w:w="8500" w:type="dxa"/>
          </w:tcPr>
          <w:p w14:paraId="6B1D4B48" w14:textId="40380073" w:rsidR="00784421" w:rsidRDefault="00EF48E7" w:rsidP="00460355">
            <w:r>
              <w:t>Timer</w:t>
            </w:r>
          </w:p>
        </w:tc>
      </w:tr>
      <w:tr w:rsidR="00784421" w14:paraId="13C38799" w14:textId="77777777" w:rsidTr="00BF2916">
        <w:tc>
          <w:tcPr>
            <w:tcW w:w="562" w:type="dxa"/>
          </w:tcPr>
          <w:p w14:paraId="7DE1A3FD" w14:textId="68456EB6" w:rsidR="00784421" w:rsidRDefault="00784421" w:rsidP="00460355">
            <w:r>
              <w:t>1C</w:t>
            </w:r>
          </w:p>
        </w:tc>
        <w:tc>
          <w:tcPr>
            <w:tcW w:w="8500" w:type="dxa"/>
          </w:tcPr>
          <w:p w14:paraId="545D20E3" w14:textId="0AA1945C" w:rsidR="00784421" w:rsidRDefault="00EF48E7" w:rsidP="00460355">
            <w:r>
              <w:t>Free (for software, e.g.: inter process call)</w:t>
            </w:r>
          </w:p>
        </w:tc>
      </w:tr>
      <w:tr w:rsidR="00784421" w14:paraId="72A5939D" w14:textId="77777777" w:rsidTr="00BF2916">
        <w:tc>
          <w:tcPr>
            <w:tcW w:w="562" w:type="dxa"/>
          </w:tcPr>
          <w:p w14:paraId="4EEC7C44" w14:textId="22D869FE" w:rsidR="00784421" w:rsidRDefault="00784421" w:rsidP="00460355">
            <w:r>
              <w:t>1D</w:t>
            </w:r>
          </w:p>
        </w:tc>
        <w:tc>
          <w:tcPr>
            <w:tcW w:w="8500" w:type="dxa"/>
          </w:tcPr>
          <w:p w14:paraId="61682022" w14:textId="5987942D" w:rsidR="00784421" w:rsidRDefault="00EF48E7" w:rsidP="00460355">
            <w:r>
              <w:t>Free (for software, e.g.: sys</w:t>
            </w:r>
            <w:r w:rsidR="00E22B10">
              <w:t xml:space="preserve">tem </w:t>
            </w:r>
            <w:r>
              <w:t>call)</w:t>
            </w:r>
          </w:p>
        </w:tc>
      </w:tr>
      <w:tr w:rsidR="00784421" w14:paraId="726B1069" w14:textId="77777777" w:rsidTr="00BF2916">
        <w:tc>
          <w:tcPr>
            <w:tcW w:w="562" w:type="dxa"/>
          </w:tcPr>
          <w:p w14:paraId="3D5C90FC" w14:textId="01D5D311" w:rsidR="00784421" w:rsidRDefault="00784421" w:rsidP="00460355">
            <w:r>
              <w:t>1E</w:t>
            </w:r>
          </w:p>
        </w:tc>
        <w:tc>
          <w:tcPr>
            <w:tcW w:w="8500" w:type="dxa"/>
          </w:tcPr>
          <w:p w14:paraId="2332E43F" w14:textId="2ECE9607" w:rsidR="00784421" w:rsidRDefault="00EF48E7" w:rsidP="00460355">
            <w:r>
              <w:t>Free (for software)</w:t>
            </w:r>
          </w:p>
        </w:tc>
      </w:tr>
      <w:tr w:rsidR="00784421" w14:paraId="0A1823B0" w14:textId="77777777" w:rsidTr="00BF2916">
        <w:tc>
          <w:tcPr>
            <w:tcW w:w="562" w:type="dxa"/>
          </w:tcPr>
          <w:p w14:paraId="087E3A04" w14:textId="2289038F" w:rsidR="00784421" w:rsidRDefault="00784421" w:rsidP="00460355">
            <w:r>
              <w:t>1F</w:t>
            </w:r>
          </w:p>
        </w:tc>
        <w:tc>
          <w:tcPr>
            <w:tcW w:w="8500" w:type="dxa"/>
          </w:tcPr>
          <w:p w14:paraId="6D845E07" w14:textId="2D60963C" w:rsidR="00784421" w:rsidRDefault="00EF48E7" w:rsidP="00460355">
            <w:r>
              <w:t>Free (for software)</w:t>
            </w:r>
          </w:p>
        </w:tc>
      </w:tr>
    </w:tbl>
    <w:p w14:paraId="1D1DAE63" w14:textId="77777777" w:rsidR="00BF2916" w:rsidRDefault="00BF2916" w:rsidP="00460355"/>
    <w:p w14:paraId="37B2B3EF" w14:textId="5E48CC67" w:rsidR="00B00212" w:rsidRDefault="00B00212" w:rsidP="00460355">
      <w:r>
        <w:t>TLBs</w:t>
      </w:r>
    </w:p>
    <w:tbl>
      <w:tblPr>
        <w:tblStyle w:val="Tabellenraster"/>
        <w:tblW w:w="0" w:type="auto"/>
        <w:tblLook w:val="04A0" w:firstRow="1" w:lastRow="0" w:firstColumn="1" w:lastColumn="0" w:noHBand="0" w:noVBand="1"/>
      </w:tblPr>
      <w:tblGrid>
        <w:gridCol w:w="704"/>
        <w:gridCol w:w="851"/>
        <w:gridCol w:w="7507"/>
      </w:tblGrid>
      <w:tr w:rsidR="00B00212" w14:paraId="52CFDFCD" w14:textId="77777777" w:rsidTr="00BF2916">
        <w:tc>
          <w:tcPr>
            <w:tcW w:w="704" w:type="dxa"/>
          </w:tcPr>
          <w:p w14:paraId="72D9A1DE" w14:textId="2162CDCA" w:rsidR="00B00212" w:rsidRDefault="00B00212" w:rsidP="00460355">
            <w:r>
              <w:t>Hex.</w:t>
            </w:r>
          </w:p>
        </w:tc>
        <w:tc>
          <w:tcPr>
            <w:tcW w:w="851" w:type="dxa"/>
          </w:tcPr>
          <w:p w14:paraId="2223A5D4" w14:textId="4DEADE9E" w:rsidR="00B00212" w:rsidRDefault="00B00212" w:rsidP="00460355">
            <w:r>
              <w:t>TLB</w:t>
            </w:r>
          </w:p>
        </w:tc>
        <w:tc>
          <w:tcPr>
            <w:tcW w:w="7507" w:type="dxa"/>
          </w:tcPr>
          <w:p w14:paraId="4C9D8A4F" w14:textId="3512E320" w:rsidR="00B00212" w:rsidRDefault="00B00212" w:rsidP="00460355">
            <w:r>
              <w:t>Address space</w:t>
            </w:r>
          </w:p>
        </w:tc>
      </w:tr>
      <w:tr w:rsidR="00B00212" w14:paraId="75299FAC" w14:textId="77777777" w:rsidTr="00BF2916">
        <w:tc>
          <w:tcPr>
            <w:tcW w:w="704" w:type="dxa"/>
          </w:tcPr>
          <w:p w14:paraId="0BC992EB" w14:textId="30A01C2A" w:rsidR="00B00212" w:rsidRDefault="00B00212" w:rsidP="00460355">
            <w:r>
              <w:t>0</w:t>
            </w:r>
          </w:p>
        </w:tc>
        <w:tc>
          <w:tcPr>
            <w:tcW w:w="851" w:type="dxa"/>
          </w:tcPr>
          <w:p w14:paraId="4F15F3DF" w14:textId="165C0F61" w:rsidR="00B00212" w:rsidRDefault="00B00212" w:rsidP="00460355">
            <w:r>
              <w:t>RAM</w:t>
            </w:r>
          </w:p>
        </w:tc>
        <w:tc>
          <w:tcPr>
            <w:tcW w:w="7507" w:type="dxa"/>
          </w:tcPr>
          <w:p w14:paraId="18399C30" w14:textId="4CA869EB" w:rsidR="00B00212" w:rsidRDefault="00B00212" w:rsidP="00460355">
            <w:r>
              <w:t>64Kbyte In/16Mbyte Out</w:t>
            </w:r>
          </w:p>
        </w:tc>
      </w:tr>
      <w:tr w:rsidR="00B00212" w14:paraId="0ADDE953" w14:textId="77777777" w:rsidTr="00BF2916">
        <w:tc>
          <w:tcPr>
            <w:tcW w:w="704" w:type="dxa"/>
          </w:tcPr>
          <w:p w14:paraId="58DF7934" w14:textId="0965536C" w:rsidR="00B00212" w:rsidRDefault="00B00212" w:rsidP="00460355">
            <w:r>
              <w:t>1</w:t>
            </w:r>
          </w:p>
        </w:tc>
        <w:tc>
          <w:tcPr>
            <w:tcW w:w="851" w:type="dxa"/>
          </w:tcPr>
          <w:p w14:paraId="10399324" w14:textId="7B64E41D" w:rsidR="00B00212" w:rsidRDefault="00B00212" w:rsidP="00460355">
            <w:r>
              <w:t>ROM</w:t>
            </w:r>
          </w:p>
        </w:tc>
        <w:tc>
          <w:tcPr>
            <w:tcW w:w="7507" w:type="dxa"/>
          </w:tcPr>
          <w:p w14:paraId="0BCE77FD" w14:textId="2AD4CD29" w:rsidR="00B00212" w:rsidRDefault="00B00212" w:rsidP="00460355">
            <w:r>
              <w:t>64Kbyte In/16Mbyte Out</w:t>
            </w:r>
          </w:p>
        </w:tc>
      </w:tr>
    </w:tbl>
    <w:p w14:paraId="29D668DB" w14:textId="24FE7DCD" w:rsidR="00B00212" w:rsidRDefault="00B00212" w:rsidP="00460355"/>
    <w:p w14:paraId="522CE4C2" w14:textId="6368E34F" w:rsidR="00735EAD" w:rsidRDefault="00735EAD" w:rsidP="00460355">
      <w:r>
        <w:t>Modules</w:t>
      </w:r>
    </w:p>
    <w:tbl>
      <w:tblPr>
        <w:tblStyle w:val="Tabellenraster"/>
        <w:tblW w:w="0" w:type="auto"/>
        <w:tblLook w:val="04A0" w:firstRow="1" w:lastRow="0" w:firstColumn="1" w:lastColumn="0" w:noHBand="0" w:noVBand="1"/>
      </w:tblPr>
      <w:tblGrid>
        <w:gridCol w:w="620"/>
        <w:gridCol w:w="1109"/>
        <w:gridCol w:w="7333"/>
      </w:tblGrid>
      <w:tr w:rsidR="00735EAD" w14:paraId="36FFE928" w14:textId="77777777" w:rsidTr="00735EAD">
        <w:tc>
          <w:tcPr>
            <w:tcW w:w="620" w:type="dxa"/>
          </w:tcPr>
          <w:p w14:paraId="36C12A97" w14:textId="1A9C6475" w:rsidR="00735EAD" w:rsidRDefault="00735EAD" w:rsidP="00460355">
            <w:r>
              <w:t>Adr.</w:t>
            </w:r>
          </w:p>
        </w:tc>
        <w:tc>
          <w:tcPr>
            <w:tcW w:w="935" w:type="dxa"/>
          </w:tcPr>
          <w:p w14:paraId="2B8BAD43" w14:textId="4E46D1CB" w:rsidR="00735EAD" w:rsidRDefault="00735EAD" w:rsidP="00460355">
            <w:r>
              <w:t>Category</w:t>
            </w:r>
          </w:p>
        </w:tc>
        <w:tc>
          <w:tcPr>
            <w:tcW w:w="7507" w:type="dxa"/>
          </w:tcPr>
          <w:p w14:paraId="2882A4FB" w14:textId="449D49D8" w:rsidR="00735EAD" w:rsidRDefault="00735EAD" w:rsidP="00460355">
            <w:r>
              <w:t>Description</w:t>
            </w:r>
          </w:p>
        </w:tc>
      </w:tr>
      <w:tr w:rsidR="00735EAD" w14:paraId="4B9075CF" w14:textId="77777777" w:rsidTr="00735EAD">
        <w:tc>
          <w:tcPr>
            <w:tcW w:w="620" w:type="dxa"/>
          </w:tcPr>
          <w:p w14:paraId="12A0714F" w14:textId="6126A99A" w:rsidR="00735EAD" w:rsidRDefault="00735EAD" w:rsidP="00460355">
            <w:r>
              <w:t>0</w:t>
            </w:r>
          </w:p>
        </w:tc>
        <w:tc>
          <w:tcPr>
            <w:tcW w:w="935" w:type="dxa"/>
          </w:tcPr>
          <w:p w14:paraId="3027AC02" w14:textId="359CB9A8" w:rsidR="00735EAD" w:rsidRDefault="00735EAD" w:rsidP="00460355">
            <w:r>
              <w:t>In</w:t>
            </w:r>
          </w:p>
        </w:tc>
        <w:tc>
          <w:tcPr>
            <w:tcW w:w="7507" w:type="dxa"/>
          </w:tcPr>
          <w:p w14:paraId="7CFE8710" w14:textId="789107B7" w:rsidR="00735EAD" w:rsidRDefault="00735EAD" w:rsidP="00460355">
            <w:r>
              <w:t>Keyboard</w:t>
            </w:r>
          </w:p>
        </w:tc>
      </w:tr>
      <w:tr w:rsidR="00735EAD" w14:paraId="1CBB64A5" w14:textId="77777777" w:rsidTr="00735EAD">
        <w:tc>
          <w:tcPr>
            <w:tcW w:w="620" w:type="dxa"/>
          </w:tcPr>
          <w:p w14:paraId="00046FED" w14:textId="6EE1FF79" w:rsidR="00735EAD" w:rsidRDefault="00735EAD" w:rsidP="00460355">
            <w:r>
              <w:t>1</w:t>
            </w:r>
          </w:p>
        </w:tc>
        <w:tc>
          <w:tcPr>
            <w:tcW w:w="935" w:type="dxa"/>
          </w:tcPr>
          <w:p w14:paraId="454695E3" w14:textId="6F12B8DE" w:rsidR="00735EAD" w:rsidRDefault="00735EAD" w:rsidP="00460355">
            <w:r>
              <w:t>-</w:t>
            </w:r>
          </w:p>
        </w:tc>
        <w:tc>
          <w:tcPr>
            <w:tcW w:w="7507" w:type="dxa"/>
          </w:tcPr>
          <w:p w14:paraId="3FF1078C" w14:textId="333E3E34" w:rsidR="00735EAD" w:rsidRDefault="00735EAD" w:rsidP="00460355">
            <w:r>
              <w:t>Free (reserved for future extensions</w:t>
            </w:r>
            <w:r w:rsidR="00792326">
              <w:t>, Joystick</w:t>
            </w:r>
            <w:r>
              <w:t>)</w:t>
            </w:r>
          </w:p>
        </w:tc>
      </w:tr>
      <w:tr w:rsidR="00735EAD" w14:paraId="4625FB30" w14:textId="77777777" w:rsidTr="00735EAD">
        <w:tc>
          <w:tcPr>
            <w:tcW w:w="620" w:type="dxa"/>
          </w:tcPr>
          <w:p w14:paraId="5C10DF2A" w14:textId="0DCEE2E1" w:rsidR="00735EAD" w:rsidRDefault="00735EAD" w:rsidP="00460355">
            <w:r>
              <w:t>2</w:t>
            </w:r>
          </w:p>
        </w:tc>
        <w:tc>
          <w:tcPr>
            <w:tcW w:w="935" w:type="dxa"/>
          </w:tcPr>
          <w:p w14:paraId="0E4E2434" w14:textId="098523B6" w:rsidR="00735EAD" w:rsidRDefault="00735EAD" w:rsidP="00460355">
            <w:r>
              <w:t>Out</w:t>
            </w:r>
          </w:p>
        </w:tc>
        <w:tc>
          <w:tcPr>
            <w:tcW w:w="7507" w:type="dxa"/>
          </w:tcPr>
          <w:p w14:paraId="66CF9F7A" w14:textId="1385ECC4" w:rsidR="00735EAD" w:rsidRDefault="00735EAD" w:rsidP="00460355">
            <w:r>
              <w:t>Terminal</w:t>
            </w:r>
          </w:p>
        </w:tc>
      </w:tr>
      <w:tr w:rsidR="00735EAD" w14:paraId="52CF3AA8" w14:textId="77777777" w:rsidTr="00735EAD">
        <w:tc>
          <w:tcPr>
            <w:tcW w:w="620" w:type="dxa"/>
          </w:tcPr>
          <w:p w14:paraId="3A22418C" w14:textId="1F18DAEB" w:rsidR="00735EAD" w:rsidRDefault="00735EAD" w:rsidP="00460355">
            <w:r>
              <w:t>3</w:t>
            </w:r>
          </w:p>
        </w:tc>
        <w:tc>
          <w:tcPr>
            <w:tcW w:w="935" w:type="dxa"/>
          </w:tcPr>
          <w:p w14:paraId="4F395AEB" w14:textId="24C85E7B" w:rsidR="00735EAD" w:rsidRDefault="00735EAD" w:rsidP="00460355">
            <w:r>
              <w:t>-</w:t>
            </w:r>
          </w:p>
        </w:tc>
        <w:tc>
          <w:tcPr>
            <w:tcW w:w="7507" w:type="dxa"/>
          </w:tcPr>
          <w:p w14:paraId="6661D903" w14:textId="2D493893" w:rsidR="00735EAD" w:rsidRDefault="00735EAD" w:rsidP="00460355">
            <w:r>
              <w:t>Free (reserved for future extensions</w:t>
            </w:r>
            <w:r w:rsidR="00792326">
              <w:t>, Cinag 1</w:t>
            </w:r>
            <w:r>
              <w:t>)</w:t>
            </w:r>
          </w:p>
        </w:tc>
      </w:tr>
      <w:tr w:rsidR="00735EAD" w14:paraId="222E43A5" w14:textId="77777777" w:rsidTr="00735EAD">
        <w:tc>
          <w:tcPr>
            <w:tcW w:w="620" w:type="dxa"/>
          </w:tcPr>
          <w:p w14:paraId="730A0E74" w14:textId="43A86104" w:rsidR="00735EAD" w:rsidRDefault="00735EAD" w:rsidP="00460355">
            <w:r>
              <w:t>4</w:t>
            </w:r>
          </w:p>
        </w:tc>
        <w:tc>
          <w:tcPr>
            <w:tcW w:w="935" w:type="dxa"/>
          </w:tcPr>
          <w:p w14:paraId="63D966A8" w14:textId="37565116" w:rsidR="00735EAD" w:rsidRDefault="00B21ABA" w:rsidP="00460355">
            <w:r>
              <w:t>In/Out</w:t>
            </w:r>
          </w:p>
        </w:tc>
        <w:tc>
          <w:tcPr>
            <w:tcW w:w="7507" w:type="dxa"/>
          </w:tcPr>
          <w:p w14:paraId="2644383D" w14:textId="732DAB88" w:rsidR="00735EAD" w:rsidRDefault="00B21ABA" w:rsidP="00460355">
            <w:r>
              <w:t>Not-an-IDE-controller</w:t>
            </w:r>
          </w:p>
        </w:tc>
      </w:tr>
      <w:tr w:rsidR="00735EAD" w14:paraId="14D4674D" w14:textId="77777777" w:rsidTr="00735EAD">
        <w:tc>
          <w:tcPr>
            <w:tcW w:w="620" w:type="dxa"/>
          </w:tcPr>
          <w:p w14:paraId="63E5CF5B" w14:textId="5F63F00B" w:rsidR="00735EAD" w:rsidRDefault="00B21ABA" w:rsidP="00460355">
            <w:r>
              <w:t>5</w:t>
            </w:r>
          </w:p>
        </w:tc>
        <w:tc>
          <w:tcPr>
            <w:tcW w:w="935" w:type="dxa"/>
          </w:tcPr>
          <w:p w14:paraId="0250BBAA" w14:textId="3B6A235D" w:rsidR="00735EAD" w:rsidRDefault="00B21ABA" w:rsidP="00460355">
            <w:r>
              <w:t>-</w:t>
            </w:r>
          </w:p>
        </w:tc>
        <w:tc>
          <w:tcPr>
            <w:tcW w:w="7507" w:type="dxa"/>
          </w:tcPr>
          <w:p w14:paraId="6E3C27EB" w14:textId="689F8138" w:rsidR="00735EAD" w:rsidRDefault="00B21ABA" w:rsidP="00460355">
            <w:r>
              <w:t>Free (reserved for future extensions</w:t>
            </w:r>
            <w:r w:rsidR="00792326">
              <w:t>, Another-not-an-IDE-controller</w:t>
            </w:r>
            <w:r>
              <w:t>)</w:t>
            </w:r>
          </w:p>
        </w:tc>
      </w:tr>
      <w:tr w:rsidR="00B21ABA" w14:paraId="3733F5A8" w14:textId="77777777" w:rsidTr="00735EAD">
        <w:tc>
          <w:tcPr>
            <w:tcW w:w="620" w:type="dxa"/>
          </w:tcPr>
          <w:p w14:paraId="2B77023E" w14:textId="507AA0A3" w:rsidR="00B21ABA" w:rsidRDefault="00B21ABA" w:rsidP="00460355">
            <w:r>
              <w:t>6</w:t>
            </w:r>
          </w:p>
        </w:tc>
        <w:tc>
          <w:tcPr>
            <w:tcW w:w="935" w:type="dxa"/>
          </w:tcPr>
          <w:p w14:paraId="0F9DD440" w14:textId="0B717405" w:rsidR="00B21ABA" w:rsidRDefault="00B21ABA" w:rsidP="00460355">
            <w:r>
              <w:t>-</w:t>
            </w:r>
          </w:p>
        </w:tc>
        <w:tc>
          <w:tcPr>
            <w:tcW w:w="7507" w:type="dxa"/>
          </w:tcPr>
          <w:p w14:paraId="34E458EB" w14:textId="498271D9" w:rsidR="00B21ABA" w:rsidRDefault="00B21ABA" w:rsidP="00460355">
            <w:r>
              <w:t>Free (reserved for future extensions</w:t>
            </w:r>
            <w:r w:rsidR="00792326">
              <w:t>, special I/O-Card</w:t>
            </w:r>
            <w:r>
              <w:t>)</w:t>
            </w:r>
          </w:p>
        </w:tc>
      </w:tr>
      <w:tr w:rsidR="00735EAD" w14:paraId="12A76C69" w14:textId="77777777" w:rsidTr="00735EAD">
        <w:tc>
          <w:tcPr>
            <w:tcW w:w="620" w:type="dxa"/>
          </w:tcPr>
          <w:p w14:paraId="338BA201" w14:textId="10ED4986" w:rsidR="00735EAD" w:rsidRDefault="00B21ABA" w:rsidP="00460355">
            <w:r>
              <w:t>7</w:t>
            </w:r>
          </w:p>
        </w:tc>
        <w:tc>
          <w:tcPr>
            <w:tcW w:w="935" w:type="dxa"/>
          </w:tcPr>
          <w:p w14:paraId="0ED2E093" w14:textId="7A2A4D01" w:rsidR="00735EAD" w:rsidRDefault="00B21ABA" w:rsidP="00460355">
            <w:r>
              <w:t>-</w:t>
            </w:r>
          </w:p>
        </w:tc>
        <w:tc>
          <w:tcPr>
            <w:tcW w:w="7507" w:type="dxa"/>
          </w:tcPr>
          <w:p w14:paraId="4AFE2392" w14:textId="70D38500" w:rsidR="00735EAD" w:rsidRDefault="00B21ABA" w:rsidP="00460355">
            <w:r>
              <w:t>Free (reserved for future extensions</w:t>
            </w:r>
            <w:r w:rsidR="00792326">
              <w:t>, Network card</w:t>
            </w:r>
            <w:r>
              <w:t>)</w:t>
            </w:r>
          </w:p>
        </w:tc>
      </w:tr>
      <w:tr w:rsidR="00B21ABA" w14:paraId="7499D626" w14:textId="77777777" w:rsidTr="00735EAD">
        <w:tc>
          <w:tcPr>
            <w:tcW w:w="620" w:type="dxa"/>
          </w:tcPr>
          <w:p w14:paraId="57BDED6A" w14:textId="5631F5EF" w:rsidR="00B21ABA" w:rsidRDefault="00B21ABA" w:rsidP="00460355">
            <w:r>
              <w:t>8</w:t>
            </w:r>
          </w:p>
        </w:tc>
        <w:tc>
          <w:tcPr>
            <w:tcW w:w="935" w:type="dxa"/>
          </w:tcPr>
          <w:p w14:paraId="2C49E635" w14:textId="4019FEF1" w:rsidR="00B21ABA" w:rsidRDefault="00B21ABA" w:rsidP="00460355">
            <w:r>
              <w:t>-</w:t>
            </w:r>
          </w:p>
        </w:tc>
        <w:tc>
          <w:tcPr>
            <w:tcW w:w="7507" w:type="dxa"/>
          </w:tcPr>
          <w:p w14:paraId="2A114BE8" w14:textId="3A5D36EA" w:rsidR="00B21ABA" w:rsidRDefault="00B21ABA" w:rsidP="00460355">
            <w:r>
              <w:t>Free</w:t>
            </w:r>
          </w:p>
        </w:tc>
      </w:tr>
      <w:tr w:rsidR="00B21ABA" w14:paraId="58159C47" w14:textId="77777777" w:rsidTr="00735EAD">
        <w:tc>
          <w:tcPr>
            <w:tcW w:w="620" w:type="dxa"/>
          </w:tcPr>
          <w:p w14:paraId="5B217A95" w14:textId="2510755E" w:rsidR="00B21ABA" w:rsidRDefault="00B21ABA" w:rsidP="00460355">
            <w:r>
              <w:t>9</w:t>
            </w:r>
          </w:p>
        </w:tc>
        <w:tc>
          <w:tcPr>
            <w:tcW w:w="935" w:type="dxa"/>
          </w:tcPr>
          <w:p w14:paraId="2E687C13" w14:textId="03736022" w:rsidR="00B21ABA" w:rsidRDefault="00B21ABA" w:rsidP="00460355">
            <w:r>
              <w:t>-</w:t>
            </w:r>
          </w:p>
        </w:tc>
        <w:tc>
          <w:tcPr>
            <w:tcW w:w="7507" w:type="dxa"/>
          </w:tcPr>
          <w:p w14:paraId="796CA57D" w14:textId="66CC0E39" w:rsidR="00B21ABA" w:rsidRDefault="00B21ABA" w:rsidP="00460355">
            <w:r>
              <w:t>Free</w:t>
            </w:r>
          </w:p>
        </w:tc>
      </w:tr>
      <w:tr w:rsidR="00B21ABA" w14:paraId="69DB65F6" w14:textId="77777777" w:rsidTr="00735EAD">
        <w:tc>
          <w:tcPr>
            <w:tcW w:w="620" w:type="dxa"/>
          </w:tcPr>
          <w:p w14:paraId="6C61E3CE" w14:textId="3D4A8D47" w:rsidR="00B21ABA" w:rsidRDefault="00B21ABA" w:rsidP="00460355">
            <w:r>
              <w:lastRenderedPageBreak/>
              <w:t>A</w:t>
            </w:r>
          </w:p>
        </w:tc>
        <w:tc>
          <w:tcPr>
            <w:tcW w:w="935" w:type="dxa"/>
          </w:tcPr>
          <w:p w14:paraId="026D44A9" w14:textId="701ABE32" w:rsidR="00B21ABA" w:rsidRDefault="00B21ABA" w:rsidP="00460355">
            <w:r>
              <w:t>-</w:t>
            </w:r>
          </w:p>
        </w:tc>
        <w:tc>
          <w:tcPr>
            <w:tcW w:w="7507" w:type="dxa"/>
          </w:tcPr>
          <w:p w14:paraId="34EFAD62" w14:textId="4699F91E" w:rsidR="00B21ABA" w:rsidRDefault="00B21ABA" w:rsidP="00460355">
            <w:r>
              <w:t>Free</w:t>
            </w:r>
          </w:p>
        </w:tc>
      </w:tr>
      <w:tr w:rsidR="00B21ABA" w14:paraId="4EC1C95B" w14:textId="77777777" w:rsidTr="00735EAD">
        <w:tc>
          <w:tcPr>
            <w:tcW w:w="620" w:type="dxa"/>
          </w:tcPr>
          <w:p w14:paraId="547140DF" w14:textId="1BF6CDBD" w:rsidR="00B21ABA" w:rsidRDefault="00B21ABA" w:rsidP="00460355">
            <w:r>
              <w:t>B</w:t>
            </w:r>
          </w:p>
        </w:tc>
        <w:tc>
          <w:tcPr>
            <w:tcW w:w="935" w:type="dxa"/>
          </w:tcPr>
          <w:p w14:paraId="17D28D8C" w14:textId="663F9D54" w:rsidR="00B21ABA" w:rsidRDefault="00B21ABA" w:rsidP="00460355">
            <w:r>
              <w:t>-</w:t>
            </w:r>
          </w:p>
        </w:tc>
        <w:tc>
          <w:tcPr>
            <w:tcW w:w="7507" w:type="dxa"/>
          </w:tcPr>
          <w:p w14:paraId="038CE1DF" w14:textId="536538FA" w:rsidR="00B21ABA" w:rsidRDefault="00B21ABA" w:rsidP="00460355">
            <w:r>
              <w:t>Free</w:t>
            </w:r>
          </w:p>
        </w:tc>
      </w:tr>
      <w:tr w:rsidR="00B21ABA" w14:paraId="546EF56B" w14:textId="77777777" w:rsidTr="00735EAD">
        <w:tc>
          <w:tcPr>
            <w:tcW w:w="620" w:type="dxa"/>
          </w:tcPr>
          <w:p w14:paraId="0DFF1353" w14:textId="6D47AFB3" w:rsidR="00B21ABA" w:rsidRDefault="00B21ABA" w:rsidP="00460355">
            <w:r>
              <w:t>C</w:t>
            </w:r>
          </w:p>
        </w:tc>
        <w:tc>
          <w:tcPr>
            <w:tcW w:w="935" w:type="dxa"/>
          </w:tcPr>
          <w:p w14:paraId="0D951E6A" w14:textId="722C60E8" w:rsidR="00B21ABA" w:rsidRDefault="00B21ABA" w:rsidP="00460355">
            <w:r>
              <w:t>-</w:t>
            </w:r>
          </w:p>
        </w:tc>
        <w:tc>
          <w:tcPr>
            <w:tcW w:w="7507" w:type="dxa"/>
          </w:tcPr>
          <w:p w14:paraId="2CBC7205" w14:textId="3840308F" w:rsidR="00B21ABA" w:rsidRDefault="00B21ABA" w:rsidP="00460355">
            <w:r>
              <w:t>Free</w:t>
            </w:r>
          </w:p>
        </w:tc>
      </w:tr>
      <w:tr w:rsidR="00B21ABA" w14:paraId="0F89FAE0" w14:textId="77777777" w:rsidTr="00735EAD">
        <w:tc>
          <w:tcPr>
            <w:tcW w:w="620" w:type="dxa"/>
          </w:tcPr>
          <w:p w14:paraId="570F0ABE" w14:textId="1193AF79" w:rsidR="00B21ABA" w:rsidRDefault="00B21ABA" w:rsidP="00460355">
            <w:r>
              <w:t>D</w:t>
            </w:r>
          </w:p>
        </w:tc>
        <w:tc>
          <w:tcPr>
            <w:tcW w:w="935" w:type="dxa"/>
          </w:tcPr>
          <w:p w14:paraId="771C0F4F" w14:textId="69BF8068" w:rsidR="00B21ABA" w:rsidRDefault="00B21ABA" w:rsidP="00460355">
            <w:r>
              <w:t>-</w:t>
            </w:r>
          </w:p>
        </w:tc>
        <w:tc>
          <w:tcPr>
            <w:tcW w:w="7507" w:type="dxa"/>
          </w:tcPr>
          <w:p w14:paraId="0A84464F" w14:textId="6F0D5044" w:rsidR="00B21ABA" w:rsidRDefault="00B21ABA" w:rsidP="00460355">
            <w:r>
              <w:t>Free</w:t>
            </w:r>
          </w:p>
        </w:tc>
      </w:tr>
      <w:tr w:rsidR="00B21ABA" w14:paraId="6F934E7A" w14:textId="77777777" w:rsidTr="00735EAD">
        <w:tc>
          <w:tcPr>
            <w:tcW w:w="620" w:type="dxa"/>
          </w:tcPr>
          <w:p w14:paraId="1BB6DC8C" w14:textId="6CCD33B7" w:rsidR="00B21ABA" w:rsidRDefault="00B21ABA" w:rsidP="00460355">
            <w:r>
              <w:t>E</w:t>
            </w:r>
          </w:p>
        </w:tc>
        <w:tc>
          <w:tcPr>
            <w:tcW w:w="935" w:type="dxa"/>
          </w:tcPr>
          <w:p w14:paraId="5137A280" w14:textId="1745ECCB" w:rsidR="00B21ABA" w:rsidRDefault="00B21ABA" w:rsidP="00460355">
            <w:r>
              <w:t>-</w:t>
            </w:r>
          </w:p>
        </w:tc>
        <w:tc>
          <w:tcPr>
            <w:tcW w:w="7507" w:type="dxa"/>
          </w:tcPr>
          <w:p w14:paraId="5E61F8D1" w14:textId="1C605391" w:rsidR="00B21ABA" w:rsidRDefault="00B21ABA" w:rsidP="00460355">
            <w:r>
              <w:t>Free</w:t>
            </w:r>
          </w:p>
        </w:tc>
      </w:tr>
      <w:tr w:rsidR="00B21ABA" w14:paraId="4A839868" w14:textId="77777777" w:rsidTr="00735EAD">
        <w:tc>
          <w:tcPr>
            <w:tcW w:w="620" w:type="dxa"/>
          </w:tcPr>
          <w:p w14:paraId="3AEE4FB6" w14:textId="461475BA" w:rsidR="00B21ABA" w:rsidRDefault="00B21ABA" w:rsidP="00460355">
            <w:r>
              <w:t>F</w:t>
            </w:r>
          </w:p>
        </w:tc>
        <w:tc>
          <w:tcPr>
            <w:tcW w:w="935" w:type="dxa"/>
          </w:tcPr>
          <w:p w14:paraId="6374CBFC" w14:textId="19F54AD2" w:rsidR="00B21ABA" w:rsidRDefault="00B21ABA" w:rsidP="00460355">
            <w:r>
              <w:t>-</w:t>
            </w:r>
          </w:p>
        </w:tc>
        <w:tc>
          <w:tcPr>
            <w:tcW w:w="7507" w:type="dxa"/>
          </w:tcPr>
          <w:p w14:paraId="12C27EB5" w14:textId="01417B3C" w:rsidR="00B21ABA" w:rsidRDefault="00B21ABA" w:rsidP="00460355">
            <w:r>
              <w:t>Free</w:t>
            </w:r>
          </w:p>
        </w:tc>
      </w:tr>
    </w:tbl>
    <w:p w14:paraId="49E54938" w14:textId="7CD2A330" w:rsidR="00735EAD" w:rsidRDefault="00735EAD" w:rsidP="00460355"/>
    <w:p w14:paraId="37CB52FD" w14:textId="0869D6DC" w:rsidR="009E3DB8" w:rsidRDefault="009E3DB8" w:rsidP="00460355">
      <w:r>
        <w:t>Keyboard management</w:t>
      </w:r>
    </w:p>
    <w:p w14:paraId="0A3F6467" w14:textId="5ED907F4" w:rsidR="009E3DB8" w:rsidRDefault="009E3DB8" w:rsidP="00460355">
      <w:r>
        <w:t>Does nothing with send data. Can only send data to the CPU via interrupt (ASCI values</w:t>
      </w:r>
      <w:r w:rsidR="00A66DBC">
        <w:t xml:space="preserve"> on the lower 8 bit</w:t>
      </w:r>
      <w:r>
        <w:t>)</w:t>
      </w:r>
    </w:p>
    <w:p w14:paraId="66D537EF" w14:textId="1CCFACDC" w:rsidR="009E3DB8" w:rsidRDefault="009E3DB8" w:rsidP="00460355"/>
    <w:p w14:paraId="66273003" w14:textId="6AFBFC08" w:rsidR="009E3DB8" w:rsidRDefault="009E3DB8" w:rsidP="00460355">
      <w:r>
        <w:t>Terminal management</w:t>
      </w:r>
    </w:p>
    <w:p w14:paraId="6000AC86" w14:textId="3D5AF82C" w:rsidR="009E3DB8" w:rsidRDefault="009E3DB8" w:rsidP="00460355">
      <w:r>
        <w:t xml:space="preserve">Accepts ASCI data (only one at a time in the </w:t>
      </w:r>
      <w:r w:rsidR="00A66DBC">
        <w:t>lower 8 bit</w:t>
      </w:r>
      <w:r>
        <w:t>) and prints it. Does not send data back to the CPU.</w:t>
      </w:r>
    </w:p>
    <w:p w14:paraId="341E0034" w14:textId="7DFA8807" w:rsidR="00A66DBC" w:rsidRDefault="00A66DBC" w:rsidP="00460355"/>
    <w:p w14:paraId="0F417D24" w14:textId="14FFFE0B" w:rsidR="00A66DBC" w:rsidRDefault="00A66DBC" w:rsidP="00460355">
      <w:r>
        <w:t>Not-an-IDE-controller management</w:t>
      </w:r>
    </w:p>
    <w:p w14:paraId="3BC1A65E" w14:textId="67A8FD3B" w:rsidR="00A66DBC" w:rsidRDefault="00A66DBC" w:rsidP="00460355">
      <w:r>
        <w:t>Accepts Harvard-like “operations” to process them internal (full 16 bit</w:t>
      </w:r>
      <w:r w:rsidR="00A21CE2">
        <w:t>, pattern: 4 bit operation, 4 bit target</w:t>
      </w:r>
      <w:r w:rsidR="00E83338">
        <w:t xml:space="preserve"> register</w:t>
      </w:r>
      <w:r w:rsidR="00897DB1">
        <w:t xml:space="preserve"> address</w:t>
      </w:r>
      <w:r w:rsidR="00A21CE2">
        <w:t>, 8 bit data</w:t>
      </w:r>
      <w:r>
        <w:t>). Can send data back to the CPU via interrupt (full 16 bit)</w:t>
      </w:r>
      <w:r w:rsidR="00753D12">
        <w:t>.</w:t>
      </w:r>
    </w:p>
    <w:p w14:paraId="6BDCFABB" w14:textId="178BBBD1" w:rsidR="00A21CE2" w:rsidRDefault="00A21CE2" w:rsidP="00460355"/>
    <w:p w14:paraId="6A0AC3BD" w14:textId="3A04215C" w:rsidR="00A21CE2" w:rsidRDefault="00A21CE2" w:rsidP="00460355">
      <w:r>
        <w:t>Not-an-IDE-controller Operations</w:t>
      </w:r>
    </w:p>
    <w:tbl>
      <w:tblPr>
        <w:tblStyle w:val="Tabellenraster"/>
        <w:tblW w:w="0" w:type="auto"/>
        <w:tblLook w:val="04A0" w:firstRow="1" w:lastRow="0" w:firstColumn="1" w:lastColumn="0" w:noHBand="0" w:noVBand="1"/>
      </w:tblPr>
      <w:tblGrid>
        <w:gridCol w:w="703"/>
        <w:gridCol w:w="1109"/>
        <w:gridCol w:w="7250"/>
      </w:tblGrid>
      <w:tr w:rsidR="00A21CE2" w14:paraId="0141754B" w14:textId="77777777" w:rsidTr="00A21CE2">
        <w:tc>
          <w:tcPr>
            <w:tcW w:w="704" w:type="dxa"/>
          </w:tcPr>
          <w:p w14:paraId="2882577B" w14:textId="0A24FFEF" w:rsidR="00A21CE2" w:rsidRDefault="00A21CE2" w:rsidP="00460355">
            <w:r>
              <w:t>Hex.</w:t>
            </w:r>
          </w:p>
        </w:tc>
        <w:tc>
          <w:tcPr>
            <w:tcW w:w="992" w:type="dxa"/>
          </w:tcPr>
          <w:p w14:paraId="2B62C69A" w14:textId="67086F4B" w:rsidR="00A21CE2" w:rsidRDefault="00A21CE2" w:rsidP="00460355">
            <w:r>
              <w:t>Structure</w:t>
            </w:r>
          </w:p>
        </w:tc>
        <w:tc>
          <w:tcPr>
            <w:tcW w:w="7366" w:type="dxa"/>
          </w:tcPr>
          <w:p w14:paraId="0769CF46" w14:textId="501436F7" w:rsidR="00A21CE2" w:rsidRDefault="00A21CE2" w:rsidP="00460355">
            <w:r>
              <w:t>Description</w:t>
            </w:r>
          </w:p>
        </w:tc>
      </w:tr>
      <w:tr w:rsidR="00A21CE2" w14:paraId="2A6430ED" w14:textId="77777777" w:rsidTr="00A21CE2">
        <w:tc>
          <w:tcPr>
            <w:tcW w:w="704" w:type="dxa"/>
          </w:tcPr>
          <w:p w14:paraId="473D6EF3" w14:textId="328D89F5" w:rsidR="00A21CE2" w:rsidRDefault="00A21CE2" w:rsidP="00460355">
            <w:r>
              <w:t>0</w:t>
            </w:r>
          </w:p>
        </w:tc>
        <w:tc>
          <w:tcPr>
            <w:tcW w:w="992" w:type="dxa"/>
          </w:tcPr>
          <w:p w14:paraId="1AD63CAB" w14:textId="1EAB31DF" w:rsidR="00A21CE2" w:rsidRDefault="00A21CE2" w:rsidP="00460355">
            <w:r>
              <w:t>0 0 0 0</w:t>
            </w:r>
          </w:p>
        </w:tc>
        <w:tc>
          <w:tcPr>
            <w:tcW w:w="7366" w:type="dxa"/>
          </w:tcPr>
          <w:p w14:paraId="27E229A4" w14:textId="23BF9A25" w:rsidR="00A21CE2" w:rsidRDefault="00A21CE2" w:rsidP="00460355">
            <w:r>
              <w:t>No operation</w:t>
            </w:r>
          </w:p>
        </w:tc>
      </w:tr>
      <w:tr w:rsidR="00A21CE2" w14:paraId="116C971E" w14:textId="77777777" w:rsidTr="00A21CE2">
        <w:tc>
          <w:tcPr>
            <w:tcW w:w="704" w:type="dxa"/>
          </w:tcPr>
          <w:p w14:paraId="60B5BE5A" w14:textId="7AF248E1" w:rsidR="00A21CE2" w:rsidRDefault="00A21CE2" w:rsidP="00460355">
            <w:r>
              <w:t>1</w:t>
            </w:r>
          </w:p>
        </w:tc>
        <w:tc>
          <w:tcPr>
            <w:tcW w:w="992" w:type="dxa"/>
          </w:tcPr>
          <w:p w14:paraId="37545CC3" w14:textId="3A2EE22C" w:rsidR="00A21CE2" w:rsidRDefault="00A21CE2" w:rsidP="00460355">
            <w:r>
              <w:t>1 T V V</w:t>
            </w:r>
          </w:p>
        </w:tc>
        <w:tc>
          <w:tcPr>
            <w:tcW w:w="7366" w:type="dxa"/>
          </w:tcPr>
          <w:p w14:paraId="3A77650E" w14:textId="5546F546" w:rsidR="00A21CE2" w:rsidRDefault="00A21CE2" w:rsidP="00460355">
            <w:r>
              <w:t>Load Value into register Target</w:t>
            </w:r>
          </w:p>
        </w:tc>
      </w:tr>
      <w:tr w:rsidR="00A21CE2" w14:paraId="4EAAA22A" w14:textId="77777777" w:rsidTr="00A21CE2">
        <w:tc>
          <w:tcPr>
            <w:tcW w:w="704" w:type="dxa"/>
          </w:tcPr>
          <w:p w14:paraId="0DEE02E3" w14:textId="3BE2C784" w:rsidR="00A21CE2" w:rsidRDefault="00A21CE2" w:rsidP="00460355">
            <w:r>
              <w:t>2</w:t>
            </w:r>
          </w:p>
        </w:tc>
        <w:tc>
          <w:tcPr>
            <w:tcW w:w="992" w:type="dxa"/>
          </w:tcPr>
          <w:p w14:paraId="7EF17FA6" w14:textId="754CC0EC" w:rsidR="00A21CE2" w:rsidRDefault="00A21CE2" w:rsidP="00460355">
            <w:r>
              <w:t>2 0 0 0</w:t>
            </w:r>
          </w:p>
        </w:tc>
        <w:tc>
          <w:tcPr>
            <w:tcW w:w="7366" w:type="dxa"/>
          </w:tcPr>
          <w:p w14:paraId="11BB048F" w14:textId="3ED64737" w:rsidR="00A21CE2" w:rsidRDefault="00A21CE2" w:rsidP="00460355">
            <w:r>
              <w:t>Save register data into external RAM, address register pointer</w:t>
            </w:r>
          </w:p>
        </w:tc>
      </w:tr>
      <w:tr w:rsidR="00A21CE2" w14:paraId="7EA6436A" w14:textId="77777777" w:rsidTr="00A21CE2">
        <w:tc>
          <w:tcPr>
            <w:tcW w:w="704" w:type="dxa"/>
          </w:tcPr>
          <w:p w14:paraId="031BF24A" w14:textId="060CDC76" w:rsidR="00A21CE2" w:rsidRDefault="00A21CE2" w:rsidP="00460355">
            <w:r>
              <w:t>3</w:t>
            </w:r>
          </w:p>
        </w:tc>
        <w:tc>
          <w:tcPr>
            <w:tcW w:w="992" w:type="dxa"/>
          </w:tcPr>
          <w:p w14:paraId="622AA9DE" w14:textId="10888A27" w:rsidR="00A21CE2" w:rsidRDefault="00A21CE2" w:rsidP="00460355">
            <w:r>
              <w:t>3 0 0 0</w:t>
            </w:r>
          </w:p>
        </w:tc>
        <w:tc>
          <w:tcPr>
            <w:tcW w:w="7366" w:type="dxa"/>
          </w:tcPr>
          <w:p w14:paraId="19C39134" w14:textId="26B01A95" w:rsidR="00A21CE2" w:rsidRDefault="00A21CE2" w:rsidP="00460355">
            <w:r>
              <w:t>Load data from RAM address register pointer, send data via interrupt</w:t>
            </w:r>
          </w:p>
        </w:tc>
      </w:tr>
    </w:tbl>
    <w:p w14:paraId="7F8EA879" w14:textId="4CF893D4" w:rsidR="00A21CE2" w:rsidRDefault="00A21CE2" w:rsidP="00460355"/>
    <w:p w14:paraId="774C13B7" w14:textId="2549791D" w:rsidR="00A21CE2" w:rsidRDefault="00A21CE2" w:rsidP="00460355">
      <w:r>
        <w:t>Not-an-IDE-controller Registers</w:t>
      </w:r>
    </w:p>
    <w:tbl>
      <w:tblPr>
        <w:tblStyle w:val="Tabellenraster"/>
        <w:tblW w:w="0" w:type="auto"/>
        <w:tblLook w:val="04A0" w:firstRow="1" w:lastRow="0" w:firstColumn="1" w:lastColumn="0" w:noHBand="0" w:noVBand="1"/>
      </w:tblPr>
      <w:tblGrid>
        <w:gridCol w:w="669"/>
        <w:gridCol w:w="8393"/>
      </w:tblGrid>
      <w:tr w:rsidR="00A21CE2" w14:paraId="11CD19F8" w14:textId="77777777" w:rsidTr="00A21CE2">
        <w:tc>
          <w:tcPr>
            <w:tcW w:w="421" w:type="dxa"/>
          </w:tcPr>
          <w:p w14:paraId="26447AFA" w14:textId="11DD94FA" w:rsidR="00A21CE2" w:rsidRDefault="00A21CE2" w:rsidP="00460355">
            <w:r>
              <w:t>Hex.</w:t>
            </w:r>
          </w:p>
        </w:tc>
        <w:tc>
          <w:tcPr>
            <w:tcW w:w="8641" w:type="dxa"/>
          </w:tcPr>
          <w:p w14:paraId="2C2E9313" w14:textId="78AD7E5B" w:rsidR="00A21CE2" w:rsidRDefault="00A21CE2" w:rsidP="00460355">
            <w:r>
              <w:t>Desc</w:t>
            </w:r>
            <w:r w:rsidR="00103394">
              <w:t>r</w:t>
            </w:r>
            <w:r>
              <w:t>iption</w:t>
            </w:r>
          </w:p>
        </w:tc>
      </w:tr>
      <w:tr w:rsidR="00A21CE2" w14:paraId="14CA1CEC" w14:textId="77777777" w:rsidTr="00A21CE2">
        <w:tc>
          <w:tcPr>
            <w:tcW w:w="421" w:type="dxa"/>
          </w:tcPr>
          <w:p w14:paraId="0469FF50" w14:textId="4DFEEAFD" w:rsidR="00A21CE2" w:rsidRDefault="00A21CE2" w:rsidP="00460355">
            <w:r>
              <w:t>0</w:t>
            </w:r>
          </w:p>
        </w:tc>
        <w:tc>
          <w:tcPr>
            <w:tcW w:w="8641" w:type="dxa"/>
          </w:tcPr>
          <w:p w14:paraId="717446B9" w14:textId="531FB838" w:rsidR="00A21CE2" w:rsidRDefault="00A21CE2" w:rsidP="00460355">
            <w:r>
              <w:t>Pointer low</w:t>
            </w:r>
          </w:p>
        </w:tc>
      </w:tr>
      <w:tr w:rsidR="00A21CE2" w14:paraId="34FF9628" w14:textId="77777777" w:rsidTr="00A21CE2">
        <w:tc>
          <w:tcPr>
            <w:tcW w:w="421" w:type="dxa"/>
          </w:tcPr>
          <w:p w14:paraId="28C44B00" w14:textId="4789D8A2" w:rsidR="00A21CE2" w:rsidRDefault="00A21CE2" w:rsidP="00460355">
            <w:r>
              <w:t>1</w:t>
            </w:r>
          </w:p>
        </w:tc>
        <w:tc>
          <w:tcPr>
            <w:tcW w:w="8641" w:type="dxa"/>
          </w:tcPr>
          <w:p w14:paraId="0D7DFA7F" w14:textId="13861FC2" w:rsidR="00A21CE2" w:rsidRDefault="00A21CE2" w:rsidP="00460355">
            <w:r>
              <w:t>Pointer mid</w:t>
            </w:r>
          </w:p>
        </w:tc>
      </w:tr>
      <w:tr w:rsidR="00A21CE2" w14:paraId="12305EC9" w14:textId="77777777" w:rsidTr="00A21CE2">
        <w:tc>
          <w:tcPr>
            <w:tcW w:w="421" w:type="dxa"/>
          </w:tcPr>
          <w:p w14:paraId="4C3042F7" w14:textId="0E4887D6" w:rsidR="00A21CE2" w:rsidRDefault="00A21CE2" w:rsidP="00460355">
            <w:r>
              <w:t>2</w:t>
            </w:r>
          </w:p>
        </w:tc>
        <w:tc>
          <w:tcPr>
            <w:tcW w:w="8641" w:type="dxa"/>
          </w:tcPr>
          <w:p w14:paraId="7285CDAD" w14:textId="1F9E2278" w:rsidR="00A21CE2" w:rsidRDefault="00A21CE2" w:rsidP="00460355">
            <w:r>
              <w:t>Pointer high</w:t>
            </w:r>
          </w:p>
        </w:tc>
      </w:tr>
      <w:tr w:rsidR="00A21CE2" w14:paraId="5632D1F7" w14:textId="77777777" w:rsidTr="00A21CE2">
        <w:tc>
          <w:tcPr>
            <w:tcW w:w="421" w:type="dxa"/>
          </w:tcPr>
          <w:p w14:paraId="64B0FF16" w14:textId="0F8FCD13" w:rsidR="00A21CE2" w:rsidRDefault="00A21CE2" w:rsidP="00460355">
            <w:r>
              <w:t>3</w:t>
            </w:r>
          </w:p>
        </w:tc>
        <w:tc>
          <w:tcPr>
            <w:tcW w:w="8641" w:type="dxa"/>
          </w:tcPr>
          <w:p w14:paraId="7536E66D" w14:textId="2AEB3744" w:rsidR="00A21CE2" w:rsidRDefault="005C365F" w:rsidP="00460355">
            <w:r>
              <w:t>Data low</w:t>
            </w:r>
          </w:p>
        </w:tc>
      </w:tr>
      <w:tr w:rsidR="00A21CE2" w14:paraId="026EB03E" w14:textId="77777777" w:rsidTr="00A21CE2">
        <w:tc>
          <w:tcPr>
            <w:tcW w:w="421" w:type="dxa"/>
          </w:tcPr>
          <w:p w14:paraId="76ADDFFF" w14:textId="1ABB0B73" w:rsidR="00A21CE2" w:rsidRDefault="00A21CE2" w:rsidP="00460355">
            <w:r>
              <w:t>4</w:t>
            </w:r>
          </w:p>
        </w:tc>
        <w:tc>
          <w:tcPr>
            <w:tcW w:w="8641" w:type="dxa"/>
          </w:tcPr>
          <w:p w14:paraId="07772FBA" w14:textId="23AA02BF" w:rsidR="00A21CE2" w:rsidRDefault="005C365F" w:rsidP="00460355">
            <w:r>
              <w:t>Data high</w:t>
            </w:r>
          </w:p>
        </w:tc>
      </w:tr>
    </w:tbl>
    <w:p w14:paraId="0EB815C5" w14:textId="77777777" w:rsidR="00A21CE2" w:rsidRPr="00460355" w:rsidRDefault="00A21CE2" w:rsidP="00460355"/>
    <w:sectPr w:rsidR="00A21CE2" w:rsidRPr="00460355">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8660" w14:textId="77777777" w:rsidR="007158FA" w:rsidRDefault="007158FA" w:rsidP="00726461">
      <w:pPr>
        <w:spacing w:after="0" w:line="240" w:lineRule="auto"/>
      </w:pPr>
      <w:r>
        <w:separator/>
      </w:r>
    </w:p>
  </w:endnote>
  <w:endnote w:type="continuationSeparator" w:id="0">
    <w:p w14:paraId="28D0D11D" w14:textId="77777777" w:rsidR="007158FA" w:rsidRDefault="007158FA" w:rsidP="0072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F7A7" w14:textId="77777777" w:rsidR="00726461" w:rsidRDefault="0072646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074730"/>
      <w:docPartObj>
        <w:docPartGallery w:val="Page Numbers (Bottom of Page)"/>
        <w:docPartUnique/>
      </w:docPartObj>
    </w:sdtPr>
    <w:sdtEndPr/>
    <w:sdtContent>
      <w:p w14:paraId="5B86E05A" w14:textId="1E954683" w:rsidR="00726461" w:rsidRPr="009740DB" w:rsidRDefault="00726461" w:rsidP="009740DB">
        <w:pPr>
          <w:pStyle w:val="Fuzeile"/>
          <w:jc w:val="left"/>
        </w:pPr>
        <w:r w:rsidRPr="009740DB">
          <w:tab/>
        </w:r>
        <w:r w:rsidRPr="009740DB">
          <w:tab/>
        </w:r>
        <w:r>
          <w:fldChar w:fldCharType="begin"/>
        </w:r>
        <w:r w:rsidRPr="009740DB">
          <w:instrText>PAGE   \* MERGEFORMAT</w:instrText>
        </w:r>
        <w:r>
          <w:fldChar w:fldCharType="separate"/>
        </w:r>
        <w:r w:rsidRPr="009740DB">
          <w:t>2</w:t>
        </w:r>
        <w:r>
          <w:fldChar w:fldCharType="end"/>
        </w:r>
      </w:p>
    </w:sdtContent>
  </w:sdt>
  <w:p w14:paraId="6059BAA7" w14:textId="4E5E9C0C" w:rsidR="00726461" w:rsidRPr="009740DB" w:rsidRDefault="00726461" w:rsidP="00726461">
    <w:pPr>
      <w:pStyle w:val="Fuzeile"/>
      <w:tabs>
        <w:tab w:val="clear" w:pos="4536"/>
      </w:tabs>
    </w:pPr>
    <w:r w:rsidRPr="009740DB">
      <w:tab/>
    </w:r>
    <w:r w:rsidR="006751D8">
      <w:t>28</w:t>
    </w:r>
    <w:r w:rsidRPr="009740DB">
      <w:t>.07.2021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1B8D7" w14:textId="77777777" w:rsidR="00726461" w:rsidRDefault="007264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8806" w14:textId="77777777" w:rsidR="007158FA" w:rsidRDefault="007158FA" w:rsidP="00726461">
      <w:pPr>
        <w:spacing w:after="0" w:line="240" w:lineRule="auto"/>
      </w:pPr>
      <w:r>
        <w:separator/>
      </w:r>
    </w:p>
  </w:footnote>
  <w:footnote w:type="continuationSeparator" w:id="0">
    <w:p w14:paraId="220A1B81" w14:textId="77777777" w:rsidR="007158FA" w:rsidRDefault="007158FA" w:rsidP="00726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1ED1" w14:textId="77777777" w:rsidR="00726461" w:rsidRDefault="007264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4605" w14:textId="77777777" w:rsidR="00726461" w:rsidRDefault="0072646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C36D" w14:textId="77777777" w:rsidR="00726461" w:rsidRDefault="007264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CEE"/>
    <w:multiLevelType w:val="hybridMultilevel"/>
    <w:tmpl w:val="59CA132E"/>
    <w:lvl w:ilvl="0" w:tplc="B9C8D53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273F94"/>
    <w:multiLevelType w:val="hybridMultilevel"/>
    <w:tmpl w:val="6C2C539C"/>
    <w:lvl w:ilvl="0" w:tplc="60AE5258">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297C63"/>
    <w:multiLevelType w:val="hybridMultilevel"/>
    <w:tmpl w:val="D24C60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E0"/>
    <w:rsid w:val="00002087"/>
    <w:rsid w:val="000026D8"/>
    <w:rsid w:val="00004370"/>
    <w:rsid w:val="0000618F"/>
    <w:rsid w:val="00010373"/>
    <w:rsid w:val="000155A0"/>
    <w:rsid w:val="00021A0E"/>
    <w:rsid w:val="0002421D"/>
    <w:rsid w:val="00035A74"/>
    <w:rsid w:val="00046564"/>
    <w:rsid w:val="00047EFA"/>
    <w:rsid w:val="00051AF3"/>
    <w:rsid w:val="00057EFB"/>
    <w:rsid w:val="00061CB2"/>
    <w:rsid w:val="000673B7"/>
    <w:rsid w:val="000706E3"/>
    <w:rsid w:val="00070ED2"/>
    <w:rsid w:val="00073213"/>
    <w:rsid w:val="00075674"/>
    <w:rsid w:val="00075675"/>
    <w:rsid w:val="00080CC9"/>
    <w:rsid w:val="0008151E"/>
    <w:rsid w:val="000843C9"/>
    <w:rsid w:val="00097DC5"/>
    <w:rsid w:val="000B0266"/>
    <w:rsid w:val="000B14CF"/>
    <w:rsid w:val="000B18BC"/>
    <w:rsid w:val="000B28EA"/>
    <w:rsid w:val="000B2D71"/>
    <w:rsid w:val="000B2DCD"/>
    <w:rsid w:val="000B48FC"/>
    <w:rsid w:val="000C0B73"/>
    <w:rsid w:val="000C19B1"/>
    <w:rsid w:val="000C1C48"/>
    <w:rsid w:val="000C554D"/>
    <w:rsid w:val="000D352B"/>
    <w:rsid w:val="000E3173"/>
    <w:rsid w:val="000E410C"/>
    <w:rsid w:val="000F61CD"/>
    <w:rsid w:val="00103394"/>
    <w:rsid w:val="001046C7"/>
    <w:rsid w:val="001065C1"/>
    <w:rsid w:val="001124A8"/>
    <w:rsid w:val="00117F97"/>
    <w:rsid w:val="001317B8"/>
    <w:rsid w:val="00134527"/>
    <w:rsid w:val="00134EB3"/>
    <w:rsid w:val="001362CF"/>
    <w:rsid w:val="00143AF5"/>
    <w:rsid w:val="001473A0"/>
    <w:rsid w:val="001502D8"/>
    <w:rsid w:val="00150E46"/>
    <w:rsid w:val="00151E0C"/>
    <w:rsid w:val="00153FCE"/>
    <w:rsid w:val="001565D4"/>
    <w:rsid w:val="00157C19"/>
    <w:rsid w:val="001603CF"/>
    <w:rsid w:val="001634CA"/>
    <w:rsid w:val="00167182"/>
    <w:rsid w:val="001703EC"/>
    <w:rsid w:val="001723D5"/>
    <w:rsid w:val="00173F5D"/>
    <w:rsid w:val="00174979"/>
    <w:rsid w:val="0017584B"/>
    <w:rsid w:val="001824F0"/>
    <w:rsid w:val="00190CE6"/>
    <w:rsid w:val="00193181"/>
    <w:rsid w:val="00195288"/>
    <w:rsid w:val="001973ED"/>
    <w:rsid w:val="001C45A6"/>
    <w:rsid w:val="001C5D7D"/>
    <w:rsid w:val="001D1725"/>
    <w:rsid w:val="001D7156"/>
    <w:rsid w:val="001E2305"/>
    <w:rsid w:val="001E5E87"/>
    <w:rsid w:val="001F3FDC"/>
    <w:rsid w:val="001F4DAE"/>
    <w:rsid w:val="001F5647"/>
    <w:rsid w:val="001F6506"/>
    <w:rsid w:val="0021023E"/>
    <w:rsid w:val="00210F08"/>
    <w:rsid w:val="00214CD4"/>
    <w:rsid w:val="00220D60"/>
    <w:rsid w:val="00221D13"/>
    <w:rsid w:val="00222AE9"/>
    <w:rsid w:val="002246A1"/>
    <w:rsid w:val="00234D6B"/>
    <w:rsid w:val="0025100F"/>
    <w:rsid w:val="00252455"/>
    <w:rsid w:val="002532F0"/>
    <w:rsid w:val="002579F9"/>
    <w:rsid w:val="00265E4C"/>
    <w:rsid w:val="00267C41"/>
    <w:rsid w:val="00274025"/>
    <w:rsid w:val="002742A3"/>
    <w:rsid w:val="00274E6B"/>
    <w:rsid w:val="00276147"/>
    <w:rsid w:val="002815CF"/>
    <w:rsid w:val="00285656"/>
    <w:rsid w:val="00290733"/>
    <w:rsid w:val="002910BF"/>
    <w:rsid w:val="002923F9"/>
    <w:rsid w:val="00295F05"/>
    <w:rsid w:val="00296FF7"/>
    <w:rsid w:val="002A519A"/>
    <w:rsid w:val="002A6D7E"/>
    <w:rsid w:val="002A78CB"/>
    <w:rsid w:val="002A7FDE"/>
    <w:rsid w:val="002B2EF6"/>
    <w:rsid w:val="002B5AB0"/>
    <w:rsid w:val="002C193A"/>
    <w:rsid w:val="002C352F"/>
    <w:rsid w:val="002C5B51"/>
    <w:rsid w:val="002C62AE"/>
    <w:rsid w:val="002E7BF7"/>
    <w:rsid w:val="002F1024"/>
    <w:rsid w:val="002F11D3"/>
    <w:rsid w:val="00305E7F"/>
    <w:rsid w:val="00311F19"/>
    <w:rsid w:val="003141EB"/>
    <w:rsid w:val="003171A7"/>
    <w:rsid w:val="00321283"/>
    <w:rsid w:val="0032230D"/>
    <w:rsid w:val="00324CC8"/>
    <w:rsid w:val="003307D5"/>
    <w:rsid w:val="003310CD"/>
    <w:rsid w:val="00331312"/>
    <w:rsid w:val="003343F5"/>
    <w:rsid w:val="003353CC"/>
    <w:rsid w:val="003409E6"/>
    <w:rsid w:val="00341362"/>
    <w:rsid w:val="00343284"/>
    <w:rsid w:val="00345FD6"/>
    <w:rsid w:val="00347A4E"/>
    <w:rsid w:val="0035398B"/>
    <w:rsid w:val="003554A7"/>
    <w:rsid w:val="00366B5E"/>
    <w:rsid w:val="00367CE4"/>
    <w:rsid w:val="00367EA1"/>
    <w:rsid w:val="00371436"/>
    <w:rsid w:val="00373652"/>
    <w:rsid w:val="003827E1"/>
    <w:rsid w:val="0038510B"/>
    <w:rsid w:val="00387D11"/>
    <w:rsid w:val="0039523C"/>
    <w:rsid w:val="003959AD"/>
    <w:rsid w:val="003B03DC"/>
    <w:rsid w:val="003B386E"/>
    <w:rsid w:val="003B7A50"/>
    <w:rsid w:val="003C1FD0"/>
    <w:rsid w:val="003C2464"/>
    <w:rsid w:val="003C4D37"/>
    <w:rsid w:val="003D5C97"/>
    <w:rsid w:val="003E4CBF"/>
    <w:rsid w:val="003F00A8"/>
    <w:rsid w:val="003F7823"/>
    <w:rsid w:val="00406118"/>
    <w:rsid w:val="00425323"/>
    <w:rsid w:val="004348E6"/>
    <w:rsid w:val="00440974"/>
    <w:rsid w:val="00444A99"/>
    <w:rsid w:val="00446E58"/>
    <w:rsid w:val="00451506"/>
    <w:rsid w:val="004518F7"/>
    <w:rsid w:val="00454920"/>
    <w:rsid w:val="00460355"/>
    <w:rsid w:val="004610BF"/>
    <w:rsid w:val="00463501"/>
    <w:rsid w:val="0046608C"/>
    <w:rsid w:val="00473C3A"/>
    <w:rsid w:val="004752D0"/>
    <w:rsid w:val="00477B9B"/>
    <w:rsid w:val="00483D3E"/>
    <w:rsid w:val="00484AD1"/>
    <w:rsid w:val="004864C1"/>
    <w:rsid w:val="004A5660"/>
    <w:rsid w:val="004A6169"/>
    <w:rsid w:val="004A69C9"/>
    <w:rsid w:val="004A7143"/>
    <w:rsid w:val="004B5FFF"/>
    <w:rsid w:val="004C0E68"/>
    <w:rsid w:val="004C1BFB"/>
    <w:rsid w:val="004C500B"/>
    <w:rsid w:val="004C6A51"/>
    <w:rsid w:val="004D4B02"/>
    <w:rsid w:val="004D727D"/>
    <w:rsid w:val="004D7FE9"/>
    <w:rsid w:val="004E245E"/>
    <w:rsid w:val="004F013A"/>
    <w:rsid w:val="005011B6"/>
    <w:rsid w:val="0050513C"/>
    <w:rsid w:val="005065E7"/>
    <w:rsid w:val="00511CC8"/>
    <w:rsid w:val="005169B3"/>
    <w:rsid w:val="005178D4"/>
    <w:rsid w:val="00523CF2"/>
    <w:rsid w:val="00533E90"/>
    <w:rsid w:val="005448B7"/>
    <w:rsid w:val="0054607D"/>
    <w:rsid w:val="0055042F"/>
    <w:rsid w:val="00552BD6"/>
    <w:rsid w:val="0055501E"/>
    <w:rsid w:val="0055716B"/>
    <w:rsid w:val="00560951"/>
    <w:rsid w:val="0056350E"/>
    <w:rsid w:val="00573ABD"/>
    <w:rsid w:val="00574F72"/>
    <w:rsid w:val="00586CE1"/>
    <w:rsid w:val="005902A7"/>
    <w:rsid w:val="0059132D"/>
    <w:rsid w:val="00591B3D"/>
    <w:rsid w:val="0059763C"/>
    <w:rsid w:val="005A0AD1"/>
    <w:rsid w:val="005A1CEE"/>
    <w:rsid w:val="005B7E26"/>
    <w:rsid w:val="005C3452"/>
    <w:rsid w:val="005C365F"/>
    <w:rsid w:val="005C3AE0"/>
    <w:rsid w:val="005C69F8"/>
    <w:rsid w:val="005D27D2"/>
    <w:rsid w:val="005D41E7"/>
    <w:rsid w:val="005E0255"/>
    <w:rsid w:val="005E2516"/>
    <w:rsid w:val="005F53FC"/>
    <w:rsid w:val="00601865"/>
    <w:rsid w:val="0060284B"/>
    <w:rsid w:val="00603A31"/>
    <w:rsid w:val="00606EC6"/>
    <w:rsid w:val="00607A54"/>
    <w:rsid w:val="00613167"/>
    <w:rsid w:val="0061322A"/>
    <w:rsid w:val="00614ED6"/>
    <w:rsid w:val="00615514"/>
    <w:rsid w:val="006168FA"/>
    <w:rsid w:val="00617210"/>
    <w:rsid w:val="00617E50"/>
    <w:rsid w:val="00625F59"/>
    <w:rsid w:val="00632207"/>
    <w:rsid w:val="0064042B"/>
    <w:rsid w:val="00641961"/>
    <w:rsid w:val="00644EC0"/>
    <w:rsid w:val="00645C58"/>
    <w:rsid w:val="00654BC8"/>
    <w:rsid w:val="00654EBA"/>
    <w:rsid w:val="00655691"/>
    <w:rsid w:val="006604D0"/>
    <w:rsid w:val="00662C1C"/>
    <w:rsid w:val="006654D2"/>
    <w:rsid w:val="006664C3"/>
    <w:rsid w:val="00674AF7"/>
    <w:rsid w:val="006751D8"/>
    <w:rsid w:val="006810E2"/>
    <w:rsid w:val="006A4FD1"/>
    <w:rsid w:val="006B0FF5"/>
    <w:rsid w:val="006B2EF1"/>
    <w:rsid w:val="006B4893"/>
    <w:rsid w:val="006B506D"/>
    <w:rsid w:val="006B5378"/>
    <w:rsid w:val="006B5D48"/>
    <w:rsid w:val="006C0147"/>
    <w:rsid w:val="006C675F"/>
    <w:rsid w:val="006D6066"/>
    <w:rsid w:val="006E42E9"/>
    <w:rsid w:val="006F0F08"/>
    <w:rsid w:val="006F3689"/>
    <w:rsid w:val="006F496A"/>
    <w:rsid w:val="006F705C"/>
    <w:rsid w:val="007024BD"/>
    <w:rsid w:val="0070293A"/>
    <w:rsid w:val="007052FC"/>
    <w:rsid w:val="007142BC"/>
    <w:rsid w:val="0071430C"/>
    <w:rsid w:val="007158FA"/>
    <w:rsid w:val="00717813"/>
    <w:rsid w:val="00725C74"/>
    <w:rsid w:val="00726461"/>
    <w:rsid w:val="00735EAD"/>
    <w:rsid w:val="00737D6A"/>
    <w:rsid w:val="0074155A"/>
    <w:rsid w:val="00742A21"/>
    <w:rsid w:val="00744224"/>
    <w:rsid w:val="00747731"/>
    <w:rsid w:val="00751B59"/>
    <w:rsid w:val="00753D12"/>
    <w:rsid w:val="00761682"/>
    <w:rsid w:val="007626F7"/>
    <w:rsid w:val="00780152"/>
    <w:rsid w:val="00784421"/>
    <w:rsid w:val="007915AC"/>
    <w:rsid w:val="00792326"/>
    <w:rsid w:val="0079546B"/>
    <w:rsid w:val="007A3818"/>
    <w:rsid w:val="007A5D31"/>
    <w:rsid w:val="007A6BDE"/>
    <w:rsid w:val="007B0306"/>
    <w:rsid w:val="007B1EF2"/>
    <w:rsid w:val="007B6074"/>
    <w:rsid w:val="007C4134"/>
    <w:rsid w:val="007C5DC3"/>
    <w:rsid w:val="007D583B"/>
    <w:rsid w:val="007D5A85"/>
    <w:rsid w:val="007D7006"/>
    <w:rsid w:val="007E1A61"/>
    <w:rsid w:val="007E7104"/>
    <w:rsid w:val="007F2FBF"/>
    <w:rsid w:val="007F3526"/>
    <w:rsid w:val="00803816"/>
    <w:rsid w:val="00805AFC"/>
    <w:rsid w:val="00820968"/>
    <w:rsid w:val="00820A9D"/>
    <w:rsid w:val="00825CAE"/>
    <w:rsid w:val="008265FE"/>
    <w:rsid w:val="008301EB"/>
    <w:rsid w:val="008401AF"/>
    <w:rsid w:val="008402C9"/>
    <w:rsid w:val="0084144D"/>
    <w:rsid w:val="00845247"/>
    <w:rsid w:val="00845CE9"/>
    <w:rsid w:val="008535A9"/>
    <w:rsid w:val="00854F66"/>
    <w:rsid w:val="0085541D"/>
    <w:rsid w:val="008642E5"/>
    <w:rsid w:val="00877287"/>
    <w:rsid w:val="00881E7E"/>
    <w:rsid w:val="00884904"/>
    <w:rsid w:val="00890108"/>
    <w:rsid w:val="00893371"/>
    <w:rsid w:val="00896ECF"/>
    <w:rsid w:val="00897DB1"/>
    <w:rsid w:val="008B1B22"/>
    <w:rsid w:val="008B4813"/>
    <w:rsid w:val="008B5C21"/>
    <w:rsid w:val="008C291E"/>
    <w:rsid w:val="008F635A"/>
    <w:rsid w:val="009023D9"/>
    <w:rsid w:val="009065F9"/>
    <w:rsid w:val="00913520"/>
    <w:rsid w:val="00921183"/>
    <w:rsid w:val="0092236D"/>
    <w:rsid w:val="00924648"/>
    <w:rsid w:val="009309DB"/>
    <w:rsid w:val="009379E0"/>
    <w:rsid w:val="009413F8"/>
    <w:rsid w:val="00941BA5"/>
    <w:rsid w:val="0094632B"/>
    <w:rsid w:val="009477DE"/>
    <w:rsid w:val="00952B58"/>
    <w:rsid w:val="00955C76"/>
    <w:rsid w:val="0096080E"/>
    <w:rsid w:val="00963B09"/>
    <w:rsid w:val="00971386"/>
    <w:rsid w:val="009740DB"/>
    <w:rsid w:val="00976F12"/>
    <w:rsid w:val="009806AB"/>
    <w:rsid w:val="00983185"/>
    <w:rsid w:val="00985387"/>
    <w:rsid w:val="00987A89"/>
    <w:rsid w:val="009A38E2"/>
    <w:rsid w:val="009A5D06"/>
    <w:rsid w:val="009B68A1"/>
    <w:rsid w:val="009C208F"/>
    <w:rsid w:val="009D04D2"/>
    <w:rsid w:val="009E04D9"/>
    <w:rsid w:val="009E3DB8"/>
    <w:rsid w:val="009E72EA"/>
    <w:rsid w:val="009F100B"/>
    <w:rsid w:val="009F1C5F"/>
    <w:rsid w:val="009F61A0"/>
    <w:rsid w:val="00A20882"/>
    <w:rsid w:val="00A218F0"/>
    <w:rsid w:val="00A21CE2"/>
    <w:rsid w:val="00A21CE5"/>
    <w:rsid w:val="00A22C68"/>
    <w:rsid w:val="00A25116"/>
    <w:rsid w:val="00A27680"/>
    <w:rsid w:val="00A27D45"/>
    <w:rsid w:val="00A36E21"/>
    <w:rsid w:val="00A40515"/>
    <w:rsid w:val="00A43231"/>
    <w:rsid w:val="00A52268"/>
    <w:rsid w:val="00A52F3A"/>
    <w:rsid w:val="00A534C5"/>
    <w:rsid w:val="00A53E40"/>
    <w:rsid w:val="00A61203"/>
    <w:rsid w:val="00A66DBC"/>
    <w:rsid w:val="00A67396"/>
    <w:rsid w:val="00A72BF0"/>
    <w:rsid w:val="00A74F66"/>
    <w:rsid w:val="00A87E61"/>
    <w:rsid w:val="00A90D64"/>
    <w:rsid w:val="00A92FCF"/>
    <w:rsid w:val="00A96712"/>
    <w:rsid w:val="00AA0EB6"/>
    <w:rsid w:val="00AA1B7E"/>
    <w:rsid w:val="00AA49CF"/>
    <w:rsid w:val="00AA6208"/>
    <w:rsid w:val="00AA6CF6"/>
    <w:rsid w:val="00AB1815"/>
    <w:rsid w:val="00AB2DC7"/>
    <w:rsid w:val="00AB3CD4"/>
    <w:rsid w:val="00AB6E6D"/>
    <w:rsid w:val="00AC20FC"/>
    <w:rsid w:val="00AC2B41"/>
    <w:rsid w:val="00AD208A"/>
    <w:rsid w:val="00AD3BC1"/>
    <w:rsid w:val="00AD7577"/>
    <w:rsid w:val="00AE1AA1"/>
    <w:rsid w:val="00AE4946"/>
    <w:rsid w:val="00AE6AC7"/>
    <w:rsid w:val="00AE7899"/>
    <w:rsid w:val="00AF07D5"/>
    <w:rsid w:val="00AF4C2B"/>
    <w:rsid w:val="00B00212"/>
    <w:rsid w:val="00B05FB3"/>
    <w:rsid w:val="00B11F1D"/>
    <w:rsid w:val="00B12076"/>
    <w:rsid w:val="00B12885"/>
    <w:rsid w:val="00B21ABA"/>
    <w:rsid w:val="00B23D35"/>
    <w:rsid w:val="00B32EF2"/>
    <w:rsid w:val="00B3313C"/>
    <w:rsid w:val="00B4691F"/>
    <w:rsid w:val="00B51450"/>
    <w:rsid w:val="00B5265C"/>
    <w:rsid w:val="00B640C6"/>
    <w:rsid w:val="00B654A3"/>
    <w:rsid w:val="00B7216D"/>
    <w:rsid w:val="00B722C9"/>
    <w:rsid w:val="00B7599D"/>
    <w:rsid w:val="00B86072"/>
    <w:rsid w:val="00BA7004"/>
    <w:rsid w:val="00BB0611"/>
    <w:rsid w:val="00BC1593"/>
    <w:rsid w:val="00BC251E"/>
    <w:rsid w:val="00BC3081"/>
    <w:rsid w:val="00BD3C43"/>
    <w:rsid w:val="00BE5F4E"/>
    <w:rsid w:val="00BE7957"/>
    <w:rsid w:val="00BF12B1"/>
    <w:rsid w:val="00BF2391"/>
    <w:rsid w:val="00BF2916"/>
    <w:rsid w:val="00BF33CE"/>
    <w:rsid w:val="00BF553F"/>
    <w:rsid w:val="00C05D76"/>
    <w:rsid w:val="00C06AF9"/>
    <w:rsid w:val="00C07852"/>
    <w:rsid w:val="00C11431"/>
    <w:rsid w:val="00C14226"/>
    <w:rsid w:val="00C21189"/>
    <w:rsid w:val="00C21D4A"/>
    <w:rsid w:val="00C31708"/>
    <w:rsid w:val="00C34842"/>
    <w:rsid w:val="00C41259"/>
    <w:rsid w:val="00C4441C"/>
    <w:rsid w:val="00C47125"/>
    <w:rsid w:val="00C502F0"/>
    <w:rsid w:val="00C50B14"/>
    <w:rsid w:val="00C57689"/>
    <w:rsid w:val="00C63525"/>
    <w:rsid w:val="00C63859"/>
    <w:rsid w:val="00C77868"/>
    <w:rsid w:val="00C81AA7"/>
    <w:rsid w:val="00C84946"/>
    <w:rsid w:val="00C87812"/>
    <w:rsid w:val="00C92CC7"/>
    <w:rsid w:val="00CA3034"/>
    <w:rsid w:val="00CB31B2"/>
    <w:rsid w:val="00CB4FE5"/>
    <w:rsid w:val="00CB78E0"/>
    <w:rsid w:val="00CC3E85"/>
    <w:rsid w:val="00CC655E"/>
    <w:rsid w:val="00CD07E0"/>
    <w:rsid w:val="00CD2C39"/>
    <w:rsid w:val="00CD2C3D"/>
    <w:rsid w:val="00CE0EB4"/>
    <w:rsid w:val="00CE2652"/>
    <w:rsid w:val="00CE279A"/>
    <w:rsid w:val="00CE5C73"/>
    <w:rsid w:val="00CF4AE4"/>
    <w:rsid w:val="00CF5847"/>
    <w:rsid w:val="00CF74B0"/>
    <w:rsid w:val="00D00ECF"/>
    <w:rsid w:val="00D07AE2"/>
    <w:rsid w:val="00D20262"/>
    <w:rsid w:val="00D21085"/>
    <w:rsid w:val="00D258EB"/>
    <w:rsid w:val="00D27AC9"/>
    <w:rsid w:val="00D324DA"/>
    <w:rsid w:val="00D3252A"/>
    <w:rsid w:val="00D3635A"/>
    <w:rsid w:val="00D41F32"/>
    <w:rsid w:val="00D43C42"/>
    <w:rsid w:val="00D45928"/>
    <w:rsid w:val="00D4693A"/>
    <w:rsid w:val="00D5154D"/>
    <w:rsid w:val="00D51EDA"/>
    <w:rsid w:val="00D5304D"/>
    <w:rsid w:val="00D53122"/>
    <w:rsid w:val="00D53618"/>
    <w:rsid w:val="00D54D67"/>
    <w:rsid w:val="00D60435"/>
    <w:rsid w:val="00D67DD4"/>
    <w:rsid w:val="00D7131C"/>
    <w:rsid w:val="00D7433D"/>
    <w:rsid w:val="00D746C0"/>
    <w:rsid w:val="00D84607"/>
    <w:rsid w:val="00D87342"/>
    <w:rsid w:val="00D87CDC"/>
    <w:rsid w:val="00D93325"/>
    <w:rsid w:val="00D9392E"/>
    <w:rsid w:val="00D95D5C"/>
    <w:rsid w:val="00DA3710"/>
    <w:rsid w:val="00DA55C3"/>
    <w:rsid w:val="00DB0346"/>
    <w:rsid w:val="00DB2490"/>
    <w:rsid w:val="00DB3531"/>
    <w:rsid w:val="00DB5908"/>
    <w:rsid w:val="00DC7595"/>
    <w:rsid w:val="00DD0E28"/>
    <w:rsid w:val="00DD7728"/>
    <w:rsid w:val="00DE151F"/>
    <w:rsid w:val="00DE230C"/>
    <w:rsid w:val="00DE3B44"/>
    <w:rsid w:val="00DF3F83"/>
    <w:rsid w:val="00E0014A"/>
    <w:rsid w:val="00E0054E"/>
    <w:rsid w:val="00E05BFB"/>
    <w:rsid w:val="00E12AF9"/>
    <w:rsid w:val="00E15501"/>
    <w:rsid w:val="00E155EF"/>
    <w:rsid w:val="00E170F4"/>
    <w:rsid w:val="00E22B10"/>
    <w:rsid w:val="00E3039C"/>
    <w:rsid w:val="00E31132"/>
    <w:rsid w:val="00E34340"/>
    <w:rsid w:val="00E434A4"/>
    <w:rsid w:val="00E43E3C"/>
    <w:rsid w:val="00E519B2"/>
    <w:rsid w:val="00E621DB"/>
    <w:rsid w:val="00E65AA4"/>
    <w:rsid w:val="00E65B67"/>
    <w:rsid w:val="00E732AB"/>
    <w:rsid w:val="00E77693"/>
    <w:rsid w:val="00E81233"/>
    <w:rsid w:val="00E83338"/>
    <w:rsid w:val="00E837B4"/>
    <w:rsid w:val="00E86688"/>
    <w:rsid w:val="00E9078A"/>
    <w:rsid w:val="00E971FB"/>
    <w:rsid w:val="00EA1197"/>
    <w:rsid w:val="00EA60BB"/>
    <w:rsid w:val="00EB105E"/>
    <w:rsid w:val="00EB4B41"/>
    <w:rsid w:val="00EC037D"/>
    <w:rsid w:val="00EC2C75"/>
    <w:rsid w:val="00EC7FB3"/>
    <w:rsid w:val="00ED0F49"/>
    <w:rsid w:val="00EE773E"/>
    <w:rsid w:val="00EF1886"/>
    <w:rsid w:val="00EF48E7"/>
    <w:rsid w:val="00EF4C22"/>
    <w:rsid w:val="00F06E6D"/>
    <w:rsid w:val="00F16797"/>
    <w:rsid w:val="00F1682E"/>
    <w:rsid w:val="00F22B94"/>
    <w:rsid w:val="00F22B9D"/>
    <w:rsid w:val="00F24CAC"/>
    <w:rsid w:val="00F27BE9"/>
    <w:rsid w:val="00F4127F"/>
    <w:rsid w:val="00F50D80"/>
    <w:rsid w:val="00F626D7"/>
    <w:rsid w:val="00F65D61"/>
    <w:rsid w:val="00F82EFA"/>
    <w:rsid w:val="00F91B5B"/>
    <w:rsid w:val="00FA1B7D"/>
    <w:rsid w:val="00FA5A12"/>
    <w:rsid w:val="00FB7906"/>
    <w:rsid w:val="00FC30BA"/>
    <w:rsid w:val="00FD1695"/>
    <w:rsid w:val="00FF1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0878B"/>
  <w15:chartTrackingRefBased/>
  <w15:docId w15:val="{3D688408-A0C6-473B-A2AD-2D9BB6A6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54A3"/>
    <w:pPr>
      <w:jc w:val="both"/>
    </w:pPr>
    <w:rPr>
      <w:rFonts w:ascii="Arial" w:hAnsi="Arial"/>
      <w:lang w:val="en-US"/>
    </w:rPr>
  </w:style>
  <w:style w:type="paragraph" w:styleId="berschrift1">
    <w:name w:val="heading 1"/>
    <w:basedOn w:val="Standard"/>
    <w:next w:val="Standard"/>
    <w:link w:val="berschrift1Zchn"/>
    <w:uiPriority w:val="9"/>
    <w:qFormat/>
    <w:rsid w:val="00726461"/>
    <w:pPr>
      <w:keepNext/>
      <w:keepLines/>
      <w:spacing w:before="240" w:after="0"/>
      <w:jc w:val="center"/>
      <w:outlineLvl w:val="0"/>
    </w:pPr>
    <w:rPr>
      <w:rFonts w:eastAsiaTheme="majorEastAsia"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726461"/>
    <w:pPr>
      <w:keepNext/>
      <w:keepLines/>
      <w:spacing w:before="160" w:after="120"/>
      <w:jc w:val="center"/>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726461"/>
    <w:pPr>
      <w:keepNext/>
      <w:keepLines/>
      <w:spacing w:before="40" w:after="0"/>
      <w:jc w:val="center"/>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26461"/>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726461"/>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2646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6461"/>
    <w:pPr>
      <w:spacing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26461"/>
    <w:rPr>
      <w:rFonts w:ascii="Arial" w:eastAsiaTheme="majorEastAsia" w:hAnsi="Arial" w:cstheme="majorBidi"/>
      <w:spacing w:val="-10"/>
      <w:kern w:val="28"/>
      <w:sz w:val="56"/>
      <w:szCs w:val="56"/>
    </w:rPr>
  </w:style>
  <w:style w:type="character" w:customStyle="1" w:styleId="berschrift2Zchn">
    <w:name w:val="Überschrift 2 Zchn"/>
    <w:basedOn w:val="Absatz-Standardschriftart"/>
    <w:link w:val="berschrift2"/>
    <w:uiPriority w:val="9"/>
    <w:rsid w:val="00726461"/>
    <w:rPr>
      <w:rFonts w:ascii="Arial" w:eastAsiaTheme="majorEastAsia" w:hAnsi="Arial" w:cstheme="majorBidi"/>
      <w:color w:val="2F5496" w:themeColor="accent1" w:themeShade="BF"/>
      <w:sz w:val="28"/>
      <w:szCs w:val="26"/>
    </w:rPr>
  </w:style>
  <w:style w:type="character" w:customStyle="1" w:styleId="berschrift1Zchn">
    <w:name w:val="Überschrift 1 Zchn"/>
    <w:basedOn w:val="Absatz-Standardschriftart"/>
    <w:link w:val="berschrift1"/>
    <w:uiPriority w:val="9"/>
    <w:rsid w:val="00726461"/>
    <w:rPr>
      <w:rFonts w:ascii="Arial" w:eastAsiaTheme="majorEastAsia" w:hAnsi="Arial" w:cstheme="majorBidi"/>
      <w:color w:val="2F5496" w:themeColor="accent1" w:themeShade="BF"/>
      <w:sz w:val="40"/>
      <w:szCs w:val="32"/>
    </w:rPr>
  </w:style>
  <w:style w:type="character" w:customStyle="1" w:styleId="berschrift3Zchn">
    <w:name w:val="Überschrift 3 Zchn"/>
    <w:basedOn w:val="Absatz-Standardschriftart"/>
    <w:link w:val="berschrift3"/>
    <w:uiPriority w:val="9"/>
    <w:rsid w:val="00726461"/>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726461"/>
    <w:rPr>
      <w:rFonts w:ascii="Arial" w:eastAsiaTheme="majorEastAsia" w:hAnsi="Arial" w:cstheme="majorBidi"/>
      <w:i/>
      <w:iCs/>
      <w:color w:val="2F5496" w:themeColor="accent1" w:themeShade="BF"/>
    </w:rPr>
  </w:style>
  <w:style w:type="character" w:customStyle="1" w:styleId="berschrift5Zchn">
    <w:name w:val="Überschrift 5 Zchn"/>
    <w:basedOn w:val="Absatz-Standardschriftart"/>
    <w:link w:val="berschrift5"/>
    <w:uiPriority w:val="9"/>
    <w:rsid w:val="00726461"/>
    <w:rPr>
      <w:rFonts w:ascii="Arial" w:eastAsiaTheme="majorEastAsia" w:hAnsi="Arial" w:cstheme="majorBidi"/>
      <w:color w:val="2F5496" w:themeColor="accent1" w:themeShade="BF"/>
    </w:rPr>
  </w:style>
  <w:style w:type="character" w:customStyle="1" w:styleId="berschrift6Zchn">
    <w:name w:val="Überschrift 6 Zchn"/>
    <w:basedOn w:val="Absatz-Standardschriftart"/>
    <w:link w:val="berschrift6"/>
    <w:uiPriority w:val="9"/>
    <w:semiHidden/>
    <w:rsid w:val="00726461"/>
    <w:rPr>
      <w:rFonts w:asciiTheme="majorHAnsi" w:eastAsiaTheme="majorEastAsia" w:hAnsiTheme="majorHAnsi" w:cstheme="majorBidi"/>
      <w:color w:val="1F3763" w:themeColor="accent1" w:themeShade="7F"/>
    </w:rPr>
  </w:style>
  <w:style w:type="paragraph" w:styleId="Untertitel">
    <w:name w:val="Subtitle"/>
    <w:basedOn w:val="Standard"/>
    <w:next w:val="Standard"/>
    <w:link w:val="UntertitelZchn"/>
    <w:uiPriority w:val="11"/>
    <w:qFormat/>
    <w:rsid w:val="00726461"/>
    <w:pPr>
      <w:numPr>
        <w:ilvl w:val="1"/>
      </w:numPr>
      <w:spacing w:after="40"/>
      <w:jc w:val="center"/>
    </w:pPr>
    <w:rPr>
      <w:rFonts w:eastAsiaTheme="minorEastAsia"/>
      <w:color w:val="5A5A5A" w:themeColor="text1" w:themeTint="A5"/>
      <w:spacing w:val="15"/>
      <w:sz w:val="32"/>
    </w:rPr>
  </w:style>
  <w:style w:type="character" w:customStyle="1" w:styleId="UntertitelZchn">
    <w:name w:val="Untertitel Zchn"/>
    <w:basedOn w:val="Absatz-Standardschriftart"/>
    <w:link w:val="Untertitel"/>
    <w:uiPriority w:val="11"/>
    <w:rsid w:val="00726461"/>
    <w:rPr>
      <w:rFonts w:ascii="Arial" w:eastAsiaTheme="minorEastAsia" w:hAnsi="Arial"/>
      <w:color w:val="5A5A5A" w:themeColor="text1" w:themeTint="A5"/>
      <w:spacing w:val="15"/>
      <w:sz w:val="32"/>
    </w:rPr>
  </w:style>
  <w:style w:type="paragraph" w:customStyle="1" w:styleId="TFCAutor">
    <w:name w:val="TFC Autor"/>
    <w:basedOn w:val="Standard"/>
    <w:link w:val="TFCAutorZchn"/>
    <w:qFormat/>
    <w:rsid w:val="00726461"/>
    <w:pPr>
      <w:spacing w:after="40"/>
      <w:jc w:val="center"/>
    </w:pPr>
    <w:rPr>
      <w:color w:val="0070C0"/>
      <w:sz w:val="36"/>
    </w:rPr>
  </w:style>
  <w:style w:type="paragraph" w:styleId="Kopfzeile">
    <w:name w:val="header"/>
    <w:basedOn w:val="Standard"/>
    <w:link w:val="KopfzeileZchn"/>
    <w:uiPriority w:val="99"/>
    <w:unhideWhenUsed/>
    <w:rsid w:val="00726461"/>
    <w:pPr>
      <w:tabs>
        <w:tab w:val="center" w:pos="4536"/>
        <w:tab w:val="right" w:pos="9072"/>
      </w:tabs>
      <w:spacing w:after="0" w:line="240" w:lineRule="auto"/>
    </w:pPr>
  </w:style>
  <w:style w:type="character" w:customStyle="1" w:styleId="TFCAutorZchn">
    <w:name w:val="TFC Autor Zchn"/>
    <w:basedOn w:val="Absatz-Standardschriftart"/>
    <w:link w:val="TFCAutor"/>
    <w:rsid w:val="00726461"/>
    <w:rPr>
      <w:rFonts w:ascii="Arial" w:hAnsi="Arial"/>
      <w:color w:val="0070C0"/>
      <w:sz w:val="36"/>
    </w:rPr>
  </w:style>
  <w:style w:type="character" w:customStyle="1" w:styleId="KopfzeileZchn">
    <w:name w:val="Kopfzeile Zchn"/>
    <w:basedOn w:val="Absatz-Standardschriftart"/>
    <w:link w:val="Kopfzeile"/>
    <w:uiPriority w:val="99"/>
    <w:rsid w:val="00726461"/>
    <w:rPr>
      <w:rFonts w:ascii="Arial" w:hAnsi="Arial"/>
    </w:rPr>
  </w:style>
  <w:style w:type="paragraph" w:styleId="Fuzeile">
    <w:name w:val="footer"/>
    <w:basedOn w:val="Standard"/>
    <w:link w:val="FuzeileZchn"/>
    <w:uiPriority w:val="99"/>
    <w:unhideWhenUsed/>
    <w:rsid w:val="007264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461"/>
    <w:rPr>
      <w:rFonts w:ascii="Arial" w:hAnsi="Arial"/>
    </w:rPr>
  </w:style>
  <w:style w:type="paragraph" w:styleId="Inhaltsverzeichnisberschrift">
    <w:name w:val="TOC Heading"/>
    <w:basedOn w:val="berschrift1"/>
    <w:next w:val="Standard"/>
    <w:uiPriority w:val="39"/>
    <w:unhideWhenUsed/>
    <w:qFormat/>
    <w:rsid w:val="00726461"/>
    <w:pPr>
      <w:jc w:val="left"/>
      <w:outlineLvl w:val="9"/>
    </w:pPr>
    <w:rPr>
      <w:sz w:val="32"/>
      <w:lang w:eastAsia="de-DE"/>
    </w:rPr>
  </w:style>
  <w:style w:type="paragraph" w:styleId="Listenabsatz">
    <w:name w:val="List Paragraph"/>
    <w:basedOn w:val="Standard"/>
    <w:uiPriority w:val="34"/>
    <w:qFormat/>
    <w:rsid w:val="00726461"/>
    <w:pPr>
      <w:ind w:left="720"/>
      <w:contextualSpacing/>
    </w:pPr>
  </w:style>
  <w:style w:type="paragraph" w:styleId="Verzeichnis1">
    <w:name w:val="toc 1"/>
    <w:basedOn w:val="Standard"/>
    <w:next w:val="Standard"/>
    <w:autoRedefine/>
    <w:uiPriority w:val="39"/>
    <w:unhideWhenUsed/>
    <w:rsid w:val="00267C41"/>
    <w:pPr>
      <w:spacing w:after="100"/>
    </w:pPr>
  </w:style>
  <w:style w:type="character" w:styleId="Hyperlink">
    <w:name w:val="Hyperlink"/>
    <w:basedOn w:val="Absatz-Standardschriftart"/>
    <w:uiPriority w:val="99"/>
    <w:unhideWhenUsed/>
    <w:rsid w:val="00267C41"/>
    <w:rPr>
      <w:color w:val="0563C1" w:themeColor="hyperlink"/>
      <w:u w:val="single"/>
    </w:rPr>
  </w:style>
  <w:style w:type="character" w:styleId="SchwacherVerweis">
    <w:name w:val="Subtle Reference"/>
    <w:basedOn w:val="Absatz-Standardschriftart"/>
    <w:uiPriority w:val="31"/>
    <w:qFormat/>
    <w:rsid w:val="005E2516"/>
    <w:rPr>
      <w:smallCaps/>
      <w:color w:val="5A5A5A" w:themeColor="text1" w:themeTint="A5"/>
    </w:rPr>
  </w:style>
  <w:style w:type="paragraph" w:styleId="Verzeichnis2">
    <w:name w:val="toc 2"/>
    <w:basedOn w:val="Standard"/>
    <w:next w:val="Standard"/>
    <w:autoRedefine/>
    <w:uiPriority w:val="39"/>
    <w:unhideWhenUsed/>
    <w:rsid w:val="00737D6A"/>
    <w:pPr>
      <w:spacing w:after="100"/>
      <w:ind w:left="220"/>
    </w:pPr>
  </w:style>
  <w:style w:type="paragraph" w:styleId="Verzeichnis3">
    <w:name w:val="toc 3"/>
    <w:basedOn w:val="Standard"/>
    <w:next w:val="Standard"/>
    <w:autoRedefine/>
    <w:uiPriority w:val="39"/>
    <w:unhideWhenUsed/>
    <w:rsid w:val="003C4D37"/>
    <w:pPr>
      <w:spacing w:after="100"/>
      <w:ind w:left="440"/>
    </w:pPr>
  </w:style>
  <w:style w:type="table" w:styleId="Tabellenraster">
    <w:name w:val="Table Grid"/>
    <w:basedOn w:val="NormaleTabelle"/>
    <w:uiPriority w:val="39"/>
    <w:rsid w:val="00466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eg\Documents\Benutzerdefinierte%20Office-Vorlagen\TFC%20Dokumentenvorlage%20V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16F8C-E577-4A94-8C0B-A3E419DA8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TFC Dokumentenvorlage V1.dotx</Template>
  <TotalTime>0</TotalTime>
  <Pages>28</Pages>
  <Words>8100</Words>
  <Characters>51032</Characters>
  <Application>Microsoft Office Word</Application>
  <DocSecurity>0</DocSecurity>
  <Lines>425</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krieg</dc:creator>
  <cp:keywords/>
  <dc:description/>
  <cp:lastModifiedBy>krieg</cp:lastModifiedBy>
  <cp:revision>487</cp:revision>
  <dcterms:created xsi:type="dcterms:W3CDTF">2021-07-05T19:57:00Z</dcterms:created>
  <dcterms:modified xsi:type="dcterms:W3CDTF">2021-08-07T22:52:00Z</dcterms:modified>
</cp:coreProperties>
</file>